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688" w:rsidRDefault="001A2688" w:rsidP="006F0009"/>
    <w:p w:rsidR="00EF5348" w:rsidRDefault="00EF5348" w:rsidP="006F0009"/>
    <w:p w:rsidR="00EF5348" w:rsidRDefault="00EF5348" w:rsidP="006F0009"/>
    <w:p w:rsidR="00EF5348" w:rsidRDefault="00EF5348" w:rsidP="006F0009"/>
    <w:p w:rsidR="0001683B" w:rsidRDefault="00DF7F5E" w:rsidP="0001683B">
      <w:r w:rsidRPr="00DF7F5E">
        <w:t xml:space="preserve">Project Overview: The TSCI project </w:t>
      </w:r>
      <w:r>
        <w:t xml:space="preserve">is to </w:t>
      </w:r>
      <w:r w:rsidRPr="00DF7F5E">
        <w:t xml:space="preserve">collect student information, improve administration and data collection activities for </w:t>
      </w:r>
      <w:r w:rsidR="0001683B">
        <w:t>h</w:t>
      </w:r>
      <w:r w:rsidR="0001683B" w:rsidRPr="0001683B">
        <w:t xml:space="preserve">igher </w:t>
      </w:r>
      <w:r w:rsidR="0001683B">
        <w:t>e</w:t>
      </w:r>
      <w:r w:rsidR="0001683B" w:rsidRPr="0001683B">
        <w:t xml:space="preserve">ducation </w:t>
      </w:r>
      <w:r w:rsidRPr="00DF7F5E">
        <w:t>providers and ensure student claims are simpler and more accurate.</w:t>
      </w:r>
      <w:r w:rsidR="008F4006">
        <w:t xml:space="preserve"> </w:t>
      </w:r>
      <w:r w:rsidR="0001683B" w:rsidRPr="00DF7F5E">
        <w:t>TCSI is a joint project between DHS, DET and education providers.</w:t>
      </w:r>
    </w:p>
    <w:p w:rsidR="00E87DEB" w:rsidRDefault="00E87DEB" w:rsidP="00C43FFD">
      <w:r w:rsidRPr="00E87DEB">
        <w:t>we delivered the first cross-agency TCSI infrastructure, released of our first API’s to the Higher Education sector, building TCSI for the Higher Education and VET sectors and for students</w:t>
      </w:r>
    </w:p>
    <w:p w:rsidR="001032B5" w:rsidRDefault="001032B5" w:rsidP="00C43FFD"/>
    <w:p w:rsidR="00D109F7" w:rsidRDefault="00D109F7" w:rsidP="00D109F7">
      <w:r w:rsidRPr="00D109F7">
        <w:rPr>
          <w:b/>
        </w:rPr>
        <w:t>Reflection</w:t>
      </w:r>
      <w:r>
        <w:t xml:space="preserve"> is when managed code can read its own metadata</w:t>
      </w:r>
    </w:p>
    <w:p w:rsidR="00D109F7" w:rsidRDefault="00D109F7" w:rsidP="00D109F7">
      <w:r>
        <w:t>If you are using attributes in your code, reflection enables you to access them. Attributes allow you to place extra descriptive information into metadata that can be extracted using runtime reflection services.</w:t>
      </w:r>
    </w:p>
    <w:p w:rsidR="00D109F7" w:rsidRDefault="00D109F7" w:rsidP="00D109F7">
      <w:r>
        <w:t xml:space="preserve">Attributes describe how to serialize </w:t>
      </w:r>
      <w:proofErr w:type="spellStart"/>
      <w:proofErr w:type="gramStart"/>
      <w:r>
        <w:t>data,o</w:t>
      </w:r>
      <w:proofErr w:type="spellEnd"/>
      <w:proofErr w:type="gramEnd"/>
      <w:r>
        <w:t xml:space="preserve"> enforce security or custom attributes for naming etc. Few example are Filter or Route, Swagger Operation Attribute for controllers and actions etc. </w:t>
      </w:r>
    </w:p>
    <w:p w:rsidR="00D109F7" w:rsidRDefault="00D109F7" w:rsidP="00D109F7">
      <w:r>
        <w:t xml:space="preserve"> get the type from an existing object using </w:t>
      </w:r>
      <w:proofErr w:type="spellStart"/>
      <w:proofErr w:type="gramStart"/>
      <w:r>
        <w:t>GetType</w:t>
      </w:r>
      <w:proofErr w:type="spellEnd"/>
      <w:r>
        <w:t>(</w:t>
      </w:r>
      <w:proofErr w:type="gramEnd"/>
      <w:r>
        <w:t>) method and invoke its methods or access its fields and properties.</w:t>
      </w:r>
    </w:p>
    <w:p w:rsidR="00D109F7" w:rsidRPr="00E113F7" w:rsidRDefault="00D109F7" w:rsidP="00C43FFD"/>
    <w:p w:rsidR="00E113F7" w:rsidRPr="00E113F7" w:rsidRDefault="00E113F7" w:rsidP="00E113F7">
      <w:pPr>
        <w:rPr>
          <w:b/>
        </w:rPr>
      </w:pPr>
      <w:proofErr w:type="spellStart"/>
      <w:r w:rsidRPr="00E113F7">
        <w:rPr>
          <w:b/>
        </w:rPr>
        <w:t>Moq</w:t>
      </w:r>
      <w:proofErr w:type="spellEnd"/>
      <w:r w:rsidRPr="00E113F7">
        <w:rPr>
          <w:b/>
        </w:rPr>
        <w:t xml:space="preserve"> </w:t>
      </w:r>
      <w:proofErr w:type="spellStart"/>
      <w:r w:rsidRPr="00E113F7">
        <w:rPr>
          <w:b/>
        </w:rPr>
        <w:t>DBContext</w:t>
      </w:r>
      <w:proofErr w:type="spellEnd"/>
    </w:p>
    <w:p w:rsidR="00E113F7" w:rsidRPr="00E113F7" w:rsidRDefault="00E113F7" w:rsidP="00E113F7">
      <w:r w:rsidRPr="00E113F7">
        <w:t>you can configur</w:t>
      </w:r>
      <w:bookmarkStart w:id="0" w:name="_GoBack"/>
      <w:bookmarkEnd w:id="0"/>
      <w:r w:rsidRPr="00E113F7">
        <w:t xml:space="preserve">e EF Core to use an in-memory database for unit testing. </w:t>
      </w:r>
    </w:p>
    <w:p w:rsidR="00E113F7" w:rsidRPr="00E113F7" w:rsidRDefault="00E113F7" w:rsidP="00E113F7">
      <w:r w:rsidRPr="00E113F7">
        <w:t>You shouldn't try to mock the database context directly. Instead implement the Repository Pattern and mock the repository instead.</w:t>
      </w:r>
    </w:p>
    <w:p w:rsidR="00E113F7" w:rsidRPr="00E113F7" w:rsidRDefault="00E113F7" w:rsidP="00E113F7">
      <w:r w:rsidRPr="00E113F7">
        <w:t xml:space="preserve">Otherwise create and implement an interface for the </w:t>
      </w:r>
      <w:proofErr w:type="spellStart"/>
      <w:r w:rsidRPr="00E113F7">
        <w:t>DbContext</w:t>
      </w:r>
      <w:proofErr w:type="spellEnd"/>
      <w:r w:rsidRPr="00E113F7">
        <w:t xml:space="preserve"> and </w:t>
      </w:r>
      <w:proofErr w:type="spellStart"/>
      <w:r w:rsidRPr="00E113F7">
        <w:t>moq</w:t>
      </w:r>
      <w:proofErr w:type="spellEnd"/>
      <w:r w:rsidRPr="00E113F7">
        <w:t xml:space="preserve"> </w:t>
      </w:r>
      <w:proofErr w:type="spellStart"/>
      <w:r w:rsidRPr="00E113F7">
        <w:t>DBContext</w:t>
      </w:r>
      <w:proofErr w:type="spellEnd"/>
      <w:r w:rsidRPr="00E113F7">
        <w:t xml:space="preserve"> using interface in test project.</w:t>
      </w:r>
    </w:p>
    <w:p w:rsidR="00E113F7" w:rsidRDefault="00E113F7" w:rsidP="00E113F7">
      <w:pPr>
        <w:rPr>
          <w:b/>
        </w:rPr>
      </w:pPr>
    </w:p>
    <w:p w:rsidR="00426CF0" w:rsidRDefault="00426CF0" w:rsidP="00C43FFD">
      <w:r w:rsidRPr="00426CF0">
        <w:rPr>
          <w:b/>
        </w:rPr>
        <w:t>MVC</w:t>
      </w:r>
      <w:r>
        <w:t>:</w:t>
      </w:r>
    </w:p>
    <w:p w:rsidR="00426CF0" w:rsidRDefault="00426CF0" w:rsidP="00426CF0">
      <w:r>
        <w:t xml:space="preserve">Data annotation attributes Required, Range, Regular Expression, Data Type, Apply Format </w:t>
      </w:r>
      <w:proofErr w:type="gramStart"/>
      <w:r>
        <w:t>In</w:t>
      </w:r>
      <w:proofErr w:type="gramEnd"/>
      <w:r>
        <w:t xml:space="preserve"> Edit Mode, read </w:t>
      </w:r>
      <w:r w:rsidR="00337C88">
        <w:t>only, String</w:t>
      </w:r>
      <w:r>
        <w:t xml:space="preserve"> Length, Minimum Length. alternative are fluent validation and custom validation. </w:t>
      </w:r>
    </w:p>
    <w:p w:rsidR="00426CF0" w:rsidRDefault="00426CF0" w:rsidP="00426CF0">
      <w:r>
        <w:t>view bag and view data is passing small amounts of data among controllers and views and temp data is form one controller to other controller.</w:t>
      </w:r>
    </w:p>
    <w:p w:rsidR="00426CF0" w:rsidRDefault="00426CF0" w:rsidP="00426CF0">
      <w:r>
        <w:t>Decorate the action method or controller with the Validate Anti Forgery Token attribute and place @Html dot Anti Forgery Token () in the forms posting to the method.</w:t>
      </w:r>
    </w:p>
    <w:p w:rsidR="00426CF0" w:rsidRDefault="00426CF0" w:rsidP="00426CF0">
      <w:r>
        <w:t xml:space="preserve">Shared Layout dot </w:t>
      </w:r>
      <w:proofErr w:type="spellStart"/>
      <w:r>
        <w:t>cs</w:t>
      </w:r>
      <w:proofErr w:type="spellEnd"/>
      <w:r>
        <w:t xml:space="preserve"> html</w:t>
      </w:r>
    </w:p>
    <w:p w:rsidR="00426CF0" w:rsidRDefault="00426CF0" w:rsidP="00426CF0">
      <w:r>
        <w:t xml:space="preserve">@Html dot Validation </w:t>
      </w:r>
      <w:proofErr w:type="gramStart"/>
      <w:r>
        <w:t>Summary( true</w:t>
      </w:r>
      <w:proofErr w:type="gramEnd"/>
      <w:r>
        <w:t xml:space="preserve"> ),  Html dot Validation Message For,  Html dot Editor For</w:t>
      </w:r>
      <w:r w:rsidR="00D46BDD">
        <w:t xml:space="preserve">, </w:t>
      </w:r>
      <w:r w:rsidR="00D46BDD" w:rsidRPr="00D46BDD">
        <w:t>Text</w:t>
      </w:r>
      <w:r w:rsidR="00D46BDD">
        <w:t xml:space="preserve"> </w:t>
      </w:r>
      <w:r w:rsidR="00D46BDD" w:rsidRPr="00D46BDD">
        <w:t>Box</w:t>
      </w:r>
      <w:r w:rsidR="00D46BDD">
        <w:t xml:space="preserve"> </w:t>
      </w:r>
      <w:r w:rsidR="00D46BDD" w:rsidRPr="00D46BDD">
        <w:t>For</w:t>
      </w:r>
      <w:r w:rsidR="00D46BDD">
        <w:t xml:space="preserve">. </w:t>
      </w:r>
    </w:p>
    <w:p w:rsidR="00426CF0" w:rsidRDefault="00426CF0" w:rsidP="00426CF0"/>
    <w:p w:rsidR="00426CF0" w:rsidRDefault="00426CF0" w:rsidP="00426CF0">
      <w:r w:rsidRPr="00426CF0">
        <w:rPr>
          <w:b/>
        </w:rPr>
        <w:t xml:space="preserve">MVC dot net code </w:t>
      </w:r>
      <w:r>
        <w:t>Tag Helper binds an HTML element to a model expression using asp dash for asp-for attribute and rest is html.</w:t>
      </w:r>
    </w:p>
    <w:p w:rsidR="00426CF0" w:rsidRDefault="00426CF0" w:rsidP="00426CF0">
      <w:r>
        <w:t xml:space="preserve">build Tag Helper are input, form, </w:t>
      </w:r>
      <w:proofErr w:type="spellStart"/>
      <w:proofErr w:type="gramStart"/>
      <w:r>
        <w:t>anchor,select</w:t>
      </w:r>
      <w:proofErr w:type="spellEnd"/>
      <w:proofErr w:type="gramEnd"/>
      <w:r>
        <w:t>, Validation Message, Validation Summary</w:t>
      </w:r>
    </w:p>
    <w:p w:rsidR="006F7F03" w:rsidRDefault="006F7F03" w:rsidP="006F7F03">
      <w:proofErr w:type="spellStart"/>
      <w:r>
        <w:lastRenderedPageBreak/>
        <w:t>Global.asax</w:t>
      </w:r>
      <w:proofErr w:type="spellEnd"/>
      <w:r>
        <w:t xml:space="preserve"> file contains mostly application level pre-defined events where </w:t>
      </w:r>
      <w:proofErr w:type="spellStart"/>
      <w:r>
        <w:t>Startup.cs</w:t>
      </w:r>
      <w:proofErr w:type="spellEnd"/>
      <w:r>
        <w:t xml:space="preserve"> file is more about registering services (Dependency injection is inbuilt) and injection of modules, middle wares in HTTP pipeline.</w:t>
      </w:r>
    </w:p>
    <w:p w:rsidR="006F7F03" w:rsidRDefault="006F7F03" w:rsidP="006F7F03">
      <w:proofErr w:type="spellStart"/>
      <w:r>
        <w:t>startup</w:t>
      </w:r>
      <w:proofErr w:type="spellEnd"/>
      <w:r>
        <w:t xml:space="preserve"> class is mandatory but </w:t>
      </w:r>
      <w:proofErr w:type="spellStart"/>
      <w:r>
        <w:t>Global.asax</w:t>
      </w:r>
      <w:proofErr w:type="spellEnd"/>
      <w:r>
        <w:t xml:space="preserve"> is optional.</w:t>
      </w:r>
    </w:p>
    <w:p w:rsidR="00426CF0" w:rsidRDefault="006F7F03" w:rsidP="006F7F03">
      <w:r>
        <w:t xml:space="preserve">MVC dot net core has JSON based project structure. For configurations uses </w:t>
      </w:r>
      <w:proofErr w:type="spellStart"/>
      <w:proofErr w:type="gramStart"/>
      <w:r>
        <w:t>appsettings.json</w:t>
      </w:r>
      <w:proofErr w:type="spellEnd"/>
      <w:proofErr w:type="gramEnd"/>
      <w:r>
        <w:t xml:space="preserve"> not </w:t>
      </w:r>
      <w:proofErr w:type="spellStart"/>
      <w:r>
        <w:t>web.config</w:t>
      </w:r>
      <w:proofErr w:type="spellEnd"/>
      <w:r>
        <w:t xml:space="preserve"> </w:t>
      </w:r>
      <w:r w:rsidR="00C72769">
        <w:t xml:space="preserve">and </w:t>
      </w:r>
      <w:proofErr w:type="spellStart"/>
      <w:r w:rsidR="00C72769">
        <w:t>app.config</w:t>
      </w:r>
      <w:proofErr w:type="spellEnd"/>
      <w:r w:rsidR="00C72769">
        <w:t xml:space="preserve"> </w:t>
      </w:r>
      <w:r>
        <w:t>which is XML based. alternative is Azure key vault.</w:t>
      </w:r>
    </w:p>
    <w:p w:rsidR="006F7F03" w:rsidRDefault="006F7F03" w:rsidP="006F7F03"/>
    <w:p w:rsidR="00A21ECD" w:rsidRDefault="00A21ECD" w:rsidP="00A21ECD">
      <w:r w:rsidRPr="00A21ECD">
        <w:rPr>
          <w:b/>
        </w:rPr>
        <w:t>Code playgrounds</w:t>
      </w:r>
      <w:r>
        <w:t xml:space="preserve"> code pen, </w:t>
      </w:r>
      <w:proofErr w:type="spellStart"/>
      <w:r>
        <w:t>plunker</w:t>
      </w:r>
      <w:proofErr w:type="spellEnd"/>
      <w:r>
        <w:t xml:space="preserve">, </w:t>
      </w:r>
      <w:proofErr w:type="spellStart"/>
      <w:r>
        <w:t>js</w:t>
      </w:r>
      <w:proofErr w:type="spellEnd"/>
      <w:r>
        <w:t xml:space="preserve"> fiddle, JS Bin, </w:t>
      </w:r>
    </w:p>
    <w:p w:rsidR="00A21ECD" w:rsidRDefault="00A21ECD" w:rsidP="00A21ECD">
      <w:r>
        <w:t>sharing via a short URL, inclusion of popular JavaScript libraries.</w:t>
      </w:r>
    </w:p>
    <w:p w:rsidR="00A21ECD" w:rsidRDefault="00A21ECD" w:rsidP="00A21ECD"/>
    <w:p w:rsidR="00C43FFD" w:rsidRDefault="00697365" w:rsidP="00C43FFD">
      <w:r w:rsidRPr="00697365">
        <w:rPr>
          <w:b/>
        </w:rPr>
        <w:t>Angular</w:t>
      </w:r>
      <w:r>
        <w:t xml:space="preserve">: </w:t>
      </w:r>
      <w:r w:rsidR="00C43FFD">
        <w:t xml:space="preserve">Enabling </w:t>
      </w:r>
      <w:proofErr w:type="spellStart"/>
      <w:r w:rsidR="00C43FFD">
        <w:t>polyfills</w:t>
      </w:r>
      <w:proofErr w:type="spellEnd"/>
      <w:r w:rsidR="00C43FFD">
        <w:t xml:space="preserve">: Provides </w:t>
      </w:r>
      <w:proofErr w:type="spellStart"/>
      <w:r w:rsidR="00C43FFD">
        <w:t>polyfill</w:t>
      </w:r>
      <w:proofErr w:type="spellEnd"/>
      <w:r w:rsidR="00C43FFD">
        <w:t xml:space="preserve"> scripts for browser support</w:t>
      </w:r>
      <w:r>
        <w:t xml:space="preserve"> for Angular</w:t>
      </w:r>
      <w:r w:rsidR="00C43FFD">
        <w:t>.</w:t>
      </w:r>
    </w:p>
    <w:p w:rsidR="00C43FFD" w:rsidRDefault="00C43FFD" w:rsidP="00C43FFD">
      <w:r>
        <w:t>Angular CLI to create projects, generate application and library code, testing, bundling, and deployment.</w:t>
      </w:r>
    </w:p>
    <w:p w:rsidR="00697365" w:rsidRDefault="00697365" w:rsidP="00697365">
      <w:r>
        <w:t>Communicate with Child Components Using @Input and Parent Components Using @Output</w:t>
      </w:r>
    </w:p>
    <w:p w:rsidR="00697365" w:rsidRDefault="00697365" w:rsidP="00697365"/>
    <w:p w:rsidR="00697365" w:rsidRDefault="00697365" w:rsidP="00697365">
      <w:proofErr w:type="spellStart"/>
      <w:r w:rsidRPr="00752BF9">
        <w:rPr>
          <w:b/>
        </w:rPr>
        <w:t>PrimeNG</w:t>
      </w:r>
      <w:proofErr w:type="spellEnd"/>
      <w:r w:rsidR="00EF5348">
        <w:rPr>
          <w:b/>
        </w:rPr>
        <w:t>:</w:t>
      </w:r>
      <w:r>
        <w:t xml:space="preserve"> </w:t>
      </w:r>
      <w:r w:rsidR="008D2920" w:rsidRPr="008D2920">
        <w:t>Prime</w:t>
      </w:r>
      <w:r w:rsidR="008D2920">
        <w:t xml:space="preserve"> </w:t>
      </w:r>
      <w:r w:rsidR="008D2920" w:rsidRPr="008D2920">
        <w:t xml:space="preserve">NG </w:t>
      </w:r>
      <w:r>
        <w:t>is a free open source collection of rich UI components for Angular.</w:t>
      </w:r>
    </w:p>
    <w:p w:rsidR="00D4062C" w:rsidRDefault="00D4062C" w:rsidP="00D4062C">
      <w:r>
        <w:t xml:space="preserve">Angular Data Tables, Prime NG, </w:t>
      </w:r>
      <w:proofErr w:type="spellStart"/>
      <w:r w:rsidR="00D43762">
        <w:t>ngx-datatable</w:t>
      </w:r>
      <w:proofErr w:type="spellEnd"/>
      <w:r w:rsidR="00B914A0">
        <w:t xml:space="preserve"> NGX data table</w:t>
      </w:r>
      <w:r w:rsidR="00D43762">
        <w:t xml:space="preserve"> free,</w:t>
      </w:r>
      <w:r w:rsidR="00253660">
        <w:t xml:space="preserve"> Ag-Grid, </w:t>
      </w:r>
      <w:r>
        <w:t xml:space="preserve">Kendo UI Angular Data </w:t>
      </w:r>
      <w:proofErr w:type="spellStart"/>
      <w:r>
        <w:t>GridjQWidgets</w:t>
      </w:r>
      <w:proofErr w:type="spellEnd"/>
      <w:r>
        <w:t xml:space="preserve"> Grid, Angular-</w:t>
      </w:r>
      <w:r w:rsidR="00B914A0">
        <w:t xml:space="preserve"> </w:t>
      </w:r>
      <w:proofErr w:type="spellStart"/>
      <w:r>
        <w:t>Slickgrid</w:t>
      </w:r>
      <w:proofErr w:type="spellEnd"/>
      <w:r w:rsidR="00B914A0">
        <w:t xml:space="preserve"> Slick grid</w:t>
      </w:r>
      <w:r>
        <w:t xml:space="preserve">, </w:t>
      </w:r>
      <w:r w:rsidR="00B914A0">
        <w:t xml:space="preserve">Angular UI Grid </w:t>
      </w:r>
      <w:r>
        <w:t>data grid for AngularJS.</w:t>
      </w:r>
    </w:p>
    <w:p w:rsidR="00D4062C" w:rsidRDefault="00D4062C" w:rsidP="00697365"/>
    <w:p w:rsidR="00697365" w:rsidRDefault="00697365" w:rsidP="00697365">
      <w:r w:rsidRPr="00A503DF">
        <w:rPr>
          <w:b/>
        </w:rPr>
        <w:t>Free data grid</w:t>
      </w:r>
      <w:r>
        <w:t xml:space="preserve"> for Angular 6 Data </w:t>
      </w:r>
      <w:r w:rsidR="00337C88">
        <w:t>Tables datatables.net</w:t>
      </w:r>
      <w:r>
        <w:t xml:space="preserve"> </w:t>
      </w:r>
    </w:p>
    <w:p w:rsidR="00697365" w:rsidRDefault="00697365" w:rsidP="00697365">
      <w:r>
        <w:t>Angular Data</w:t>
      </w:r>
      <w:r w:rsidR="00B919F4">
        <w:t xml:space="preserve"> </w:t>
      </w:r>
      <w:r>
        <w:t xml:space="preserve">Tables is free and easy </w:t>
      </w:r>
      <w:hyperlink r:id="rId5" w:history="1">
        <w:r w:rsidR="00B919F4" w:rsidRPr="003B1A77">
          <w:rPr>
            <w:rStyle w:val="Hyperlink"/>
          </w:rPr>
          <w:t>http://l-lin.github.io/angular-datatables/</w:t>
        </w:r>
      </w:hyperlink>
      <w:r w:rsidR="00B919F4">
        <w:t xml:space="preserve"> </w:t>
      </w:r>
    </w:p>
    <w:p w:rsidR="00697365" w:rsidRDefault="00697365" w:rsidP="00697365">
      <w:proofErr w:type="spellStart"/>
      <w:r>
        <w:t>ngx-datatable</w:t>
      </w:r>
      <w:proofErr w:type="spellEnd"/>
      <w:r>
        <w:t xml:space="preserve"> is </w:t>
      </w:r>
      <w:r w:rsidR="0029715E">
        <w:t>free Angular</w:t>
      </w:r>
      <w:r>
        <w:t xml:space="preserve"> component for presenting large and complex data.</w:t>
      </w:r>
    </w:p>
    <w:p w:rsidR="00697365" w:rsidRDefault="00C510A2" w:rsidP="00697365">
      <w:hyperlink r:id="rId6" w:history="1">
        <w:r w:rsidR="00697365" w:rsidRPr="003B1A77">
          <w:rPr>
            <w:rStyle w:val="Hyperlink"/>
          </w:rPr>
          <w:t>https://www.ngdevelop.tech/best-angular-tables/</w:t>
        </w:r>
      </w:hyperlink>
      <w:r w:rsidR="00697365">
        <w:t xml:space="preserve"> </w:t>
      </w:r>
    </w:p>
    <w:p w:rsidR="00697365" w:rsidRDefault="00D77190" w:rsidP="00697365">
      <w:r>
        <w:t>A</w:t>
      </w:r>
      <w:r w:rsidR="00697365">
        <w:t>g</w:t>
      </w:r>
      <w:r>
        <w:t xml:space="preserve"> </w:t>
      </w:r>
      <w:r w:rsidR="00697365">
        <w:t>Grid also has a free version.</w:t>
      </w:r>
    </w:p>
    <w:p w:rsidR="00697365" w:rsidRDefault="00697365" w:rsidP="00C43FFD"/>
    <w:p w:rsidR="00697365" w:rsidRDefault="00697365" w:rsidP="00697365">
      <w:r w:rsidRPr="00697365">
        <w:rPr>
          <w:b/>
        </w:rPr>
        <w:t>Optimizer</w:t>
      </w:r>
      <w:r>
        <w:t xml:space="preserve">: Visual Studio </w:t>
      </w:r>
      <w:r w:rsidR="00253660">
        <w:t>has an</w:t>
      </w:r>
      <w:r>
        <w:t xml:space="preserve"> </w:t>
      </w:r>
      <w:r w:rsidR="00253660">
        <w:t>i</w:t>
      </w:r>
      <w:r>
        <w:t xml:space="preserve">mage </w:t>
      </w:r>
      <w:r w:rsidR="00253660">
        <w:t>o</w:t>
      </w:r>
      <w:r>
        <w:t xml:space="preserve">ptimizer </w:t>
      </w:r>
      <w:r w:rsidR="00253660">
        <w:t>Add-on</w:t>
      </w:r>
    </w:p>
    <w:p w:rsidR="00697365" w:rsidRDefault="004A6600" w:rsidP="00697365">
      <w:r w:rsidRPr="004A6600">
        <w:rPr>
          <w:b/>
        </w:rPr>
        <w:t>Sprites</w:t>
      </w:r>
      <w:r>
        <w:t xml:space="preserve">: </w:t>
      </w:r>
      <w:r w:rsidR="00697365">
        <w:t>If you have 20 small images, that's 20 requests for retrieve each image.</w:t>
      </w:r>
      <w:r>
        <w:t xml:space="preserve"> </w:t>
      </w:r>
      <w:r w:rsidR="00697365">
        <w:t>Sprites are images inside a larger image. The browser makes a request for that one large image file and you use CSS to grab the images and display them on the webpage.</w:t>
      </w:r>
    </w:p>
    <w:p w:rsidR="00697365" w:rsidRDefault="00697365" w:rsidP="00697365">
      <w:r>
        <w:t>removing spaces can reduce the HTML by 20 to 50 %.</w:t>
      </w:r>
    </w:p>
    <w:p w:rsidR="00697365" w:rsidRDefault="00697365" w:rsidP="00C43FFD"/>
    <w:p w:rsidR="00C43FFD" w:rsidRDefault="00697365" w:rsidP="00697365">
      <w:r w:rsidRPr="00697365">
        <w:rPr>
          <w:b/>
        </w:rPr>
        <w:t>Bootstrap</w:t>
      </w:r>
      <w:r>
        <w:t>:</w:t>
      </w:r>
    </w:p>
    <w:p w:rsidR="00DA10DB" w:rsidRDefault="00DA10DB" w:rsidP="00DA10DB">
      <w:r>
        <w:t>If you require IE 8 9 support, use Bootstrap 3 not 4.</w:t>
      </w:r>
    </w:p>
    <w:p w:rsidR="00DA10DB" w:rsidRDefault="00DA10DB" w:rsidP="00DA10DB">
      <w:r>
        <w:t xml:space="preserve">Bootstrap 4 use jQuery and Popper.js for JavaScript components (like modals, tooltips, popovers </w:t>
      </w:r>
      <w:proofErr w:type="spellStart"/>
      <w:r>
        <w:t>etc</w:t>
      </w:r>
      <w:proofErr w:type="spellEnd"/>
      <w:r>
        <w:t>). However, if you just use the CSS part of Bootstrap, you don't need them.</w:t>
      </w:r>
    </w:p>
    <w:p w:rsidR="008B27BE" w:rsidRDefault="008B27BE" w:rsidP="008B27BE">
      <w:r>
        <w:t xml:space="preserve">Alert for messages, Cards, Carousel, Modal, Collapse, Dropdown, Forms, progress, spinners, toasts, Tooltips. </w:t>
      </w:r>
      <w:r w:rsidRPr="00A503DF">
        <w:t>AutoComplete</w:t>
      </w:r>
      <w:r>
        <w:t xml:space="preserve">, </w:t>
      </w:r>
      <w:r w:rsidRPr="00752BF9">
        <w:t>Editor, Charts, Captcha</w:t>
      </w:r>
      <w:r>
        <w:t>.</w:t>
      </w:r>
    </w:p>
    <w:p w:rsidR="008B27BE" w:rsidRDefault="008B27BE" w:rsidP="008B27BE">
      <w:r>
        <w:t xml:space="preserve">Toast push notifications to your visitors with </w:t>
      </w:r>
      <w:proofErr w:type="spellStart"/>
      <w:proofErr w:type="gramStart"/>
      <w:r>
        <w:t>a</w:t>
      </w:r>
      <w:proofErr w:type="spellEnd"/>
      <w:proofErr w:type="gramEnd"/>
      <w:r>
        <w:t xml:space="preserve"> alert message.</w:t>
      </w:r>
    </w:p>
    <w:p w:rsidR="008B27BE" w:rsidRDefault="008B27BE" w:rsidP="008B27BE">
      <w:r>
        <w:lastRenderedPageBreak/>
        <w:t>A card in Bootstrap 4 is a bordered box with some padding around its content. It includes options for headers, footers, content, colours etc.</w:t>
      </w:r>
    </w:p>
    <w:p w:rsidR="008B27BE" w:rsidRDefault="008B27BE" w:rsidP="00DA10DB"/>
    <w:p w:rsidR="00DA10DB" w:rsidRDefault="00620560" w:rsidP="00DA10DB">
      <w:r w:rsidRPr="00620560">
        <w:t>flexbox for layout</w:t>
      </w:r>
      <w:r>
        <w:t xml:space="preserve">. </w:t>
      </w:r>
      <w:r w:rsidR="00DA10DB">
        <w:t>Bootstrap's grid system is built with flexbox and allows up to 12 columns across the page.</w:t>
      </w:r>
      <w:r>
        <w:t xml:space="preserve"> </w:t>
      </w:r>
    </w:p>
    <w:p w:rsidR="001F3890" w:rsidRDefault="001F3890" w:rsidP="00DA10DB">
      <w:r w:rsidRPr="00C37322">
        <w:rPr>
          <w:b/>
          <w:u w:val="single"/>
        </w:rPr>
        <w:t xml:space="preserve">CSS Grid </w:t>
      </w:r>
      <w:r w:rsidR="000577C0" w:rsidRPr="00C37322">
        <w:rPr>
          <w:b/>
          <w:u w:val="single"/>
        </w:rPr>
        <w:t>Vs</w:t>
      </w:r>
      <w:r w:rsidRPr="00C37322">
        <w:rPr>
          <w:b/>
          <w:u w:val="single"/>
        </w:rPr>
        <w:t xml:space="preserve"> Flexbox</w:t>
      </w:r>
      <w:r w:rsidRPr="001F3890">
        <w:t>. CSS Grid Layout is a two-dimensional system, meaning it can handle both columns and rows, unlike flexbox which is largely a one-dimensional system (either in a column or a row)</w:t>
      </w:r>
    </w:p>
    <w:p w:rsidR="00DA10DB" w:rsidRDefault="00DA10DB" w:rsidP="00DA10DB"/>
    <w:p w:rsidR="00E04AAC" w:rsidRDefault="00E04AAC" w:rsidP="00E04AAC">
      <w:r w:rsidRPr="00E04AAC">
        <w:rPr>
          <w:b/>
        </w:rPr>
        <w:t>Stylus</w:t>
      </w:r>
      <w:r>
        <w:t xml:space="preserve"> is a new language like SASS and LESS to generate CSS.</w:t>
      </w:r>
    </w:p>
    <w:p w:rsidR="00DA10DB" w:rsidRDefault="00DA10DB" w:rsidP="00E04AAC">
      <w:proofErr w:type="spellStart"/>
      <w:r w:rsidRPr="00697365">
        <w:rPr>
          <w:b/>
        </w:rPr>
        <w:t>TypeScript</w:t>
      </w:r>
      <w:proofErr w:type="spellEnd"/>
      <w:r>
        <w:t xml:space="preserve"> is a superset of JavaScript. </w:t>
      </w:r>
      <w:proofErr w:type="spellStart"/>
      <w:r>
        <w:t>TypeScript</w:t>
      </w:r>
      <w:proofErr w:type="spellEnd"/>
      <w:r>
        <w:t xml:space="preserve"> is nothing but JavaScript with some additional features i.e. ES6 features. developed and maintained by Microsoft first made public in October 2012. </w:t>
      </w:r>
    </w:p>
    <w:p w:rsidR="00DA10DB" w:rsidRDefault="00DA10DB" w:rsidP="00DA10DB">
      <w:proofErr w:type="spellStart"/>
      <w:r>
        <w:t>TypesScript</w:t>
      </w:r>
      <w:proofErr w:type="spellEnd"/>
      <w:r>
        <w:t xml:space="preserve"> is known as Object oriented programming language whereas JavaScript is a scripting language.</w:t>
      </w:r>
    </w:p>
    <w:p w:rsidR="00DA10DB" w:rsidRDefault="00DA10DB" w:rsidP="00DA10DB">
      <w:proofErr w:type="spellStart"/>
      <w:r>
        <w:t>TypeScript</w:t>
      </w:r>
      <w:proofErr w:type="spellEnd"/>
      <w:r>
        <w:t xml:space="preserve"> gives support for modules, Interface, classes, </w:t>
      </w:r>
      <w:proofErr w:type="spellStart"/>
      <w:r>
        <w:t>enums</w:t>
      </w:r>
      <w:proofErr w:type="spellEnd"/>
      <w:r>
        <w:t>, Generics, Namespaces is strongly typed, compile time type checking, gives compilation errors at the time of development not run time like JS.</w:t>
      </w:r>
    </w:p>
    <w:p w:rsidR="00DA10DB" w:rsidRDefault="00DA10DB" w:rsidP="00DA10DB">
      <w:proofErr w:type="spellStart"/>
      <w:r>
        <w:t>TypeScript</w:t>
      </w:r>
      <w:proofErr w:type="spellEnd"/>
      <w:r>
        <w:t xml:space="preserve"> supports definition files that can contain type information of existing JavaScript libraries. </w:t>
      </w:r>
      <w:proofErr w:type="spellStart"/>
      <w:r>
        <w:t>TypeScript</w:t>
      </w:r>
      <w:proofErr w:type="spellEnd"/>
      <w:r>
        <w:t xml:space="preserve"> type definition files </w:t>
      </w:r>
      <w:proofErr w:type="spellStart"/>
      <w:r>
        <w:t>d.ts</w:t>
      </w:r>
      <w:proofErr w:type="spellEnd"/>
      <w:r>
        <w:t>.</w:t>
      </w:r>
    </w:p>
    <w:p w:rsidR="00DA10DB" w:rsidRDefault="00DA10DB" w:rsidP="00DA10DB">
      <w:proofErr w:type="spellStart"/>
      <w:r>
        <w:t>TypeScript</w:t>
      </w:r>
      <w:proofErr w:type="spellEnd"/>
      <w:r>
        <w:t xml:space="preserve"> does not support abstract classes. Latest version is 3.3.</w:t>
      </w:r>
    </w:p>
    <w:p w:rsidR="00C43FFD" w:rsidRDefault="00C43FFD" w:rsidP="00C43FFD"/>
    <w:p w:rsidR="00C43FFD" w:rsidRDefault="00C43FFD" w:rsidP="00C43FFD">
      <w:r w:rsidRPr="002438F9">
        <w:rPr>
          <w:b/>
        </w:rPr>
        <w:t xml:space="preserve">Scaled Agile Framework </w:t>
      </w:r>
      <w:proofErr w:type="spellStart"/>
      <w:r w:rsidRPr="002438F9">
        <w:rPr>
          <w:b/>
        </w:rPr>
        <w:t>SAFe</w:t>
      </w:r>
      <w:proofErr w:type="spellEnd"/>
      <w:r w:rsidRPr="002438F9">
        <w:rPr>
          <w:b/>
        </w:rPr>
        <w:t xml:space="preserve"> Agile</w:t>
      </w:r>
      <w:r>
        <w:t xml:space="preserve">: </w:t>
      </w:r>
    </w:p>
    <w:p w:rsidR="002438F9" w:rsidRDefault="002438F9" w:rsidP="00C43FFD">
      <w:r w:rsidRPr="002438F9">
        <w:t xml:space="preserve">Agile is a way of working, a mindset. Scrum is a framework, which claims that it is based on the Agile values and principles. </w:t>
      </w:r>
      <w:proofErr w:type="spellStart"/>
      <w:r w:rsidRPr="002438F9">
        <w:t>SAFe</w:t>
      </w:r>
      <w:proofErr w:type="spellEnd"/>
      <w:r w:rsidRPr="002438F9">
        <w:t xml:space="preserve"> is a scaling framework to implement scrum at enterprise level </w:t>
      </w:r>
      <w:r w:rsidR="00503115">
        <w:t xml:space="preserve">for </w:t>
      </w:r>
      <w:r w:rsidRPr="002438F9">
        <w:t>bigger</w:t>
      </w:r>
      <w:r w:rsidR="003277B3">
        <w:t xml:space="preserve"> or many</w:t>
      </w:r>
      <w:r w:rsidRPr="002438F9">
        <w:t xml:space="preserve"> teams.</w:t>
      </w:r>
    </w:p>
    <w:p w:rsidR="00503115" w:rsidRDefault="00503115" w:rsidP="00503115">
      <w:proofErr w:type="spellStart"/>
      <w:r>
        <w:t>SAFe</w:t>
      </w:r>
      <w:proofErr w:type="spellEnd"/>
      <w:r>
        <w:t xml:space="preserve"> works on several levels, they are Team, Program and Portfolio. in Safe T</w:t>
      </w:r>
      <w:r w:rsidR="007A1DF6">
        <w:t>eam has system wide visibility.</w:t>
      </w:r>
      <w:r>
        <w:t xml:space="preserve"> Some terminologies are Portfolio backlog, PI planning, Agile Release Train.</w:t>
      </w:r>
    </w:p>
    <w:p w:rsidR="00C43FFD" w:rsidRDefault="00C43FFD" w:rsidP="00503115"/>
    <w:p w:rsidR="00C43FFD" w:rsidRDefault="00C43FFD" w:rsidP="00C43FFD">
      <w:r w:rsidRPr="00697365">
        <w:rPr>
          <w:b/>
        </w:rPr>
        <w:t>LINQ</w:t>
      </w:r>
      <w:r>
        <w:t xml:space="preserve"> stands for Language Integrated Query.</w:t>
      </w:r>
    </w:p>
    <w:p w:rsidR="009779D8" w:rsidRDefault="00C43FFD">
      <w:r>
        <w:t>you can write queries directly in your C# code against any collection and lists</w:t>
      </w:r>
      <w:r w:rsidR="00697365">
        <w:t xml:space="preserve"> </w:t>
      </w:r>
      <w:r>
        <w:t>(databases, in-memory objects, XML) is SQL like syntax.</w:t>
      </w:r>
      <w:r w:rsidR="009779D8">
        <w:t xml:space="preserve"> </w:t>
      </w:r>
    </w:p>
    <w:p w:rsidR="006100BE" w:rsidRDefault="006100BE" w:rsidP="00C43FFD"/>
    <w:p w:rsidR="006100BE" w:rsidRDefault="006100BE" w:rsidP="006100BE">
      <w:r w:rsidRPr="006100BE">
        <w:rPr>
          <w:b/>
        </w:rPr>
        <w:t>Azure DevOps</w:t>
      </w:r>
      <w:r>
        <w:t xml:space="preserve"> </w:t>
      </w:r>
      <w:r w:rsidRPr="006100BE">
        <w:rPr>
          <w:b/>
        </w:rPr>
        <w:t>CICD</w:t>
      </w:r>
      <w:r>
        <w:t>, Azure DevOps organization,</w:t>
      </w:r>
      <w:r w:rsidR="00D45201">
        <w:t xml:space="preserve"> TFS, VSTS,</w:t>
      </w:r>
      <w:r>
        <w:t xml:space="preserve"> Organization Settings, Users, Projects, Policies, Security, Agent pools, Application connection policies, Notifications (Build completes, </w:t>
      </w:r>
      <w:proofErr w:type="gramStart"/>
      <w:r>
        <w:t>Pull</w:t>
      </w:r>
      <w:proofErr w:type="gramEnd"/>
      <w:r>
        <w:t xml:space="preserve"> request reviewers added or removed, A comment is left on a pull request), Usage by top build pipeline.</w:t>
      </w:r>
    </w:p>
    <w:p w:rsidR="006100BE" w:rsidRDefault="006100BE" w:rsidP="006100BE"/>
    <w:p w:rsidR="006100BE" w:rsidRDefault="006100BE" w:rsidP="006100BE">
      <w:r>
        <w:t xml:space="preserve">administrator of the Azure DevOps </w:t>
      </w:r>
      <w:r w:rsidR="00337C88">
        <w:t>project, authorize</w:t>
      </w:r>
      <w:r>
        <w:t xml:space="preserve"> with OAuth by selecting Authorize for GitHub, repository may already </w:t>
      </w:r>
      <w:r w:rsidR="00337C88">
        <w:t>contain</w:t>
      </w:r>
      <w:r>
        <w:t xml:space="preserve"> an azure pipelines YAML file, Readme.md, Gated Builds. </w:t>
      </w:r>
    </w:p>
    <w:p w:rsidR="006100BE" w:rsidRDefault="006100BE" w:rsidP="006100BE"/>
    <w:p w:rsidR="006100BE" w:rsidRDefault="00337C88" w:rsidP="006100BE">
      <w:r>
        <w:t>MS Build</w:t>
      </w:r>
      <w:r w:rsidR="006100BE">
        <w:t xml:space="preserve">, build pipeline, Pull </w:t>
      </w:r>
      <w:r>
        <w:t>Requests, Builds</w:t>
      </w:r>
      <w:r w:rsidR="006100BE">
        <w:t xml:space="preserve">, Releases, </w:t>
      </w:r>
    </w:p>
    <w:p w:rsidR="006100BE" w:rsidRDefault="006100BE" w:rsidP="006100BE">
      <w:r>
        <w:t>build definitions for pull requests/PR and build definitions for CI</w:t>
      </w:r>
    </w:p>
    <w:p w:rsidR="006100BE" w:rsidRDefault="006100BE" w:rsidP="006100BE"/>
    <w:p w:rsidR="006100BE" w:rsidRDefault="006100BE" w:rsidP="006100BE">
      <w:r>
        <w:t xml:space="preserve">build </w:t>
      </w:r>
      <w:proofErr w:type="spellStart"/>
      <w:r>
        <w:t>artifacts</w:t>
      </w:r>
      <w:proofErr w:type="spellEnd"/>
      <w:r>
        <w:t xml:space="preserve">, Publish Build </w:t>
      </w:r>
      <w:proofErr w:type="spellStart"/>
      <w:r>
        <w:t>Artifacts</w:t>
      </w:r>
      <w:proofErr w:type="spellEnd"/>
      <w:r>
        <w:t xml:space="preserve"> Task, build steps, deploy </w:t>
      </w:r>
      <w:proofErr w:type="spellStart"/>
      <w:r>
        <w:t>artifacts</w:t>
      </w:r>
      <w:proofErr w:type="spellEnd"/>
      <w:r>
        <w:t xml:space="preserve">, publish </w:t>
      </w:r>
      <w:proofErr w:type="spellStart"/>
      <w:r>
        <w:t>sql</w:t>
      </w:r>
      <w:proofErr w:type="spellEnd"/>
      <w:r>
        <w:t xml:space="preserve"> server </w:t>
      </w:r>
      <w:proofErr w:type="spellStart"/>
      <w:r>
        <w:t>dacpac</w:t>
      </w:r>
      <w:proofErr w:type="spellEnd"/>
      <w:r>
        <w:t xml:space="preserve"> </w:t>
      </w:r>
      <w:proofErr w:type="spellStart"/>
      <w:r>
        <w:t>artifact</w:t>
      </w:r>
      <w:proofErr w:type="spellEnd"/>
      <w:r>
        <w:t xml:space="preserve">, </w:t>
      </w:r>
    </w:p>
    <w:p w:rsidR="006100BE" w:rsidRDefault="006100BE" w:rsidP="006100BE">
      <w:r>
        <w:lastRenderedPageBreak/>
        <w:t xml:space="preserve">You can publish and consume many different types of packages and </w:t>
      </w:r>
      <w:proofErr w:type="spellStart"/>
      <w:r>
        <w:t>artifacts</w:t>
      </w:r>
      <w:proofErr w:type="spellEnd"/>
      <w:r>
        <w:t xml:space="preserve"> with Azure Pipelines.</w:t>
      </w:r>
    </w:p>
    <w:p w:rsidR="006100BE" w:rsidRDefault="006100BE" w:rsidP="006100BE"/>
    <w:p w:rsidR="006100BE" w:rsidRDefault="006100BE" w:rsidP="006100BE">
      <w:r>
        <w:t xml:space="preserve">run </w:t>
      </w:r>
      <w:r w:rsidR="00937843">
        <w:t xml:space="preserve">unit and integration </w:t>
      </w:r>
      <w:r>
        <w:t xml:space="preserve">tests, publish test results, deploy the app to a cloud service, </w:t>
      </w:r>
    </w:p>
    <w:p w:rsidR="006100BE" w:rsidRDefault="006100BE" w:rsidP="006100BE">
      <w:r>
        <w:t>To build your code or deploy you need at least one agent. If your pipelines are in Azure Pipelines you can use a Microsoft-hosted agent (Each time you run a pipeline, you get a fresh virtual machine).</w:t>
      </w:r>
    </w:p>
    <w:p w:rsidR="006100BE" w:rsidRDefault="006100BE" w:rsidP="006100BE"/>
    <w:p w:rsidR="006100BE" w:rsidRDefault="006100BE" w:rsidP="006100BE"/>
    <w:p w:rsidR="006100BE" w:rsidRDefault="006100BE" w:rsidP="006100BE">
      <w:r>
        <w:t xml:space="preserve">Predefined build variables, </w:t>
      </w:r>
      <w:proofErr w:type="spellStart"/>
      <w:r>
        <w:t>Build.Artifact</w:t>
      </w:r>
      <w:proofErr w:type="spellEnd"/>
      <w:r>
        <w:t xml:space="preserve"> Staging Directory, $(</w:t>
      </w:r>
      <w:proofErr w:type="spellStart"/>
      <w:proofErr w:type="gramStart"/>
      <w:r>
        <w:t>build.artifact</w:t>
      </w:r>
      <w:proofErr w:type="spellEnd"/>
      <w:proofErr w:type="gramEnd"/>
      <w:r>
        <w:t xml:space="preserve"> staging directory)\Db, $(</w:t>
      </w:r>
      <w:proofErr w:type="spellStart"/>
      <w:r>
        <w:t>Build.ArtifactStagingDirectory</w:t>
      </w:r>
      <w:proofErr w:type="spellEnd"/>
      <w:r>
        <w:t xml:space="preserve">)\Db, </w:t>
      </w:r>
      <w:proofErr w:type="spellStart"/>
      <w:r>
        <w:t>Build.BuildId</w:t>
      </w:r>
      <w:proofErr w:type="spellEnd"/>
      <w:r>
        <w:t xml:space="preserve">, </w:t>
      </w:r>
      <w:proofErr w:type="spellStart"/>
      <w:r>
        <w:t>Build.BuildNumber</w:t>
      </w:r>
      <w:proofErr w:type="spellEnd"/>
      <w:r>
        <w:t xml:space="preserve">, </w:t>
      </w:r>
    </w:p>
    <w:p w:rsidR="006100BE" w:rsidRDefault="006100BE" w:rsidP="006100BE">
      <w:proofErr w:type="spellStart"/>
      <w:r>
        <w:t>Build.SourcesDirectory</w:t>
      </w:r>
      <w:proofErr w:type="spellEnd"/>
      <w:proofErr w:type="gramStart"/>
      <w:r>
        <w:t xml:space="preserve">,  </w:t>
      </w:r>
      <w:proofErr w:type="spellStart"/>
      <w:r>
        <w:t>Build.BuildUri</w:t>
      </w:r>
      <w:proofErr w:type="spellEnd"/>
      <w:proofErr w:type="gramEnd"/>
      <w:r>
        <w:t xml:space="preserve">, </w:t>
      </w:r>
    </w:p>
    <w:p w:rsidR="006100BE" w:rsidRDefault="006100BE" w:rsidP="006100BE">
      <w:proofErr w:type="spellStart"/>
      <w:r>
        <w:t>Agent.BuildDirectory</w:t>
      </w:r>
      <w:proofErr w:type="spellEnd"/>
      <w:r>
        <w:t xml:space="preserve">, </w:t>
      </w:r>
      <w:proofErr w:type="spellStart"/>
      <w:r>
        <w:t>Agent.HomeDirectory</w:t>
      </w:r>
      <w:proofErr w:type="spellEnd"/>
      <w:r>
        <w:t xml:space="preserve">, </w:t>
      </w:r>
      <w:proofErr w:type="spellStart"/>
      <w:proofErr w:type="gramStart"/>
      <w:r>
        <w:t>Agent.Id,Agent.Name</w:t>
      </w:r>
      <w:proofErr w:type="spellEnd"/>
      <w:proofErr w:type="gramEnd"/>
      <w:r>
        <w:t xml:space="preserve">, </w:t>
      </w:r>
      <w:proofErr w:type="spellStart"/>
      <w:r>
        <w:t>Agent.OS</w:t>
      </w:r>
      <w:proofErr w:type="spellEnd"/>
      <w:r>
        <w:t xml:space="preserve">, </w:t>
      </w:r>
    </w:p>
    <w:p w:rsidR="006100BE" w:rsidRDefault="006100BE" w:rsidP="006100BE"/>
    <w:p w:rsidR="006100BE" w:rsidRDefault="006100BE" w:rsidP="006100BE"/>
    <w:p w:rsidR="006100BE" w:rsidRDefault="006100BE" w:rsidP="006100BE">
      <w:r>
        <w:t xml:space="preserve"> </w:t>
      </w:r>
    </w:p>
    <w:p w:rsidR="006100BE" w:rsidRDefault="006100BE" w:rsidP="006100BE"/>
    <w:p w:rsidR="006100BE" w:rsidRDefault="006100BE" w:rsidP="006100BE">
      <w:r>
        <w:t xml:space="preserve">Enable continuous integration, scheduled builds, or manually Triggered builds, </w:t>
      </w:r>
    </w:p>
    <w:p w:rsidR="006100BE" w:rsidRDefault="006100BE" w:rsidP="006100BE">
      <w:r>
        <w:t xml:space="preserve"> </w:t>
      </w:r>
    </w:p>
    <w:p w:rsidR="006100BE" w:rsidRDefault="006100BE" w:rsidP="006100BE">
      <w:r>
        <w:tab/>
      </w:r>
      <w:r>
        <w:tab/>
        <w:t>*********---- BUILD --******</w:t>
      </w:r>
    </w:p>
    <w:p w:rsidR="006100BE" w:rsidRDefault="006100BE" w:rsidP="006100BE"/>
    <w:p w:rsidR="006100BE" w:rsidRDefault="006100BE" w:rsidP="006100BE">
      <w:r>
        <w:t>We need version control like git, to push code to some branch/master and from our branch setup build.</w:t>
      </w:r>
    </w:p>
    <w:p w:rsidR="006100BE" w:rsidRDefault="006100BE" w:rsidP="006100BE"/>
    <w:p w:rsidR="006100BE" w:rsidRDefault="006100BE" w:rsidP="006100BE">
      <w:r>
        <w:t>We can select existing templates which are collections of task for different type of projects including Azure Service Fabric Apps, Azure web apps, Azure Cloud Services, .net core, Asp.Net with Containers.</w:t>
      </w:r>
    </w:p>
    <w:p w:rsidR="006100BE" w:rsidRDefault="006100BE" w:rsidP="006100BE"/>
    <w:p w:rsidR="006100BE" w:rsidRDefault="006100BE" w:rsidP="006100BE">
      <w:r>
        <w:t>You can also go to Pipelines and Builds to add new/edit existing build.</w:t>
      </w:r>
    </w:p>
    <w:p w:rsidR="006100BE" w:rsidRDefault="006100BE" w:rsidP="006100BE"/>
    <w:p w:rsidR="006100BE" w:rsidRDefault="006100BE" w:rsidP="006100BE">
      <w:r>
        <w:t xml:space="preserve">Builds also called CI, usually produces an </w:t>
      </w:r>
      <w:proofErr w:type="spellStart"/>
      <w:r>
        <w:t>artifact</w:t>
      </w:r>
      <w:proofErr w:type="spellEnd"/>
      <w:r>
        <w:t xml:space="preserve"> drop that can then be deployed to various stages in a release (Select the Utility category, select the Publish Build </w:t>
      </w:r>
      <w:proofErr w:type="spellStart"/>
      <w:r>
        <w:t>Artifacts</w:t>
      </w:r>
      <w:proofErr w:type="spellEnd"/>
      <w:r>
        <w:t xml:space="preserve"> task). </w:t>
      </w:r>
    </w:p>
    <w:p w:rsidR="006100BE" w:rsidRDefault="006100BE" w:rsidP="006100BE">
      <w:proofErr w:type="spellStart"/>
      <w:r>
        <w:t>Artifacts</w:t>
      </w:r>
      <w:proofErr w:type="spellEnd"/>
      <w:r>
        <w:t xml:space="preserve"> are the files that you want your build to produce e.g. .DLL, .EXE, scripts. you can download </w:t>
      </w:r>
      <w:proofErr w:type="spellStart"/>
      <w:r>
        <w:t>artifacts</w:t>
      </w:r>
      <w:proofErr w:type="spellEnd"/>
      <w:r>
        <w:t xml:space="preserve">. Build Separate </w:t>
      </w:r>
      <w:proofErr w:type="spellStart"/>
      <w:r>
        <w:t>Artifact</w:t>
      </w:r>
      <w:proofErr w:type="spellEnd"/>
      <w:r>
        <w:t xml:space="preserve"> for DB. </w:t>
      </w:r>
    </w:p>
    <w:p w:rsidR="006100BE" w:rsidRDefault="006100BE" w:rsidP="006100BE"/>
    <w:p w:rsidR="006100BE" w:rsidRDefault="006100BE" w:rsidP="006100BE">
      <w:r>
        <w:t xml:space="preserve">Git primary branch is usually also named master. Rebase the current branch if master has changes. </w:t>
      </w:r>
    </w:p>
    <w:p w:rsidR="006100BE" w:rsidRDefault="006100BE" w:rsidP="006100BE">
      <w:r>
        <w:t xml:space="preserve">Right click the branch in Team Explorer click Pull to get latest, </w:t>
      </w:r>
      <w:proofErr w:type="gramStart"/>
      <w:r>
        <w:t>Pull</w:t>
      </w:r>
      <w:proofErr w:type="gramEnd"/>
      <w:r>
        <w:t xml:space="preserve"> = Fetch + merge.</w:t>
      </w:r>
    </w:p>
    <w:p w:rsidR="006100BE" w:rsidRDefault="006100BE" w:rsidP="006100BE"/>
    <w:p w:rsidR="006100BE" w:rsidRDefault="006100BE" w:rsidP="006100BE"/>
    <w:p w:rsidR="006100BE" w:rsidRDefault="006100BE" w:rsidP="006100BE">
      <w:r>
        <w:t xml:space="preserve">Create pull requests to review and merge code in a Git project to Master branch. Squash changes when merging. </w:t>
      </w:r>
    </w:p>
    <w:p w:rsidR="006100BE" w:rsidRDefault="006100BE" w:rsidP="006100BE"/>
    <w:p w:rsidR="006100BE" w:rsidRDefault="006100BE" w:rsidP="006100BE">
      <w:r>
        <w:t xml:space="preserve">We do gates builds which mean someone has to approve before the release/deployment. Or code coverage etc. we can also make our release to automatic on each build. </w:t>
      </w:r>
    </w:p>
    <w:p w:rsidR="006100BE" w:rsidRDefault="006100BE" w:rsidP="006100BE"/>
    <w:p w:rsidR="006100BE" w:rsidRDefault="006100BE" w:rsidP="006100BE">
      <w:r>
        <w:t>After you set up a branch policy, you cannot directly push changes to the branch (master branch). Changes to the branch are only made through pull requests.</w:t>
      </w:r>
    </w:p>
    <w:p w:rsidR="006100BE" w:rsidRDefault="006100BE" w:rsidP="006100BE">
      <w:r>
        <w:t xml:space="preserve">The easiest way to create a release pipeline is to use a template. </w:t>
      </w:r>
    </w:p>
    <w:p w:rsidR="006100BE" w:rsidRDefault="006100BE" w:rsidP="00C43FFD"/>
    <w:p w:rsidR="006100BE" w:rsidRDefault="006100BE" w:rsidP="00C43FFD"/>
    <w:p w:rsidR="00DD0727" w:rsidRDefault="00DD0727" w:rsidP="00C43FFD">
      <w:r>
        <w:t>=======-----------</w:t>
      </w:r>
    </w:p>
    <w:p w:rsidR="00DD0727" w:rsidRDefault="00DD0727" w:rsidP="00C43FFD"/>
    <w:p w:rsidR="00DD0727" w:rsidRDefault="00DD0727" w:rsidP="00DD0727">
      <w:r w:rsidRPr="00DD0727">
        <w:rPr>
          <w:b/>
        </w:rPr>
        <w:t>Global query filters</w:t>
      </w:r>
      <w:r>
        <w:t xml:space="preserve"> for </w:t>
      </w:r>
      <w:proofErr w:type="spellStart"/>
      <w:r>
        <w:t>DBContext</w:t>
      </w:r>
      <w:proofErr w:type="spellEnd"/>
      <w:r>
        <w:t xml:space="preserve"> EF:</w:t>
      </w:r>
    </w:p>
    <w:p w:rsidR="00DD0727" w:rsidRDefault="00DD0727" w:rsidP="00DD0727">
      <w:r>
        <w:t xml:space="preserve">Global query filters are LINQ query predicates (a </w:t>
      </w:r>
      <w:proofErr w:type="spellStart"/>
      <w:r>
        <w:t>boolean</w:t>
      </w:r>
      <w:proofErr w:type="spellEnd"/>
      <w:r>
        <w:t xml:space="preserve"> expression typically passed to the LINQ Where query operator) applied to Entity Types in the metadata model (usually in </w:t>
      </w:r>
      <w:proofErr w:type="spellStart"/>
      <w:r>
        <w:t>OnModelCreating</w:t>
      </w:r>
      <w:proofErr w:type="spellEnd"/>
      <w:r>
        <w:t>). Such filters are automatically applied to any LINQ queries involving those Entity Types, including Entity Types referenced indirectly, such as through the use of Include or direct navigation property references. Some common applications of this feature are:</w:t>
      </w:r>
    </w:p>
    <w:p w:rsidR="00DD0727" w:rsidRDefault="00DD0727" w:rsidP="00DD0727">
      <w:r>
        <w:t xml:space="preserve">Soft delete - An Entity Type defines an </w:t>
      </w:r>
      <w:proofErr w:type="spellStart"/>
      <w:r w:rsidRPr="00CE1CC0">
        <w:rPr>
          <w:b/>
        </w:rPr>
        <w:t>IsDeleted</w:t>
      </w:r>
      <w:proofErr w:type="spellEnd"/>
      <w:r>
        <w:t xml:space="preserve"> property</w:t>
      </w:r>
    </w:p>
    <w:p w:rsidR="00DD0727" w:rsidRDefault="00C510A2" w:rsidP="00DD0727">
      <w:hyperlink r:id="rId7" w:history="1">
        <w:r w:rsidR="00DD0727" w:rsidRPr="00CC73BB">
          <w:rPr>
            <w:rStyle w:val="Hyperlink"/>
          </w:rPr>
          <w:t>https://docs.microsoft.com/en-us/ef/core/querying/filters</w:t>
        </w:r>
      </w:hyperlink>
      <w:r w:rsidR="00DD0727">
        <w:t xml:space="preserve"> </w:t>
      </w:r>
    </w:p>
    <w:p w:rsidR="00DD0727" w:rsidRDefault="00DD0727" w:rsidP="00DD0727">
      <w:r>
        <w:t xml:space="preserve">Filters may be disabled for individual LINQ queries by using the </w:t>
      </w:r>
      <w:proofErr w:type="spellStart"/>
      <w:proofErr w:type="gramStart"/>
      <w:r>
        <w:t>IgnoreQueryFilters</w:t>
      </w:r>
      <w:proofErr w:type="spellEnd"/>
      <w:r>
        <w:t>(</w:t>
      </w:r>
      <w:proofErr w:type="gramEnd"/>
      <w:r>
        <w:t>) operator.</w:t>
      </w:r>
    </w:p>
    <w:p w:rsidR="00DD0727" w:rsidRDefault="00DD0727" w:rsidP="00DD0727"/>
    <w:p w:rsidR="00DD0727" w:rsidRDefault="00DD0727" w:rsidP="00C43FFD"/>
    <w:p w:rsidR="00DD0727" w:rsidRDefault="00DD0727" w:rsidP="00C43FFD"/>
    <w:p w:rsidR="00C43FFD" w:rsidRDefault="00C43FFD" w:rsidP="00C43FFD">
      <w:r>
        <w:t>*****************----------</w:t>
      </w:r>
    </w:p>
    <w:p w:rsidR="00ED0D57" w:rsidRDefault="00E419B8" w:rsidP="006F0009">
      <w:proofErr w:type="spellStart"/>
      <w:r w:rsidRPr="00E419B8">
        <w:rPr>
          <w:b/>
        </w:rPr>
        <w:t>newman</w:t>
      </w:r>
      <w:proofErr w:type="spellEnd"/>
      <w:r w:rsidRPr="00E419B8">
        <w:t xml:space="preserve"> the cli companion for postman</w:t>
      </w:r>
      <w:r>
        <w:t>.</w:t>
      </w:r>
      <w:r w:rsidR="0027749C">
        <w:t xml:space="preserve"> </w:t>
      </w:r>
      <w:r w:rsidR="0027749C" w:rsidRPr="0027749C">
        <w:t xml:space="preserve">export your Postman Collection as a </w:t>
      </w:r>
      <w:proofErr w:type="spellStart"/>
      <w:r w:rsidR="0027749C" w:rsidRPr="0027749C">
        <w:t>json</w:t>
      </w:r>
      <w:proofErr w:type="spellEnd"/>
      <w:r w:rsidR="0027749C" w:rsidRPr="0027749C">
        <w:t xml:space="preserve"> file from the Postman App and run it using Newman.</w:t>
      </w:r>
      <w:r w:rsidR="004D67AA">
        <w:t xml:space="preserve"> </w:t>
      </w:r>
    </w:p>
    <w:p w:rsidR="00E419B8" w:rsidRDefault="00477472" w:rsidP="006F0009">
      <w:pPr>
        <w:rPr>
          <w:rFonts w:ascii="Consolas" w:hAnsi="Consolas" w:cs="Consolas"/>
          <w:color w:val="000000"/>
          <w:sz w:val="19"/>
          <w:szCs w:val="19"/>
        </w:rPr>
      </w:pPr>
      <w:r>
        <w:t xml:space="preserve">Go to </w:t>
      </w:r>
      <w:proofErr w:type="spellStart"/>
      <w:r>
        <w:t>cmd</w:t>
      </w:r>
      <w:proofErr w:type="spellEnd"/>
      <w:r>
        <w:t xml:space="preserve"> =&gt; </w:t>
      </w:r>
      <w:proofErr w:type="spellStart"/>
      <w:r>
        <w:rPr>
          <w:rFonts w:ascii="Consolas" w:hAnsi="Consolas" w:cs="Consolas"/>
          <w:color w:val="000000"/>
          <w:sz w:val="19"/>
          <w:szCs w:val="19"/>
        </w:rPr>
        <w:t>newman</w:t>
      </w:r>
      <w:proofErr w:type="spellEnd"/>
      <w:r>
        <w:rPr>
          <w:rFonts w:ascii="Consolas" w:hAnsi="Consolas" w:cs="Consolas"/>
          <w:color w:val="000000"/>
          <w:sz w:val="19"/>
          <w:szCs w:val="19"/>
        </w:rPr>
        <w:t xml:space="preserve"> run </w:t>
      </w:r>
      <w:proofErr w:type="spellStart"/>
      <w:r>
        <w:rPr>
          <w:rFonts w:ascii="Consolas" w:hAnsi="Consolas" w:cs="Consolas"/>
          <w:color w:val="000000"/>
          <w:sz w:val="19"/>
          <w:szCs w:val="19"/>
        </w:rPr>
        <w:t>collection.json</w:t>
      </w:r>
      <w:proofErr w:type="spellEnd"/>
      <w:r>
        <w:rPr>
          <w:rFonts w:ascii="Consolas" w:hAnsi="Consolas" w:cs="Consolas"/>
          <w:color w:val="000000"/>
          <w:sz w:val="19"/>
          <w:szCs w:val="19"/>
        </w:rPr>
        <w:t xml:space="preserve"> -e </w:t>
      </w:r>
      <w:proofErr w:type="spellStart"/>
      <w:r>
        <w:rPr>
          <w:rFonts w:ascii="Consolas" w:hAnsi="Consolas" w:cs="Consolas"/>
          <w:color w:val="000000"/>
          <w:sz w:val="19"/>
          <w:szCs w:val="19"/>
        </w:rPr>
        <w:t>environment.json</w:t>
      </w:r>
      <w:proofErr w:type="spellEnd"/>
      <w:r>
        <w:rPr>
          <w:rFonts w:ascii="Consolas" w:hAnsi="Consolas" w:cs="Consolas"/>
          <w:color w:val="000000"/>
          <w:sz w:val="19"/>
          <w:szCs w:val="19"/>
        </w:rPr>
        <w:t xml:space="preserve"> --global-</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api</w:t>
      </w:r>
      <w:proofErr w:type="spellEnd"/>
      <w:r>
        <w:rPr>
          <w:rFonts w:ascii="Consolas" w:hAnsi="Consolas" w:cs="Consolas"/>
          <w:color w:val="000000"/>
          <w:sz w:val="19"/>
          <w:szCs w:val="19"/>
        </w:rPr>
        <w:t>-key="key123abc" --global-</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hostUrl</w:t>
      </w:r>
      <w:proofErr w:type="spellEnd"/>
      <w:r>
        <w:rPr>
          <w:rFonts w:ascii="Consolas" w:hAnsi="Consolas" w:cs="Consolas"/>
          <w:color w:val="000000"/>
          <w:sz w:val="19"/>
          <w:szCs w:val="19"/>
        </w:rPr>
        <w:t>=</w:t>
      </w:r>
      <w:hyperlink r:id="rId8" w:history="1">
        <w:r w:rsidRPr="00F55F68">
          <w:rPr>
            <w:rStyle w:val="Hyperlink"/>
            <w:rFonts w:ascii="Consolas" w:hAnsi="Consolas" w:cs="Consolas"/>
            <w:sz w:val="19"/>
            <w:szCs w:val="19"/>
          </w:rPr>
          <w:t>http://test.myapi.com/</w:t>
        </w:r>
      </w:hyperlink>
    </w:p>
    <w:p w:rsidR="00477472" w:rsidRDefault="00477472" w:rsidP="006F0009"/>
    <w:p w:rsidR="00477472" w:rsidRDefault="00477472" w:rsidP="006F0009"/>
    <w:p w:rsidR="00DC3F35" w:rsidRDefault="00E419B8" w:rsidP="006F0009">
      <w:r w:rsidRPr="00E419B8">
        <w:rPr>
          <w:b/>
        </w:rPr>
        <w:t>NPM Behind a</w:t>
      </w:r>
      <w:r w:rsidR="00ED0D57" w:rsidRPr="00E419B8">
        <w:rPr>
          <w:b/>
        </w:rPr>
        <w:t xml:space="preserve"> </w:t>
      </w:r>
      <w:r w:rsidR="00A079AB" w:rsidRPr="00A079AB">
        <w:rPr>
          <w:b/>
        </w:rPr>
        <w:t xml:space="preserve">corporate </w:t>
      </w:r>
      <w:r w:rsidR="00ED0D57" w:rsidRPr="00E419B8">
        <w:rPr>
          <w:b/>
        </w:rPr>
        <w:t>Proxy Server</w:t>
      </w:r>
      <w:r>
        <w:t>:</w:t>
      </w:r>
    </w:p>
    <w:p w:rsidR="00ED0D57" w:rsidRDefault="00ED0D57" w:rsidP="00ED0D57">
      <w:r>
        <w:t xml:space="preserve">$ </w:t>
      </w:r>
      <w:proofErr w:type="spellStart"/>
      <w:r>
        <w:t>npm</w:t>
      </w:r>
      <w:proofErr w:type="spellEnd"/>
      <w:r>
        <w:t xml:space="preserve"> </w:t>
      </w:r>
      <w:proofErr w:type="spellStart"/>
      <w:r>
        <w:t>config</w:t>
      </w:r>
      <w:proofErr w:type="spellEnd"/>
      <w:r>
        <w:t xml:space="preserve"> set proxy http://proxy-server-url:&lt;port&gt;</w:t>
      </w:r>
    </w:p>
    <w:p w:rsidR="00ED0D57" w:rsidRDefault="00ED0D57" w:rsidP="00ED0D57">
      <w:r>
        <w:t xml:space="preserve">$ </w:t>
      </w:r>
      <w:proofErr w:type="spellStart"/>
      <w:r>
        <w:t>npm</w:t>
      </w:r>
      <w:proofErr w:type="spellEnd"/>
      <w:r>
        <w:t xml:space="preserve"> </w:t>
      </w:r>
      <w:proofErr w:type="spellStart"/>
      <w:r>
        <w:t>config</w:t>
      </w:r>
      <w:proofErr w:type="spellEnd"/>
      <w:r>
        <w:t xml:space="preserve"> set https-proxy </w:t>
      </w:r>
      <w:hyperlink r:id="rId9" w:history="1">
        <w:r w:rsidR="00096988" w:rsidRPr="00B66687">
          <w:rPr>
            <w:rStyle w:val="Hyperlink"/>
          </w:rPr>
          <w:t>http://proxy-server-url:&lt;port</w:t>
        </w:r>
      </w:hyperlink>
      <w:r>
        <w:t>&gt;</w:t>
      </w:r>
    </w:p>
    <w:p w:rsidR="00B65AFD" w:rsidRDefault="00471E15" w:rsidP="00ED0D57">
      <w:r w:rsidRPr="00471E15">
        <w:rPr>
          <w:b/>
        </w:rPr>
        <w:t>With user/password</w:t>
      </w:r>
      <w:r>
        <w:t>:</w:t>
      </w:r>
    </w:p>
    <w:p w:rsidR="00471E15" w:rsidRDefault="00471E15" w:rsidP="00471E15">
      <w:proofErr w:type="spellStart"/>
      <w:r>
        <w:t>npm</w:t>
      </w:r>
      <w:proofErr w:type="spellEnd"/>
      <w:r>
        <w:t xml:space="preserve"> </w:t>
      </w:r>
      <w:proofErr w:type="spellStart"/>
      <w:r>
        <w:t>config</w:t>
      </w:r>
      <w:proofErr w:type="spellEnd"/>
      <w:r>
        <w:t xml:space="preserve"> set proxy http://NK2774:password@proxy.dmz.ige:8080</w:t>
      </w:r>
    </w:p>
    <w:p w:rsidR="00471E15" w:rsidRDefault="00471E15" w:rsidP="00471E15">
      <w:proofErr w:type="spellStart"/>
      <w:r>
        <w:t>npm</w:t>
      </w:r>
      <w:proofErr w:type="spellEnd"/>
      <w:r>
        <w:t xml:space="preserve"> </w:t>
      </w:r>
      <w:proofErr w:type="spellStart"/>
      <w:r>
        <w:t>config</w:t>
      </w:r>
      <w:proofErr w:type="spellEnd"/>
      <w:r>
        <w:t xml:space="preserve"> set https-proxy </w:t>
      </w:r>
      <w:hyperlink r:id="rId10" w:history="1">
        <w:r w:rsidRPr="002F1BB1">
          <w:rPr>
            <w:rStyle w:val="Hyperlink"/>
          </w:rPr>
          <w:t>http://NK2774: password@proxy.dmz.ige:8080</w:t>
        </w:r>
      </w:hyperlink>
    </w:p>
    <w:p w:rsidR="00471E15" w:rsidRDefault="00471E15" w:rsidP="00471E15"/>
    <w:p w:rsidR="00B65AFD" w:rsidRDefault="00B65AFD" w:rsidP="00B65AFD">
      <w:proofErr w:type="spellStart"/>
      <w:r>
        <w:t>npm</w:t>
      </w:r>
      <w:proofErr w:type="spellEnd"/>
      <w:r>
        <w:t xml:space="preserve"> </w:t>
      </w:r>
      <w:proofErr w:type="spellStart"/>
      <w:r>
        <w:t>config</w:t>
      </w:r>
      <w:proofErr w:type="spellEnd"/>
      <w:r>
        <w:t xml:space="preserve"> set strict-</w:t>
      </w:r>
      <w:proofErr w:type="spellStart"/>
      <w:r>
        <w:t>ssl</w:t>
      </w:r>
      <w:proofErr w:type="spellEnd"/>
      <w:r>
        <w:t>=false</w:t>
      </w:r>
    </w:p>
    <w:p w:rsidR="00B65AFD" w:rsidRDefault="00B65AFD" w:rsidP="00B65AFD">
      <w:proofErr w:type="spellStart"/>
      <w:r>
        <w:lastRenderedPageBreak/>
        <w:t>npm</w:t>
      </w:r>
      <w:proofErr w:type="spellEnd"/>
      <w:r>
        <w:t xml:space="preserve"> </w:t>
      </w:r>
      <w:proofErr w:type="spellStart"/>
      <w:r>
        <w:t>config</w:t>
      </w:r>
      <w:proofErr w:type="spellEnd"/>
      <w:r>
        <w:t xml:space="preserve"> set proxy http://&lt;username&gt;:&lt;password&gt;@&lt;proxy-server-url&gt;:&lt;port&gt;</w:t>
      </w:r>
    </w:p>
    <w:p w:rsidR="00B65AFD" w:rsidRDefault="00B65AFD" w:rsidP="00B65AFD">
      <w:proofErr w:type="spellStart"/>
      <w:r>
        <w:t>npm</w:t>
      </w:r>
      <w:proofErr w:type="spellEnd"/>
      <w:r>
        <w:t xml:space="preserve"> </w:t>
      </w:r>
      <w:proofErr w:type="spellStart"/>
      <w:r>
        <w:t>config</w:t>
      </w:r>
      <w:proofErr w:type="spellEnd"/>
      <w:r>
        <w:t xml:space="preserve"> set https-proxy </w:t>
      </w:r>
      <w:hyperlink w:history="1">
        <w:r w:rsidRPr="002F1BB1">
          <w:rPr>
            <w:rStyle w:val="Hyperlink"/>
          </w:rPr>
          <w:t>http://&lt;username&gt;:&lt;password&gt;@&lt;proxy-server-url&gt;:&lt;port</w:t>
        </w:r>
      </w:hyperlink>
      <w:r>
        <w:t>&gt;</w:t>
      </w:r>
    </w:p>
    <w:p w:rsidR="00B65AFD" w:rsidRDefault="00B65AFD" w:rsidP="00B65AFD"/>
    <w:p w:rsidR="00096988" w:rsidRDefault="00096988" w:rsidP="00ED0D57">
      <w:proofErr w:type="spellStart"/>
      <w:r w:rsidRPr="00096988">
        <w:t>npm</w:t>
      </w:r>
      <w:proofErr w:type="spellEnd"/>
      <w:r w:rsidRPr="00096988">
        <w:t xml:space="preserve"> </w:t>
      </w:r>
      <w:proofErr w:type="spellStart"/>
      <w:r w:rsidRPr="00096988">
        <w:t>config</w:t>
      </w:r>
      <w:proofErr w:type="spellEnd"/>
      <w:r w:rsidRPr="00096988">
        <w:t xml:space="preserve"> set proxy "http://domain\</w:t>
      </w:r>
      <w:proofErr w:type="spellStart"/>
      <w:proofErr w:type="gramStart"/>
      <w:r w:rsidRPr="00096988">
        <w:t>username:password</w:t>
      </w:r>
      <w:proofErr w:type="gramEnd"/>
      <w:r w:rsidRPr="00096988">
        <w:t>@servername:port</w:t>
      </w:r>
      <w:proofErr w:type="spellEnd"/>
      <w:r w:rsidRPr="00096988">
        <w:t>/"</w:t>
      </w:r>
    </w:p>
    <w:p w:rsidR="00ED0D57" w:rsidRDefault="00ED0D57" w:rsidP="006F0009">
      <w:r>
        <w:rPr>
          <w:noProof/>
          <w:lang w:eastAsia="en-AU"/>
        </w:rPr>
        <w:drawing>
          <wp:inline distT="0" distB="0" distL="0" distR="0" wp14:anchorId="05652AAF" wp14:editId="142DC6BC">
            <wp:extent cx="58102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0" cy="962025"/>
                    </a:xfrm>
                    <a:prstGeom prst="rect">
                      <a:avLst/>
                    </a:prstGeom>
                  </pic:spPr>
                </pic:pic>
              </a:graphicData>
            </a:graphic>
          </wp:inline>
        </w:drawing>
      </w:r>
    </w:p>
    <w:p w:rsidR="00ED0D57" w:rsidRDefault="00ED0D57" w:rsidP="006F0009"/>
    <w:p w:rsidR="001A1C20" w:rsidRDefault="001A1C20" w:rsidP="006F0009">
      <w:r w:rsidRPr="001A1C20">
        <w:rPr>
          <w:b/>
        </w:rPr>
        <w:t>Git</w:t>
      </w:r>
      <w:r>
        <w:t xml:space="preserve">: </w:t>
      </w:r>
      <w:r w:rsidRPr="001A1C20">
        <w:t xml:space="preserve">git </w:t>
      </w:r>
      <w:proofErr w:type="spellStart"/>
      <w:r w:rsidRPr="001A1C20">
        <w:t>config</w:t>
      </w:r>
      <w:proofErr w:type="spellEnd"/>
      <w:r w:rsidRPr="001A1C20">
        <w:t xml:space="preserve"> --global </w:t>
      </w:r>
      <w:proofErr w:type="spellStart"/>
      <w:r w:rsidRPr="001A1C20">
        <w:t>http.proxy</w:t>
      </w:r>
      <w:proofErr w:type="spellEnd"/>
      <w:r w:rsidRPr="001A1C20">
        <w:t xml:space="preserve"> </w:t>
      </w:r>
      <w:hyperlink r:id="rId12" w:history="1">
        <w:r w:rsidRPr="008A60A7">
          <w:rPr>
            <w:rStyle w:val="Hyperlink"/>
          </w:rPr>
          <w:t>http://mydomain\\myusername:mypassword@myproxyserver:8080</w:t>
        </w:r>
      </w:hyperlink>
    </w:p>
    <w:p w:rsidR="001A1C20" w:rsidRDefault="001A1C20" w:rsidP="006F0009"/>
    <w:p w:rsidR="001A1C20" w:rsidRDefault="001A1C20" w:rsidP="006F0009">
      <w:r w:rsidRPr="001A1C20">
        <w:t xml:space="preserve">git </w:t>
      </w:r>
      <w:proofErr w:type="spellStart"/>
      <w:r w:rsidRPr="001A1C20">
        <w:t>config</w:t>
      </w:r>
      <w:proofErr w:type="spellEnd"/>
      <w:r w:rsidRPr="001A1C20">
        <w:t xml:space="preserve"> --global </w:t>
      </w:r>
      <w:proofErr w:type="spellStart"/>
      <w:r w:rsidRPr="001A1C20">
        <w:t>http.proxy</w:t>
      </w:r>
      <w:proofErr w:type="spellEnd"/>
      <w:r w:rsidRPr="001A1C20">
        <w:t xml:space="preserve"> </w:t>
      </w:r>
      <w:hyperlink r:id="rId13" w:history="1">
        <w:r w:rsidRPr="008A60A7">
          <w:rPr>
            <w:rStyle w:val="Hyperlink"/>
          </w:rPr>
          <w:t>http://proxy.mycompany:80</w:t>
        </w:r>
      </w:hyperlink>
    </w:p>
    <w:p w:rsidR="001A1C20" w:rsidRDefault="001A1C20" w:rsidP="006F0009"/>
    <w:p w:rsidR="001A1C20" w:rsidRDefault="001A1C20" w:rsidP="006F0009"/>
    <w:p w:rsidR="00ED0D57" w:rsidRDefault="00171C49" w:rsidP="006F0009">
      <w:r>
        <w:t>To find proxy use fiddler and type: http://</w:t>
      </w:r>
      <w:r w:rsidRPr="00171C49">
        <w:t>wpad/</w:t>
      </w:r>
      <w:r w:rsidRPr="00C5079C">
        <w:rPr>
          <w:b/>
        </w:rPr>
        <w:t>wpad.dat</w:t>
      </w:r>
      <w:r>
        <w:t xml:space="preserve"> in any browser to open wpad.dat file. </w:t>
      </w:r>
    </w:p>
    <w:p w:rsidR="00DC3F35" w:rsidRDefault="00B14048" w:rsidP="00DC3F35">
      <w:r>
        <w:t>Click on current Gateway info</w:t>
      </w:r>
    </w:p>
    <w:p w:rsidR="00B14048" w:rsidRDefault="00B14048" w:rsidP="00DC3F35">
      <w:r>
        <w:rPr>
          <w:noProof/>
          <w:lang w:eastAsia="en-AU"/>
        </w:rPr>
        <w:drawing>
          <wp:inline distT="0" distB="0" distL="0" distR="0" wp14:anchorId="12363DB2" wp14:editId="2E04FBCF">
            <wp:extent cx="516255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3505200"/>
                    </a:xfrm>
                    <a:prstGeom prst="rect">
                      <a:avLst/>
                    </a:prstGeom>
                  </pic:spPr>
                </pic:pic>
              </a:graphicData>
            </a:graphic>
          </wp:inline>
        </w:drawing>
      </w:r>
    </w:p>
    <w:p w:rsidR="00A9095A" w:rsidRDefault="00A9095A" w:rsidP="00DC3F35"/>
    <w:p w:rsidR="00DC3F35" w:rsidRDefault="00DC3F35" w:rsidP="00DC3F35">
      <w:r>
        <w:t xml:space="preserve">The ASP.NET MVC framework supports </w:t>
      </w:r>
      <w:r w:rsidR="00247D54">
        <w:t>5</w:t>
      </w:r>
      <w:r>
        <w:t xml:space="preserve"> different types of filters:</w:t>
      </w:r>
    </w:p>
    <w:p w:rsidR="00247D54" w:rsidRDefault="00247D54" w:rsidP="00247D54">
      <w:pPr>
        <w:pStyle w:val="ListParagraph"/>
        <w:numPr>
          <w:ilvl w:val="0"/>
          <w:numId w:val="7"/>
        </w:numPr>
      </w:pPr>
      <w:r w:rsidRPr="00247D54">
        <w:t>Authentication Filters: Authentication filter runs before any other filter or action method</w:t>
      </w:r>
    </w:p>
    <w:p w:rsidR="00DC3F35" w:rsidRDefault="00DC3F35" w:rsidP="00DC3F35">
      <w:pPr>
        <w:pStyle w:val="ListParagraph"/>
        <w:numPr>
          <w:ilvl w:val="0"/>
          <w:numId w:val="7"/>
        </w:numPr>
      </w:pPr>
      <w:r>
        <w:t xml:space="preserve">Authorization filters – Implements the </w:t>
      </w:r>
      <w:proofErr w:type="spellStart"/>
      <w:r>
        <w:t>IAuthorizationFilter</w:t>
      </w:r>
      <w:proofErr w:type="spellEnd"/>
      <w:r>
        <w:t xml:space="preserve"> attribute.</w:t>
      </w:r>
    </w:p>
    <w:p w:rsidR="00DC3F35" w:rsidRDefault="00DC3F35" w:rsidP="00DC3F35">
      <w:pPr>
        <w:pStyle w:val="ListParagraph"/>
        <w:numPr>
          <w:ilvl w:val="0"/>
          <w:numId w:val="7"/>
        </w:numPr>
      </w:pPr>
      <w:r>
        <w:t xml:space="preserve">Action filters – Implements the </w:t>
      </w:r>
      <w:proofErr w:type="spellStart"/>
      <w:r>
        <w:t>IActionFilter</w:t>
      </w:r>
      <w:proofErr w:type="spellEnd"/>
      <w:r>
        <w:t xml:space="preserve"> attribute.</w:t>
      </w:r>
    </w:p>
    <w:p w:rsidR="00DC3F35" w:rsidRDefault="00DC3F35" w:rsidP="00DC3F35">
      <w:pPr>
        <w:pStyle w:val="ListParagraph"/>
        <w:numPr>
          <w:ilvl w:val="0"/>
          <w:numId w:val="7"/>
        </w:numPr>
      </w:pPr>
      <w:r>
        <w:t xml:space="preserve">Result filters – Implements the </w:t>
      </w:r>
      <w:proofErr w:type="spellStart"/>
      <w:r>
        <w:t>IResultFilter</w:t>
      </w:r>
      <w:proofErr w:type="spellEnd"/>
      <w:r>
        <w:t xml:space="preserve"> attribute.</w:t>
      </w:r>
    </w:p>
    <w:p w:rsidR="00DC3F35" w:rsidRDefault="00DC3F35" w:rsidP="00DC3F35">
      <w:pPr>
        <w:pStyle w:val="ListParagraph"/>
        <w:numPr>
          <w:ilvl w:val="0"/>
          <w:numId w:val="7"/>
        </w:numPr>
      </w:pPr>
      <w:r>
        <w:t xml:space="preserve">Exception filters – Implements the </w:t>
      </w:r>
      <w:proofErr w:type="spellStart"/>
      <w:r>
        <w:t>IExceptionFilter</w:t>
      </w:r>
      <w:proofErr w:type="spellEnd"/>
      <w:r>
        <w:t xml:space="preserve"> attribute.</w:t>
      </w:r>
    </w:p>
    <w:p w:rsidR="00DC3F35" w:rsidRDefault="00DC3F35" w:rsidP="00DC3F35">
      <w:r>
        <w:lastRenderedPageBreak/>
        <w:t>Filters are executed in the order listed above. For example, authorization filters are always executed before action filters and exception filters are always executed after every other type of filter.</w:t>
      </w:r>
    </w:p>
    <w:p w:rsidR="00DC3F35" w:rsidRDefault="00DC3F35" w:rsidP="00DC3F35"/>
    <w:p w:rsidR="00F32FFD" w:rsidRDefault="00F32FFD" w:rsidP="006F0009"/>
    <w:p w:rsidR="00F32FFD" w:rsidRDefault="00F32FFD" w:rsidP="006F0009">
      <w:pPr>
        <w:rPr>
          <w:b/>
        </w:rPr>
      </w:pPr>
      <w:proofErr w:type="spellStart"/>
      <w:r w:rsidRPr="00F32FFD">
        <w:rPr>
          <w:b/>
        </w:rPr>
        <w:t>rewindable</w:t>
      </w:r>
      <w:proofErr w:type="spellEnd"/>
      <w:r w:rsidRPr="00F32FFD">
        <w:rPr>
          <w:b/>
        </w:rPr>
        <w:t xml:space="preserve"> stream</w:t>
      </w:r>
      <w:r>
        <w:rPr>
          <w:b/>
        </w:rPr>
        <w:t xml:space="preserve"> (use </w:t>
      </w:r>
      <w:r w:rsidRPr="00F32FFD">
        <w:rPr>
          <w:b/>
        </w:rPr>
        <w:t>middleware):</w:t>
      </w:r>
    </w:p>
    <w:p w:rsidR="00F32FFD" w:rsidRDefault="00F32FFD" w:rsidP="00F32FFD">
      <w:r>
        <w:t>If you're using application/x-www-form-</w:t>
      </w:r>
      <w:proofErr w:type="spellStart"/>
      <w:r>
        <w:t>urlencoded</w:t>
      </w:r>
      <w:proofErr w:type="spellEnd"/>
      <w:r>
        <w:t xml:space="preserve"> or multipart/form-data, you can safely call </w:t>
      </w:r>
      <w:proofErr w:type="spellStart"/>
      <w:proofErr w:type="gramStart"/>
      <w:r>
        <w:t>context.Request.ReadFormAsync</w:t>
      </w:r>
      <w:proofErr w:type="spellEnd"/>
      <w:proofErr w:type="gramEnd"/>
      <w:r>
        <w:t>() multiple times as it returns a cached instance on subsequent calls.</w:t>
      </w:r>
    </w:p>
    <w:p w:rsidR="00F32FFD" w:rsidRDefault="00F32FFD" w:rsidP="00F32FFD"/>
    <w:p w:rsidR="00F32FFD" w:rsidRDefault="00F32FFD" w:rsidP="00F32FFD">
      <w:r>
        <w:t xml:space="preserve">If you're using a different content type, you'll have to manually buffer the request and replace the request body by a </w:t>
      </w:r>
      <w:proofErr w:type="spellStart"/>
      <w:r>
        <w:t>rewindable</w:t>
      </w:r>
      <w:proofErr w:type="spellEnd"/>
      <w:r>
        <w:t xml:space="preserve"> stream like </w:t>
      </w:r>
      <w:proofErr w:type="spellStart"/>
      <w:r>
        <w:t>MemoryStream</w:t>
      </w:r>
      <w:proofErr w:type="spellEnd"/>
      <w:r>
        <w:t>.</w:t>
      </w:r>
    </w:p>
    <w:p w:rsidR="00F32FFD" w:rsidRDefault="00F32FFD" w:rsidP="00F32FFD">
      <w:r w:rsidRPr="00F32FFD">
        <w:t>do using an inline middleware (you need to register it soon in your pipeline):</w:t>
      </w:r>
      <w:r>
        <w:t xml:space="preserve"> </w:t>
      </w:r>
    </w:p>
    <w:p w:rsidR="00F32FFD" w:rsidRDefault="00C510A2" w:rsidP="00F32FFD">
      <w:hyperlink r:id="rId15" w:history="1">
        <w:r w:rsidR="00F32FFD" w:rsidRPr="00BC6591">
          <w:rPr>
            <w:rStyle w:val="Hyperlink"/>
          </w:rPr>
          <w:t>https://stackoverflow.com/questions/31389781/read-request-body-twice</w:t>
        </w:r>
      </w:hyperlink>
    </w:p>
    <w:p w:rsidR="00F32FFD" w:rsidRDefault="00F32FFD" w:rsidP="00F32FFD"/>
    <w:p w:rsidR="00F32FFD" w:rsidRPr="00F32FFD" w:rsidRDefault="00F32FFD" w:rsidP="00F32FFD"/>
    <w:p w:rsidR="002C5DD7" w:rsidRDefault="002C5DD7" w:rsidP="006F0009">
      <w:r>
        <w:t xml:space="preserve">--- </w:t>
      </w:r>
      <w:r w:rsidRPr="00F32FFD">
        <w:rPr>
          <w:b/>
        </w:rPr>
        <w:t xml:space="preserve">Generate </w:t>
      </w:r>
      <w:proofErr w:type="spellStart"/>
      <w:r w:rsidRPr="00F32FFD">
        <w:rPr>
          <w:b/>
        </w:rPr>
        <w:t>DbContext</w:t>
      </w:r>
      <w:proofErr w:type="spellEnd"/>
      <w:r w:rsidRPr="00F32FFD">
        <w:rPr>
          <w:b/>
        </w:rPr>
        <w:t xml:space="preserve"> from command</w:t>
      </w:r>
      <w:r>
        <w:t xml:space="preserve"> </w:t>
      </w:r>
    </w:p>
    <w:p w:rsidR="00415D02" w:rsidRDefault="00415D02" w:rsidP="006F0009">
      <w:r w:rsidRPr="00415D02">
        <w:t xml:space="preserve">Scaffolding </w:t>
      </w:r>
      <w:proofErr w:type="spellStart"/>
      <w:r w:rsidRPr="00415D02">
        <w:t>DbContext</w:t>
      </w:r>
      <w:proofErr w:type="spellEnd"/>
      <w:r w:rsidRPr="00415D02">
        <w:t xml:space="preserve"> and Models with </w:t>
      </w:r>
      <w:proofErr w:type="spellStart"/>
      <w:r w:rsidRPr="00415D02">
        <w:t>EntityFramework</w:t>
      </w:r>
      <w:proofErr w:type="spellEnd"/>
      <w:r w:rsidRPr="00415D02">
        <w:t xml:space="preserve"> Core 2.0 and the CLI</w:t>
      </w:r>
      <w:r>
        <w:t>:</w:t>
      </w:r>
    </w:p>
    <w:p w:rsidR="00415D02" w:rsidRDefault="00415D02" w:rsidP="006F0009"/>
    <w:p w:rsidR="002C5DD7" w:rsidRDefault="002C5DD7" w:rsidP="006F0009">
      <w:r>
        <w:t xml:space="preserve">Put following in a </w:t>
      </w:r>
      <w:r w:rsidRPr="002C5DD7">
        <w:t>scaffold</w:t>
      </w:r>
      <w:r>
        <w:t>D</w:t>
      </w:r>
      <w:r w:rsidRPr="002C5DD7">
        <w:t>bcontext.cmd</w:t>
      </w:r>
      <w:r>
        <w:t xml:space="preserve"> file.</w:t>
      </w:r>
    </w:p>
    <w:p w:rsidR="002C5DD7" w:rsidRDefault="002C5DD7" w:rsidP="006F0009">
      <w:proofErr w:type="spellStart"/>
      <w:r w:rsidRPr="002C5DD7">
        <w:t>dotnet</w:t>
      </w:r>
      <w:proofErr w:type="spellEnd"/>
      <w:r w:rsidRPr="002C5DD7">
        <w:t xml:space="preserve"> </w:t>
      </w:r>
      <w:proofErr w:type="spellStart"/>
      <w:r w:rsidRPr="002C5DD7">
        <w:t>ef</w:t>
      </w:r>
      <w:proofErr w:type="spellEnd"/>
      <w:r w:rsidRPr="002C5DD7">
        <w:t xml:space="preserve"> </w:t>
      </w:r>
      <w:proofErr w:type="spellStart"/>
      <w:r w:rsidRPr="002C5DD7">
        <w:t>d</w:t>
      </w:r>
      <w:r w:rsidR="006109AE">
        <w:t>bcontext</w:t>
      </w:r>
      <w:proofErr w:type="spellEnd"/>
      <w:r w:rsidR="006109AE">
        <w:t xml:space="preserve"> scaffold "Data Source=</w:t>
      </w:r>
      <w:proofErr w:type="spellStart"/>
      <w:proofErr w:type="gramStart"/>
      <w:r w:rsidR="006109AE">
        <w:t>local</w:t>
      </w:r>
      <w:r w:rsidRPr="002C5DD7">
        <w:t>;Database</w:t>
      </w:r>
      <w:proofErr w:type="spellEnd"/>
      <w:proofErr w:type="gramEnd"/>
      <w:r w:rsidRPr="002C5DD7">
        <w:t>=</w:t>
      </w:r>
      <w:proofErr w:type="spellStart"/>
      <w:r w:rsidRPr="002C5DD7">
        <w:t>MyDb;Integrated</w:t>
      </w:r>
      <w:proofErr w:type="spellEnd"/>
      <w:r w:rsidRPr="002C5DD7">
        <w:t xml:space="preserve"> Security=True" </w:t>
      </w:r>
      <w:proofErr w:type="spellStart"/>
      <w:r w:rsidRPr="002C5DD7">
        <w:t>Microsoft.EntityFrameworkCore.SqlServer</w:t>
      </w:r>
      <w:proofErr w:type="spellEnd"/>
      <w:r w:rsidRPr="002C5DD7">
        <w:t xml:space="preserve"> --context </w:t>
      </w:r>
      <w:proofErr w:type="spellStart"/>
      <w:r w:rsidRPr="002C5DD7">
        <w:t>MyDBContext</w:t>
      </w:r>
      <w:proofErr w:type="spellEnd"/>
      <w:r w:rsidRPr="002C5DD7">
        <w:t xml:space="preserve"> --context-</w:t>
      </w:r>
      <w:proofErr w:type="spellStart"/>
      <w:r w:rsidRPr="002C5DD7">
        <w:t>dir</w:t>
      </w:r>
      <w:proofErr w:type="spellEnd"/>
      <w:r w:rsidRPr="002C5DD7">
        <w:t xml:space="preserve"> . --output-</w:t>
      </w:r>
      <w:proofErr w:type="spellStart"/>
      <w:r w:rsidRPr="002C5DD7">
        <w:t>dir</w:t>
      </w:r>
      <w:proofErr w:type="spellEnd"/>
      <w:r w:rsidRPr="002C5DD7">
        <w:t xml:space="preserve"> ..\</w:t>
      </w:r>
      <w:proofErr w:type="spellStart"/>
      <w:r w:rsidRPr="002C5DD7">
        <w:t>MyProj.Domain</w:t>
      </w:r>
      <w:proofErr w:type="spellEnd"/>
      <w:r w:rsidRPr="002C5DD7">
        <w:t xml:space="preserve"> --schema </w:t>
      </w:r>
      <w:proofErr w:type="spellStart"/>
      <w:r w:rsidRPr="002C5DD7">
        <w:t>dbo</w:t>
      </w:r>
      <w:proofErr w:type="spellEnd"/>
      <w:r w:rsidRPr="002C5DD7">
        <w:t xml:space="preserve"> --schema Audit --force</w:t>
      </w:r>
    </w:p>
    <w:p w:rsidR="002C5DD7" w:rsidRDefault="002C5DD7" w:rsidP="006F0009"/>
    <w:p w:rsidR="002C5DD7" w:rsidRDefault="002C5DD7" w:rsidP="006F0009">
      <w:r>
        <w:t xml:space="preserve">--- End </w:t>
      </w:r>
      <w:proofErr w:type="spellStart"/>
      <w:r>
        <w:t>DbContext</w:t>
      </w:r>
      <w:proofErr w:type="spellEnd"/>
      <w:r>
        <w:t xml:space="preserve"> </w:t>
      </w:r>
      <w:proofErr w:type="spellStart"/>
      <w:r>
        <w:t>usng</w:t>
      </w:r>
      <w:proofErr w:type="spellEnd"/>
      <w:r>
        <w:t xml:space="preserve"> command</w:t>
      </w:r>
    </w:p>
    <w:p w:rsidR="00C229DD" w:rsidRPr="001A2688" w:rsidRDefault="001A2688" w:rsidP="001A2688">
      <w:r w:rsidRPr="001A2688">
        <w:t>used _ in parameter name</w:t>
      </w:r>
      <w:r w:rsidR="001352B5">
        <w:t xml:space="preserve">s </w:t>
      </w:r>
    </w:p>
    <w:p w:rsidR="001A2688" w:rsidRDefault="001A2688" w:rsidP="006F0009"/>
    <w:p w:rsidR="00C229DD" w:rsidRDefault="00C229DD" w:rsidP="006F0009">
      <w:r>
        <w:t>------------------ API Headers ----</w:t>
      </w:r>
    </w:p>
    <w:p w:rsidR="00C229DD" w:rsidRDefault="00C229DD" w:rsidP="006F0009"/>
    <w:p w:rsidR="00C229DD" w:rsidRDefault="00C229DD" w:rsidP="00C229DD">
      <w:pPr>
        <w:ind w:firstLine="720"/>
      </w:pPr>
      <w:r>
        <w:t>//Put in controller</w:t>
      </w:r>
    </w:p>
    <w:p w:rsidR="00C229DD" w:rsidRDefault="00C229DD" w:rsidP="00C229DD">
      <w:pPr>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FromHeader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Name = </w:t>
      </w:r>
      <w:r>
        <w:rPr>
          <w:rFonts w:ascii="Consolas" w:hAnsi="Consolas" w:cs="Consolas"/>
          <w:color w:val="A31515"/>
          <w:sz w:val="19"/>
          <w:szCs w:val="19"/>
        </w:rPr>
        <w:t>"h</w:t>
      </w:r>
      <w:r>
        <w:rPr>
          <w:rFonts w:ascii="Consolas" w:hAnsi="Consolas" w:cs="Consolas"/>
          <w:color w:val="000000"/>
          <w:sz w:val="19"/>
          <w:szCs w:val="19"/>
        </w:rPr>
        <w:t>eader</w:t>
      </w:r>
      <w:r>
        <w:rPr>
          <w:rFonts w:ascii="Consolas" w:hAnsi="Consolas" w:cs="Consolas"/>
          <w:color w:val="A31515"/>
          <w:sz w:val="19"/>
          <w:szCs w:val="19"/>
        </w:rPr>
        <w:t>-name-xxx"</w:t>
      </w:r>
      <w:r>
        <w:rPr>
          <w:rFonts w:ascii="Consolas" w:hAnsi="Consolas" w:cs="Consolas"/>
          <w:color w:val="000000"/>
          <w:sz w:val="19"/>
          <w:szCs w:val="19"/>
        </w:rPr>
        <w:t>)]</w:t>
      </w:r>
    </w:p>
    <w:p w:rsidR="00C229DD" w:rsidRDefault="00C229DD" w:rsidP="00C229D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HeaderNameXxx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229DD" w:rsidRDefault="00B60BFD" w:rsidP="006F0009">
      <w:r>
        <w:t>//For response headers</w:t>
      </w:r>
    </w:p>
    <w:p w:rsidR="00B60BFD" w:rsidRDefault="00B60BFD" w:rsidP="006F0009">
      <w:proofErr w:type="spellStart"/>
      <w:proofErr w:type="gramStart"/>
      <w:r w:rsidRPr="00B60BFD">
        <w:t>HttpContext.Response.Headers</w:t>
      </w:r>
      <w:proofErr w:type="spellEnd"/>
      <w:proofErr w:type="gramEnd"/>
      <w:r w:rsidRPr="00B60BFD">
        <w:t>["</w:t>
      </w:r>
      <w:r>
        <w:rPr>
          <w:rFonts w:ascii="Consolas" w:hAnsi="Consolas" w:cs="Consolas"/>
          <w:color w:val="A31515"/>
          <w:sz w:val="19"/>
          <w:szCs w:val="19"/>
        </w:rPr>
        <w:t>h</w:t>
      </w:r>
      <w:r>
        <w:rPr>
          <w:rFonts w:ascii="Consolas" w:hAnsi="Consolas" w:cs="Consolas"/>
          <w:color w:val="000000"/>
          <w:sz w:val="19"/>
          <w:szCs w:val="19"/>
        </w:rPr>
        <w:t>eader</w:t>
      </w:r>
      <w:r w:rsidRPr="00B60BFD">
        <w:t xml:space="preserve"> </w:t>
      </w:r>
      <w:r>
        <w:t>-response</w:t>
      </w:r>
      <w:r w:rsidRPr="00B60BFD">
        <w:t xml:space="preserve">-id"] = " </w:t>
      </w:r>
      <w:r>
        <w:t xml:space="preserve">some value </w:t>
      </w:r>
      <w:r w:rsidRPr="00B60BFD">
        <w:t>111";</w:t>
      </w:r>
    </w:p>
    <w:p w:rsidR="00C229DD" w:rsidRDefault="000B0B26" w:rsidP="006F0009">
      <w:r>
        <w:t>===&gt;</w:t>
      </w:r>
      <w:r w:rsidR="00C229DD">
        <w:t>------------ End API Headers ------------</w:t>
      </w:r>
    </w:p>
    <w:p w:rsidR="003659D6" w:rsidRDefault="003659D6" w:rsidP="006F0009"/>
    <w:p w:rsidR="003659D6" w:rsidRDefault="003659D6" w:rsidP="006F0009">
      <w:r>
        <w:t>---------- For swagger headers</w:t>
      </w:r>
    </w:p>
    <w:p w:rsidR="003659D6" w:rsidRDefault="003659D6" w:rsidP="006F0009"/>
    <w:p w:rsidR="003659D6" w:rsidRDefault="003659D6" w:rsidP="003659D6">
      <w:r>
        <w:lastRenderedPageBreak/>
        <w:t xml:space="preserve">        public void </w:t>
      </w:r>
      <w:proofErr w:type="gramStart"/>
      <w:r>
        <w:t>Apply(</w:t>
      </w:r>
      <w:proofErr w:type="gramEnd"/>
      <w:r>
        <w:t xml:space="preserve">Operation </w:t>
      </w:r>
      <w:proofErr w:type="spellStart"/>
      <w:r>
        <w:t>operation</w:t>
      </w:r>
      <w:proofErr w:type="spellEnd"/>
      <w:r>
        <w:t xml:space="preserve">, </w:t>
      </w:r>
      <w:proofErr w:type="spellStart"/>
      <w:r>
        <w:t>OperationFilterContext</w:t>
      </w:r>
      <w:proofErr w:type="spellEnd"/>
      <w:r>
        <w:t xml:space="preserve"> context)</w:t>
      </w:r>
    </w:p>
    <w:p w:rsidR="003659D6" w:rsidRDefault="003659D6" w:rsidP="003659D6">
      <w:r>
        <w:t xml:space="preserve">        {</w:t>
      </w:r>
    </w:p>
    <w:p w:rsidR="003659D6" w:rsidRDefault="003659D6" w:rsidP="003659D6">
      <w:r>
        <w:t xml:space="preserve">            </w:t>
      </w:r>
      <w:proofErr w:type="spellStart"/>
      <w:proofErr w:type="gramStart"/>
      <w:r>
        <w:t>operation.Parameters.Add</w:t>
      </w:r>
      <w:proofErr w:type="spellEnd"/>
      <w:proofErr w:type="gramEnd"/>
      <w:r>
        <w:t xml:space="preserve">(new </w:t>
      </w:r>
      <w:proofErr w:type="spellStart"/>
      <w:r>
        <w:t>NonBodyParameter</w:t>
      </w:r>
      <w:proofErr w:type="spellEnd"/>
    </w:p>
    <w:p w:rsidR="003659D6" w:rsidRDefault="003659D6" w:rsidP="003659D6">
      <w:r>
        <w:t xml:space="preserve">            {</w:t>
      </w:r>
    </w:p>
    <w:p w:rsidR="003659D6" w:rsidRDefault="003659D6" w:rsidP="003659D6">
      <w:r>
        <w:t xml:space="preserve">                Name = "X-MYHEADER",</w:t>
      </w:r>
    </w:p>
    <w:p w:rsidR="003659D6" w:rsidRDefault="003659D6" w:rsidP="003659D6">
      <w:r>
        <w:t xml:space="preserve">                In = "header",</w:t>
      </w:r>
    </w:p>
    <w:p w:rsidR="003659D6" w:rsidRDefault="003659D6" w:rsidP="003659D6">
      <w:r>
        <w:t xml:space="preserve">                Type = "string($date-time)",</w:t>
      </w:r>
    </w:p>
    <w:p w:rsidR="003659D6" w:rsidRDefault="003659D6" w:rsidP="003659D6">
      <w:r>
        <w:t xml:space="preserve">                Required = false</w:t>
      </w:r>
    </w:p>
    <w:p w:rsidR="003659D6" w:rsidRDefault="003659D6" w:rsidP="003659D6">
      <w:r>
        <w:t xml:space="preserve">            });</w:t>
      </w:r>
    </w:p>
    <w:p w:rsidR="003659D6" w:rsidRDefault="003659D6" w:rsidP="003659D6"/>
    <w:p w:rsidR="003659D6" w:rsidRDefault="003659D6" w:rsidP="003659D6">
      <w:r>
        <w:t xml:space="preserve">            </w:t>
      </w:r>
    </w:p>
    <w:p w:rsidR="003659D6" w:rsidRDefault="003659D6" w:rsidP="003659D6">
      <w:r>
        <w:t xml:space="preserve">            </w:t>
      </w:r>
      <w:proofErr w:type="spellStart"/>
      <w:proofErr w:type="gramStart"/>
      <w:r>
        <w:t>operation.Parameters.Add</w:t>
      </w:r>
      <w:proofErr w:type="spellEnd"/>
      <w:proofErr w:type="gramEnd"/>
      <w:r>
        <w:t xml:space="preserve">(new  </w:t>
      </w:r>
      <w:proofErr w:type="spellStart"/>
      <w:r>
        <w:t>NonBodyParameter</w:t>
      </w:r>
      <w:proofErr w:type="spellEnd"/>
    </w:p>
    <w:p w:rsidR="003659D6" w:rsidRDefault="003659D6" w:rsidP="003659D6">
      <w:r>
        <w:t xml:space="preserve">            {</w:t>
      </w:r>
    </w:p>
    <w:p w:rsidR="003659D6" w:rsidRDefault="003659D6" w:rsidP="003659D6">
      <w:r>
        <w:t xml:space="preserve">                Name = "X-</w:t>
      </w:r>
      <w:proofErr w:type="spellStart"/>
      <w:r>
        <w:t>MYHEADER_OtherOne</w:t>
      </w:r>
      <w:proofErr w:type="spellEnd"/>
      <w:r>
        <w:t>",</w:t>
      </w:r>
    </w:p>
    <w:p w:rsidR="003659D6" w:rsidRDefault="003659D6" w:rsidP="003659D6">
      <w:r>
        <w:t xml:space="preserve">                In = "header",</w:t>
      </w:r>
    </w:p>
    <w:p w:rsidR="003659D6" w:rsidRDefault="003659D6" w:rsidP="003659D6">
      <w:r>
        <w:t xml:space="preserve">                Type = "integer",</w:t>
      </w:r>
    </w:p>
    <w:p w:rsidR="003659D6" w:rsidRDefault="003659D6" w:rsidP="003659D6">
      <w:r>
        <w:t xml:space="preserve">                Required = true</w:t>
      </w:r>
    </w:p>
    <w:p w:rsidR="003659D6" w:rsidRDefault="003659D6" w:rsidP="003659D6">
      <w:r>
        <w:t xml:space="preserve">            });</w:t>
      </w:r>
    </w:p>
    <w:p w:rsidR="003659D6" w:rsidRDefault="003659D6" w:rsidP="003659D6"/>
    <w:p w:rsidR="003659D6" w:rsidRDefault="003659D6" w:rsidP="003659D6">
      <w:r>
        <w:t xml:space="preserve">            //if (</w:t>
      </w:r>
      <w:proofErr w:type="spellStart"/>
      <w:proofErr w:type="gramStart"/>
      <w:r>
        <w:t>operation.Parameters</w:t>
      </w:r>
      <w:proofErr w:type="spellEnd"/>
      <w:proofErr w:type="gramEnd"/>
      <w:r>
        <w:t xml:space="preserve"> == null)</w:t>
      </w:r>
    </w:p>
    <w:p w:rsidR="003659D6" w:rsidRDefault="003659D6" w:rsidP="003659D6">
      <w:r>
        <w:t xml:space="preserve">            //    </w:t>
      </w:r>
      <w:proofErr w:type="spellStart"/>
      <w:proofErr w:type="gramStart"/>
      <w:r>
        <w:t>operation.Parameters</w:t>
      </w:r>
      <w:proofErr w:type="spellEnd"/>
      <w:proofErr w:type="gramEnd"/>
      <w:r>
        <w:t xml:space="preserve"> = new List&lt;Parameter&gt;();</w:t>
      </w:r>
    </w:p>
    <w:p w:rsidR="003659D6" w:rsidRDefault="003659D6" w:rsidP="003659D6"/>
    <w:p w:rsidR="003659D6" w:rsidRDefault="003659D6" w:rsidP="003659D6">
      <w:r>
        <w:t xml:space="preserve">            //</w:t>
      </w:r>
      <w:proofErr w:type="spellStart"/>
      <w:proofErr w:type="gramStart"/>
      <w:r>
        <w:t>operation.Parameters.Add</w:t>
      </w:r>
      <w:proofErr w:type="spellEnd"/>
      <w:proofErr w:type="gramEnd"/>
      <w:r>
        <w:t>(new  Parameter</w:t>
      </w:r>
    </w:p>
    <w:p w:rsidR="003659D6" w:rsidRDefault="003659D6" w:rsidP="003659D6">
      <w:r>
        <w:t xml:space="preserve">            //{</w:t>
      </w:r>
    </w:p>
    <w:p w:rsidR="003659D6" w:rsidRDefault="003659D6" w:rsidP="003659D6">
      <w:r>
        <w:t xml:space="preserve">            //    name = "X-User-Token",</w:t>
      </w:r>
    </w:p>
    <w:p w:rsidR="003659D6" w:rsidRDefault="003659D6" w:rsidP="003659D6">
      <w:r>
        <w:t xml:space="preserve">            //    @in = "header",</w:t>
      </w:r>
    </w:p>
    <w:p w:rsidR="003659D6" w:rsidRDefault="003659D6" w:rsidP="003659D6">
      <w:r>
        <w:t xml:space="preserve">            //    type = "string",</w:t>
      </w:r>
    </w:p>
    <w:p w:rsidR="003659D6" w:rsidRDefault="003659D6" w:rsidP="003659D6">
      <w:r>
        <w:t xml:space="preserve">            //    required = false</w:t>
      </w:r>
    </w:p>
    <w:p w:rsidR="003659D6" w:rsidRDefault="003659D6" w:rsidP="003659D6">
      <w:r>
        <w:t xml:space="preserve">            //});</w:t>
      </w:r>
    </w:p>
    <w:p w:rsidR="003659D6" w:rsidRDefault="003659D6" w:rsidP="003659D6">
      <w:r>
        <w:t xml:space="preserve">        }</w:t>
      </w:r>
    </w:p>
    <w:p w:rsidR="00212506" w:rsidRDefault="00212506" w:rsidP="003659D6"/>
    <w:p w:rsidR="00963494" w:rsidRDefault="00963494" w:rsidP="006F0009">
      <w:pPr>
        <w:pBdr>
          <w:bottom w:val="dotted" w:sz="24" w:space="1" w:color="auto"/>
        </w:pBdr>
      </w:pPr>
    </w:p>
    <w:p w:rsidR="003659D6" w:rsidRDefault="003659D6" w:rsidP="006F0009">
      <w:pPr>
        <w:pBdr>
          <w:bottom w:val="dotted" w:sz="24" w:space="1" w:color="auto"/>
        </w:pBdr>
      </w:pPr>
      <w:r>
        <w:t>--- End swagger headers</w:t>
      </w:r>
    </w:p>
    <w:p w:rsidR="00963494" w:rsidRDefault="00963494" w:rsidP="006F0009">
      <w:pPr>
        <w:pBdr>
          <w:bottom w:val="dotted" w:sz="24" w:space="1" w:color="auto"/>
        </w:pBdr>
      </w:pPr>
    </w:p>
    <w:p w:rsidR="00963494" w:rsidRDefault="00963494" w:rsidP="006F0009"/>
    <w:p w:rsidR="00963494" w:rsidRDefault="00963494" w:rsidP="00963494">
      <w:r>
        <w:t>PUT vs PATCH vs JSON-PATCH</w:t>
      </w:r>
    </w:p>
    <w:p w:rsidR="00963494" w:rsidRDefault="00963494" w:rsidP="00963494"/>
    <w:p w:rsidR="00963494" w:rsidRDefault="00963494" w:rsidP="00963494">
      <w:r>
        <w:t xml:space="preserve">PUT method only allows a complete replacement of an existing resource. </w:t>
      </w:r>
    </w:p>
    <w:p w:rsidR="00963494" w:rsidRDefault="00963494" w:rsidP="00963494">
      <w:proofErr w:type="spellStart"/>
      <w:r>
        <w:t>PATCh</w:t>
      </w:r>
      <w:proofErr w:type="spellEnd"/>
      <w:r>
        <w:t xml:space="preserve"> is for updating one or few fields at a time or say partial updates. </w:t>
      </w:r>
    </w:p>
    <w:p w:rsidR="00963494" w:rsidRDefault="00963494" w:rsidP="00963494"/>
    <w:p w:rsidR="00963494" w:rsidRDefault="00963494" w:rsidP="00963494">
      <w:r>
        <w:t>performs partial resource update similar to JSON Patch: https://github.com/Morcatko/Morcatko.AspNetCore.JsonMergePatch</w:t>
      </w:r>
    </w:p>
    <w:p w:rsidR="00963494" w:rsidRDefault="00963494" w:rsidP="00963494">
      <w:pPr>
        <w:pBdr>
          <w:bottom w:val="single" w:sz="6" w:space="1" w:color="auto"/>
        </w:pBdr>
      </w:pPr>
      <w:r>
        <w:t xml:space="preserve">Install </w:t>
      </w:r>
      <w:proofErr w:type="spellStart"/>
      <w:proofErr w:type="gramStart"/>
      <w:r>
        <w:t>Morcatko.AspNetCore.JsonMergePatch</w:t>
      </w:r>
      <w:proofErr w:type="spellEnd"/>
      <w:proofErr w:type="gramEnd"/>
      <w:r>
        <w:t xml:space="preserve"> nugget</w:t>
      </w:r>
    </w:p>
    <w:p w:rsidR="00963494" w:rsidRDefault="00963494" w:rsidP="00963494"/>
    <w:p w:rsidR="00B111F6" w:rsidRDefault="00B111F6" w:rsidP="00B111F6">
      <w:r>
        <w:t xml:space="preserve">Why use </w:t>
      </w:r>
      <w:r w:rsidRPr="00B54D4E">
        <w:rPr>
          <w:b/>
        </w:rPr>
        <w:t>Azure Key Vault</w:t>
      </w:r>
      <w:r>
        <w:t>?</w:t>
      </w:r>
    </w:p>
    <w:p w:rsidR="006127B4" w:rsidRDefault="00B111F6" w:rsidP="00B111F6">
      <w:r>
        <w:t xml:space="preserve"> benefits of key management, of being able to easily rotate as have two keys before deleting/creating new switch to 2nd, change, audit key </w:t>
      </w:r>
      <w:proofErr w:type="gramStart"/>
      <w:r>
        <w:t>access,  outside</w:t>
      </w:r>
      <w:proofErr w:type="gramEnd"/>
      <w:r>
        <w:t xml:space="preserve"> from my application</w:t>
      </w:r>
    </w:p>
    <w:p w:rsidR="00052423" w:rsidRDefault="00052423" w:rsidP="00052423">
      <w:r w:rsidRPr="00052423">
        <w:rPr>
          <w:b/>
        </w:rPr>
        <w:t>Middleware</w:t>
      </w:r>
      <w:r w:rsidRPr="00052423">
        <w:t xml:space="preserve"> sits in between client and server</w:t>
      </w:r>
      <w:r>
        <w:t xml:space="preserve"> </w:t>
      </w:r>
      <w:r w:rsidRPr="00052423">
        <w:t>pipe</w:t>
      </w:r>
      <w:r>
        <w:t xml:space="preserve"> line</w:t>
      </w:r>
      <w:r w:rsidRPr="00052423">
        <w:t>, and has the ability to inspect all incoming requests and outgoing responses, and if necessary, return a custom response.</w:t>
      </w:r>
    </w:p>
    <w:p w:rsidR="00062109" w:rsidRDefault="00062109" w:rsidP="00062109">
      <w:r>
        <w:t>Middleware act on every single request that comes in to the application.</w:t>
      </w:r>
    </w:p>
    <w:p w:rsidR="00062109" w:rsidRDefault="00062109" w:rsidP="00160615">
      <w:r>
        <w:t>MVC filters on the other hand only run for requests that come to MVC.</w:t>
      </w:r>
      <w:r w:rsidR="00160615">
        <w:t xml:space="preserve"> </w:t>
      </w:r>
      <w:r>
        <w:t>So for example, if I wanted to enforce that all requests must be done over HTTPS</w:t>
      </w:r>
      <w:r w:rsidR="00160615" w:rsidRPr="00160615">
        <w:t>, I would have to use a middleware for that.</w:t>
      </w:r>
    </w:p>
    <w:p w:rsidR="00343687" w:rsidRDefault="00343687" w:rsidP="00343687">
      <w:r>
        <w:t>Am I concerned about errors in the asp.net framework - use middleware.</w:t>
      </w:r>
    </w:p>
    <w:p w:rsidR="00343687" w:rsidRDefault="00343687" w:rsidP="00343687">
      <w:r>
        <w:t>Am I concerned only about errors in my controller and actions code - use filter.</w:t>
      </w:r>
    </w:p>
    <w:p w:rsidR="00343687" w:rsidRPr="00160615" w:rsidRDefault="00343687" w:rsidP="00343687">
      <w:r>
        <w:t xml:space="preserve">do I need to capture the global errors in the asp.net framework as well as I have unique logic based on where the error occurred - use </w:t>
      </w:r>
      <w:proofErr w:type="gramStart"/>
      <w:r>
        <w:t>both.</w:t>
      </w:r>
      <w:proofErr w:type="gramEnd"/>
    </w:p>
    <w:p w:rsidR="00062109" w:rsidRDefault="00062109" w:rsidP="00062109"/>
    <w:p w:rsidR="00052423" w:rsidRDefault="004A46C4" w:rsidP="00052423">
      <w:proofErr w:type="spellStart"/>
      <w:r>
        <w:t>CommonHttpResponseHandler</w:t>
      </w:r>
      <w:proofErr w:type="spellEnd"/>
      <w:r>
        <w:t xml:space="preserve"> </w:t>
      </w:r>
    </w:p>
    <w:p w:rsidR="004A46C4" w:rsidRPr="00052423" w:rsidRDefault="00CD1E79" w:rsidP="00052423">
      <w:r>
        <w:t xml:space="preserve">Shared </w:t>
      </w:r>
    </w:p>
    <w:p w:rsidR="0056672D" w:rsidRDefault="00607511" w:rsidP="006F0009">
      <w:r w:rsidRPr="00607511">
        <w:t xml:space="preserve">The order that middleware components are added in the </w:t>
      </w:r>
      <w:proofErr w:type="spellStart"/>
      <w:r w:rsidRPr="00607511">
        <w:t>Startup.Configure</w:t>
      </w:r>
      <w:proofErr w:type="spellEnd"/>
    </w:p>
    <w:p w:rsidR="00607511" w:rsidRDefault="00607511" w:rsidP="00607511">
      <w:proofErr w:type="spellStart"/>
      <w:r>
        <w:t>Startup.Configure</w:t>
      </w:r>
      <w:proofErr w:type="spellEnd"/>
      <w:r>
        <w:t xml:space="preserve"> method adds </w:t>
      </w:r>
      <w:r w:rsidRPr="00607511">
        <w:rPr>
          <w:b/>
        </w:rPr>
        <w:t>middleware</w:t>
      </w:r>
      <w:r>
        <w:t xml:space="preserve"> components for common app scenarios:</w:t>
      </w:r>
    </w:p>
    <w:p w:rsidR="00607511" w:rsidRDefault="00607511" w:rsidP="00607511">
      <w:pPr>
        <w:pStyle w:val="ListParagraph"/>
        <w:numPr>
          <w:ilvl w:val="0"/>
          <w:numId w:val="6"/>
        </w:numPr>
      </w:pPr>
      <w:r>
        <w:t>Exception/error handling</w:t>
      </w:r>
    </w:p>
    <w:p w:rsidR="00607511" w:rsidRDefault="00607511" w:rsidP="00607511">
      <w:pPr>
        <w:pStyle w:val="ListParagraph"/>
        <w:numPr>
          <w:ilvl w:val="0"/>
          <w:numId w:val="6"/>
        </w:numPr>
      </w:pPr>
      <w:r>
        <w:t>HTTP Strict Transport Security Protocol</w:t>
      </w:r>
    </w:p>
    <w:p w:rsidR="00607511" w:rsidRDefault="00607511" w:rsidP="00607511">
      <w:pPr>
        <w:pStyle w:val="ListParagraph"/>
        <w:numPr>
          <w:ilvl w:val="0"/>
          <w:numId w:val="6"/>
        </w:numPr>
      </w:pPr>
      <w:r>
        <w:t>HTTPS redirection</w:t>
      </w:r>
    </w:p>
    <w:p w:rsidR="00607511" w:rsidRDefault="00607511" w:rsidP="00607511">
      <w:pPr>
        <w:pStyle w:val="ListParagraph"/>
        <w:numPr>
          <w:ilvl w:val="0"/>
          <w:numId w:val="6"/>
        </w:numPr>
      </w:pPr>
      <w:r>
        <w:t>Static file server</w:t>
      </w:r>
    </w:p>
    <w:p w:rsidR="00607511" w:rsidRDefault="00607511" w:rsidP="00607511">
      <w:pPr>
        <w:pStyle w:val="ListParagraph"/>
        <w:numPr>
          <w:ilvl w:val="0"/>
          <w:numId w:val="6"/>
        </w:numPr>
      </w:pPr>
      <w:r>
        <w:t>Cookie policy enforcement</w:t>
      </w:r>
    </w:p>
    <w:p w:rsidR="00607511" w:rsidRDefault="00607511" w:rsidP="00607511">
      <w:pPr>
        <w:pStyle w:val="ListParagraph"/>
        <w:numPr>
          <w:ilvl w:val="0"/>
          <w:numId w:val="6"/>
        </w:numPr>
      </w:pPr>
      <w:r>
        <w:t>Authentication</w:t>
      </w:r>
    </w:p>
    <w:p w:rsidR="00607511" w:rsidRDefault="00607511" w:rsidP="00607511">
      <w:pPr>
        <w:pStyle w:val="ListParagraph"/>
        <w:numPr>
          <w:ilvl w:val="0"/>
          <w:numId w:val="6"/>
        </w:numPr>
      </w:pPr>
      <w:r>
        <w:t>Session</w:t>
      </w:r>
    </w:p>
    <w:p w:rsidR="00607511" w:rsidRDefault="00607511" w:rsidP="00607511">
      <w:pPr>
        <w:pStyle w:val="ListParagraph"/>
        <w:numPr>
          <w:ilvl w:val="0"/>
          <w:numId w:val="6"/>
        </w:numPr>
      </w:pPr>
      <w:r>
        <w:t>MVC</w:t>
      </w:r>
    </w:p>
    <w:p w:rsidR="00607511" w:rsidRDefault="00607511" w:rsidP="00607511"/>
    <w:p w:rsidR="00A839D1" w:rsidRDefault="00A839D1" w:rsidP="00607511">
      <w:r>
        <w:t xml:space="preserve">------------ </w:t>
      </w:r>
      <w:proofErr w:type="spellStart"/>
      <w:r w:rsidRPr="00A839D1">
        <w:t>HttpContextAccessor</w:t>
      </w:r>
      <w:proofErr w:type="spellEnd"/>
      <w:r>
        <w:t xml:space="preserve"> vs </w:t>
      </w:r>
      <w:proofErr w:type="spellStart"/>
      <w:r w:rsidRPr="00A839D1">
        <w:t>HttpContext</w:t>
      </w:r>
      <w:proofErr w:type="spellEnd"/>
    </w:p>
    <w:p w:rsidR="00A839D1" w:rsidRDefault="00A839D1" w:rsidP="00607511">
      <w:proofErr w:type="spellStart"/>
      <w:r w:rsidRPr="00A839D1">
        <w:t>HttpContext</w:t>
      </w:r>
      <w:proofErr w:type="spellEnd"/>
      <w:r>
        <w:t>:</w:t>
      </w:r>
    </w:p>
    <w:p w:rsidR="00A839D1" w:rsidRDefault="00A839D1" w:rsidP="00607511">
      <w:proofErr w:type="spellStart"/>
      <w:r w:rsidRPr="00A839D1">
        <w:lastRenderedPageBreak/>
        <w:t>HttpContext</w:t>
      </w:r>
      <w:proofErr w:type="spellEnd"/>
      <w:r w:rsidRPr="00A839D1">
        <w:t xml:space="preserve"> has had a bit of a shifting around in ASP.net core.</w:t>
      </w:r>
    </w:p>
    <w:p w:rsidR="00A839D1" w:rsidRDefault="00A839D1" w:rsidP="00607511">
      <w:r w:rsidRPr="00A839D1">
        <w:t xml:space="preserve">Inside a controller, you can still access </w:t>
      </w:r>
      <w:proofErr w:type="spellStart"/>
      <w:r w:rsidRPr="00A839D1">
        <w:t>HttpContext</w:t>
      </w:r>
      <w:proofErr w:type="spellEnd"/>
      <w:r w:rsidRPr="00A839D1">
        <w:t xml:space="preserve"> by doing the </w:t>
      </w:r>
      <w:proofErr w:type="gramStart"/>
      <w:r w:rsidRPr="00A839D1">
        <w:t>following :</w:t>
      </w:r>
      <w:proofErr w:type="gramEnd"/>
      <w:r>
        <w:t xml:space="preserve"> </w:t>
      </w:r>
    </w:p>
    <w:p w:rsidR="00A839D1" w:rsidRDefault="00A839D1" w:rsidP="00607511">
      <w:proofErr w:type="spellStart"/>
      <w:r w:rsidRPr="00A839D1">
        <w:t>var</w:t>
      </w:r>
      <w:proofErr w:type="spellEnd"/>
      <w:r w:rsidRPr="00A839D1">
        <w:t xml:space="preserve"> </w:t>
      </w:r>
      <w:proofErr w:type="spellStart"/>
      <w:r w:rsidRPr="00A839D1">
        <w:t>myUser</w:t>
      </w:r>
      <w:proofErr w:type="spellEnd"/>
      <w:r w:rsidRPr="00A839D1">
        <w:t xml:space="preserve"> = </w:t>
      </w:r>
      <w:proofErr w:type="spellStart"/>
      <w:r w:rsidRPr="00A839D1">
        <w:t>HttpContext.User</w:t>
      </w:r>
      <w:proofErr w:type="spellEnd"/>
      <w:r w:rsidRPr="00A839D1">
        <w:t>;</w:t>
      </w:r>
    </w:p>
    <w:p w:rsidR="00494C7F" w:rsidRDefault="00494C7F" w:rsidP="00607511"/>
    <w:p w:rsidR="00494C7F" w:rsidRDefault="00494C7F" w:rsidP="00607511">
      <w:r w:rsidRPr="00494C7F">
        <w:t>Inside services is a little tricker</w:t>
      </w:r>
      <w:r w:rsidR="00B020A8">
        <w:t xml:space="preserve"> (by using </w:t>
      </w:r>
      <w:proofErr w:type="spellStart"/>
      <w:r w:rsidR="00B020A8" w:rsidRPr="00B020A8">
        <w:t>HttpContextAccessor</w:t>
      </w:r>
      <w:proofErr w:type="spellEnd"/>
      <w:r w:rsidR="00B020A8">
        <w:t>)</w:t>
      </w:r>
    </w:p>
    <w:p w:rsidR="00494C7F" w:rsidRDefault="00B020A8" w:rsidP="00607511">
      <w:r w:rsidRPr="00B020A8">
        <w:t xml:space="preserve">First in your </w:t>
      </w:r>
      <w:proofErr w:type="spellStart"/>
      <w:r w:rsidRPr="00B020A8">
        <w:t>startup.cs</w:t>
      </w:r>
      <w:proofErr w:type="spellEnd"/>
      <w:r w:rsidRPr="00B020A8">
        <w:t xml:space="preserve">, you need to register </w:t>
      </w:r>
      <w:proofErr w:type="spellStart"/>
      <w:r w:rsidRPr="00B020A8">
        <w:rPr>
          <w:b/>
        </w:rPr>
        <w:t>IHttpContextAccessor</w:t>
      </w:r>
      <w:proofErr w:type="spellEnd"/>
      <w:r w:rsidRPr="00B020A8">
        <w:t xml:space="preserve"> as a service like </w:t>
      </w:r>
      <w:proofErr w:type="gramStart"/>
      <w:r w:rsidRPr="00B020A8">
        <w:t>so :</w:t>
      </w:r>
      <w:proofErr w:type="gramEnd"/>
    </w:p>
    <w:p w:rsidR="00B020A8" w:rsidRDefault="00B020A8" w:rsidP="00B020A8">
      <w:proofErr w:type="spellStart"/>
      <w:proofErr w:type="gramStart"/>
      <w:r>
        <w:t>services.AddMvc</w:t>
      </w:r>
      <w:proofErr w:type="spellEnd"/>
      <w:proofErr w:type="gramEnd"/>
      <w:r>
        <w:t>();</w:t>
      </w:r>
    </w:p>
    <w:p w:rsidR="00B020A8" w:rsidRDefault="00B020A8" w:rsidP="00B020A8">
      <w:proofErr w:type="spellStart"/>
      <w:proofErr w:type="gramStart"/>
      <w:r>
        <w:t>services.AddSingleton</w:t>
      </w:r>
      <w:proofErr w:type="spellEnd"/>
      <w:proofErr w:type="gramEnd"/>
      <w:r>
        <w:t>&lt;</w:t>
      </w:r>
      <w:proofErr w:type="spellStart"/>
      <w:r>
        <w:t>IHttpContextAccessor</w:t>
      </w:r>
      <w:proofErr w:type="spellEnd"/>
      <w:r>
        <w:t xml:space="preserve">, </w:t>
      </w:r>
      <w:proofErr w:type="spellStart"/>
      <w:r>
        <w:t>HttpContextAccessor</w:t>
      </w:r>
      <w:proofErr w:type="spellEnd"/>
      <w:r>
        <w:t>&gt;();</w:t>
      </w:r>
    </w:p>
    <w:p w:rsidR="00424875" w:rsidRDefault="00424875" w:rsidP="00B020A8"/>
    <w:p w:rsidR="00424875" w:rsidRDefault="00424875" w:rsidP="00B020A8">
      <w:r w:rsidRPr="00424875">
        <w:t xml:space="preserve">When you create a helper/service class, you can then inject in the </w:t>
      </w:r>
      <w:proofErr w:type="spellStart"/>
      <w:r w:rsidRPr="00424875">
        <w:t>IHttpContextAccessor</w:t>
      </w:r>
      <w:proofErr w:type="spellEnd"/>
      <w:r w:rsidRPr="00424875">
        <w:t xml:space="preserve"> and use it. It would look like something not too dissimilar to </w:t>
      </w:r>
      <w:proofErr w:type="gramStart"/>
      <w:r w:rsidRPr="00424875">
        <w:t>this :</w:t>
      </w:r>
      <w:proofErr w:type="gramEnd"/>
    </w:p>
    <w:p w:rsidR="00095633" w:rsidRDefault="00095633" w:rsidP="00095633">
      <w:pPr>
        <w:spacing w:after="0"/>
      </w:pPr>
      <w:proofErr w:type="spellStart"/>
      <w:r>
        <w:t>var</w:t>
      </w:r>
      <w:proofErr w:type="spellEnd"/>
      <w:r>
        <w:t xml:space="preserve"> context = _</w:t>
      </w:r>
      <w:proofErr w:type="spellStart"/>
      <w:r>
        <w:t>httpContextAccessor.HttpContext</w:t>
      </w:r>
      <w:proofErr w:type="spellEnd"/>
      <w:r>
        <w:t>;</w:t>
      </w:r>
    </w:p>
    <w:p w:rsidR="00095633" w:rsidRDefault="00095633" w:rsidP="00095633">
      <w:pPr>
        <w:spacing w:after="0"/>
      </w:pPr>
      <w:r>
        <w:t xml:space="preserve">return </w:t>
      </w:r>
      <w:proofErr w:type="spellStart"/>
      <w:proofErr w:type="gramStart"/>
      <w:r>
        <w:t>context.User.Identities</w:t>
      </w:r>
      <w:proofErr w:type="gramEnd"/>
      <w:r>
        <w:t>.Any</w:t>
      </w:r>
      <w:proofErr w:type="spellEnd"/>
      <w:r>
        <w:t xml:space="preserve">(x =&gt; </w:t>
      </w:r>
      <w:proofErr w:type="spellStart"/>
      <w:r>
        <w:t>x.IsAuthenticated</w:t>
      </w:r>
      <w:proofErr w:type="spellEnd"/>
      <w:r>
        <w:t>);</w:t>
      </w:r>
    </w:p>
    <w:p w:rsidR="00095633" w:rsidRDefault="00095633" w:rsidP="00B020A8"/>
    <w:p w:rsidR="00424875" w:rsidRDefault="00424875" w:rsidP="00424875">
      <w:pPr>
        <w:spacing w:after="0"/>
      </w:pPr>
      <w:r>
        <w:t xml:space="preserve">public class </w:t>
      </w:r>
      <w:proofErr w:type="spellStart"/>
      <w:proofErr w:type="gramStart"/>
      <w:r>
        <w:t>UserService</w:t>
      </w:r>
      <w:proofErr w:type="spellEnd"/>
      <w:r>
        <w:t xml:space="preserve"> :</w:t>
      </w:r>
      <w:proofErr w:type="gramEnd"/>
      <w:r>
        <w:t xml:space="preserve"> </w:t>
      </w:r>
      <w:proofErr w:type="spellStart"/>
      <w:r>
        <w:t>IUserService</w:t>
      </w:r>
      <w:proofErr w:type="spellEnd"/>
    </w:p>
    <w:p w:rsidR="00424875" w:rsidRDefault="00424875" w:rsidP="00424875">
      <w:pPr>
        <w:spacing w:after="0"/>
      </w:pPr>
      <w:r>
        <w:t>{</w:t>
      </w:r>
    </w:p>
    <w:p w:rsidR="00424875" w:rsidRDefault="00424875" w:rsidP="00424875">
      <w:pPr>
        <w:spacing w:after="0"/>
      </w:pPr>
      <w:r>
        <w:tab/>
        <w:t xml:space="preserve">private </w:t>
      </w:r>
      <w:proofErr w:type="spellStart"/>
      <w:r>
        <w:t>readonly</w:t>
      </w:r>
      <w:proofErr w:type="spellEnd"/>
      <w:r>
        <w:t xml:space="preserve"> </w:t>
      </w:r>
      <w:proofErr w:type="spellStart"/>
      <w:r>
        <w:t>IHttpContextAccessor</w:t>
      </w:r>
      <w:proofErr w:type="spellEnd"/>
      <w:r>
        <w:t xml:space="preserve"> _</w:t>
      </w:r>
      <w:proofErr w:type="spellStart"/>
      <w:r>
        <w:t>httpContextAccessor</w:t>
      </w:r>
      <w:proofErr w:type="spellEnd"/>
      <w:r>
        <w:t>;</w:t>
      </w:r>
    </w:p>
    <w:p w:rsidR="00424875" w:rsidRDefault="00424875" w:rsidP="00424875">
      <w:pPr>
        <w:spacing w:after="0"/>
      </w:pPr>
      <w:r>
        <w:t xml:space="preserve"> </w:t>
      </w:r>
    </w:p>
    <w:p w:rsidR="00424875" w:rsidRDefault="00424875" w:rsidP="00424875">
      <w:pPr>
        <w:spacing w:after="0"/>
      </w:pPr>
      <w:r>
        <w:tab/>
        <w:t xml:space="preserve">public </w:t>
      </w:r>
      <w:proofErr w:type="spellStart"/>
      <w:proofErr w:type="gramStart"/>
      <w:r>
        <w:t>UserService</w:t>
      </w:r>
      <w:proofErr w:type="spellEnd"/>
      <w:r>
        <w:t>(</w:t>
      </w:r>
      <w:proofErr w:type="spellStart"/>
      <w:proofErr w:type="gramEnd"/>
      <w:r>
        <w:t>IHttpContextAccessor</w:t>
      </w:r>
      <w:proofErr w:type="spellEnd"/>
      <w:r>
        <w:t xml:space="preserve"> </w:t>
      </w:r>
      <w:proofErr w:type="spellStart"/>
      <w:r>
        <w:t>httpContextAccessor</w:t>
      </w:r>
      <w:proofErr w:type="spellEnd"/>
      <w:r>
        <w:t>)</w:t>
      </w:r>
      <w:r>
        <w:tab/>
        <w:t>{</w:t>
      </w:r>
    </w:p>
    <w:p w:rsidR="00424875" w:rsidRDefault="00424875" w:rsidP="00424875">
      <w:pPr>
        <w:spacing w:after="0"/>
      </w:pPr>
      <w:r>
        <w:tab/>
      </w:r>
      <w:r>
        <w:tab/>
        <w:t>_</w:t>
      </w:r>
      <w:proofErr w:type="spellStart"/>
      <w:r>
        <w:t>httpContextAccessor</w:t>
      </w:r>
      <w:proofErr w:type="spellEnd"/>
      <w:r>
        <w:t xml:space="preserve"> = </w:t>
      </w:r>
      <w:proofErr w:type="spellStart"/>
      <w:r>
        <w:t>httpContextAccessor</w:t>
      </w:r>
      <w:proofErr w:type="spellEnd"/>
      <w:r>
        <w:t>;</w:t>
      </w:r>
    </w:p>
    <w:p w:rsidR="00424875" w:rsidRDefault="00424875" w:rsidP="00424875">
      <w:pPr>
        <w:spacing w:after="0"/>
      </w:pPr>
      <w:r>
        <w:tab/>
        <w:t>}</w:t>
      </w:r>
    </w:p>
    <w:p w:rsidR="00424875" w:rsidRDefault="00424875" w:rsidP="00424875">
      <w:pPr>
        <w:spacing w:after="0"/>
      </w:pPr>
      <w:r>
        <w:t xml:space="preserve"> </w:t>
      </w:r>
    </w:p>
    <w:p w:rsidR="00424875" w:rsidRDefault="00424875" w:rsidP="00424875">
      <w:pPr>
        <w:spacing w:after="0"/>
      </w:pPr>
      <w:r>
        <w:tab/>
        <w:t xml:space="preserve">public bool </w:t>
      </w:r>
      <w:proofErr w:type="spellStart"/>
      <w:proofErr w:type="gramStart"/>
      <w:r>
        <w:t>IsUserLoggedIn</w:t>
      </w:r>
      <w:proofErr w:type="spellEnd"/>
      <w:r>
        <w:t>(</w:t>
      </w:r>
      <w:proofErr w:type="gramEnd"/>
      <w:r>
        <w:t>)</w:t>
      </w:r>
      <w:r>
        <w:tab/>
        <w:t>{</w:t>
      </w:r>
    </w:p>
    <w:p w:rsidR="00424875" w:rsidRDefault="00424875" w:rsidP="00424875">
      <w:pPr>
        <w:spacing w:after="0"/>
      </w:pPr>
      <w:r>
        <w:tab/>
      </w:r>
      <w:r>
        <w:tab/>
      </w:r>
      <w:proofErr w:type="spellStart"/>
      <w:r>
        <w:t>var</w:t>
      </w:r>
      <w:proofErr w:type="spellEnd"/>
      <w:r>
        <w:t xml:space="preserve"> context = _</w:t>
      </w:r>
      <w:proofErr w:type="spellStart"/>
      <w:r>
        <w:t>httpContextAccessor.HttpContext</w:t>
      </w:r>
      <w:proofErr w:type="spellEnd"/>
      <w:r>
        <w:t>;</w:t>
      </w:r>
    </w:p>
    <w:p w:rsidR="00424875" w:rsidRDefault="00424875" w:rsidP="00424875">
      <w:pPr>
        <w:spacing w:after="0"/>
      </w:pPr>
      <w:r>
        <w:tab/>
      </w:r>
      <w:r>
        <w:tab/>
        <w:t xml:space="preserve">return </w:t>
      </w:r>
      <w:proofErr w:type="spellStart"/>
      <w:proofErr w:type="gramStart"/>
      <w:r>
        <w:t>context.User.Identities</w:t>
      </w:r>
      <w:proofErr w:type="gramEnd"/>
      <w:r>
        <w:t>.Any</w:t>
      </w:r>
      <w:proofErr w:type="spellEnd"/>
      <w:r>
        <w:t xml:space="preserve">(x =&gt; </w:t>
      </w:r>
      <w:proofErr w:type="spellStart"/>
      <w:r>
        <w:t>x.IsAuthenticated</w:t>
      </w:r>
      <w:proofErr w:type="spellEnd"/>
      <w:r>
        <w:t>);</w:t>
      </w:r>
    </w:p>
    <w:p w:rsidR="00424875" w:rsidRDefault="00424875" w:rsidP="00424875">
      <w:pPr>
        <w:spacing w:after="0"/>
      </w:pPr>
      <w:r>
        <w:tab/>
        <w:t>}</w:t>
      </w:r>
    </w:p>
    <w:p w:rsidR="00424875" w:rsidRDefault="00424875" w:rsidP="00424875">
      <w:pPr>
        <w:spacing w:after="0"/>
      </w:pPr>
      <w:r>
        <w:t>}</w:t>
      </w:r>
    </w:p>
    <w:p w:rsidR="00B020A8" w:rsidRDefault="00B020A8" w:rsidP="00B020A8"/>
    <w:p w:rsidR="00A839D1" w:rsidRDefault="00A839D1" w:rsidP="00607511"/>
    <w:p w:rsidR="00A839D1" w:rsidRDefault="00A839D1" w:rsidP="00607511">
      <w:r>
        <w:t xml:space="preserve">---- End </w:t>
      </w:r>
      <w:proofErr w:type="spellStart"/>
      <w:r w:rsidRPr="00A839D1">
        <w:t>HttpContext</w:t>
      </w:r>
      <w:proofErr w:type="spellEnd"/>
    </w:p>
    <w:p w:rsidR="0056672D" w:rsidRDefault="0056672D" w:rsidP="006F0009">
      <w:r>
        <w:t>-------- SQL ------------</w:t>
      </w:r>
    </w:p>
    <w:p w:rsidR="0056672D" w:rsidRDefault="00EA2DFF" w:rsidP="0056672D">
      <w:r>
        <w:t>-----</w:t>
      </w:r>
      <w:r w:rsidR="0056672D">
        <w:t>-</w:t>
      </w:r>
      <w:r>
        <w:tab/>
      </w:r>
      <w:r w:rsidRPr="00EA2DFF">
        <w:rPr>
          <w:b/>
        </w:rPr>
        <w:t>G</w:t>
      </w:r>
      <w:r w:rsidR="0056672D" w:rsidRPr="00EA2DFF">
        <w:rPr>
          <w:b/>
        </w:rPr>
        <w:t>et column names from a table in SQL Server</w:t>
      </w:r>
      <w:r w:rsidR="0056672D">
        <w:t>?</w:t>
      </w:r>
    </w:p>
    <w:p w:rsidR="0056672D" w:rsidRDefault="0056672D" w:rsidP="0056672D">
      <w:r>
        <w:t>SELECT * FROM INFORMATION_SCHEMA.COLUMNS</w:t>
      </w:r>
    </w:p>
    <w:p w:rsidR="0056672D" w:rsidRDefault="0056672D" w:rsidP="0056672D">
      <w:r>
        <w:t xml:space="preserve">WHERE TABLE_NAME = </w:t>
      </w:r>
      <w:r w:rsidR="000B2FF8">
        <w:t>Table123</w:t>
      </w:r>
      <w:r>
        <w:t>'</w:t>
      </w:r>
    </w:p>
    <w:p w:rsidR="0056672D" w:rsidRDefault="0056672D" w:rsidP="0056672D">
      <w:r>
        <w:t>and COLUMN_NAME like '%lo%'</w:t>
      </w:r>
    </w:p>
    <w:p w:rsidR="003C2816" w:rsidRDefault="003C2816" w:rsidP="0056672D"/>
    <w:p w:rsidR="003C2816" w:rsidRDefault="003C2816" w:rsidP="0056672D">
      <w:r>
        <w:t xml:space="preserve">--- </w:t>
      </w:r>
      <w:r w:rsidRPr="003C2816">
        <w:rPr>
          <w:b/>
        </w:rPr>
        <w:t>Script to write data</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SELECT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  [</w:t>
      </w:r>
      <w:proofErr w:type="spellStart"/>
      <w:proofErr w:type="gramEnd"/>
      <w:r>
        <w:rPr>
          <w:rFonts w:ascii="Consolas" w:hAnsi="Consolas" w:cs="Consolas"/>
          <w:color w:val="000000"/>
          <w:sz w:val="19"/>
          <w:szCs w:val="19"/>
          <w:highlight w:val="white"/>
        </w:rPr>
        <w:t>int_XYZ_Field</w:t>
      </w:r>
      <w:proofErr w:type="spellEnd"/>
      <w:r>
        <w:rPr>
          <w:rFonts w:ascii="Consolas" w:hAnsi="Consolas" w:cs="Consolas"/>
          <w:color w:val="000000"/>
          <w:sz w:val="19"/>
          <w:szCs w:val="19"/>
          <w:highlight w:val="white"/>
        </w:rPr>
        <w:t xml:space="preserve">]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 + [</w:t>
      </w:r>
      <w:proofErr w:type="spellStart"/>
      <w:r>
        <w:rPr>
          <w:rFonts w:ascii="Consolas" w:hAnsi="Consolas" w:cs="Consolas"/>
          <w:color w:val="000000"/>
          <w:sz w:val="19"/>
          <w:szCs w:val="19"/>
          <w:highlight w:val="white"/>
        </w:rPr>
        <w:t>Char_XYZ_Field</w:t>
      </w:r>
      <w:proofErr w:type="spellEnd"/>
      <w:r>
        <w:rPr>
          <w:rFonts w:ascii="Consolas" w:hAnsi="Consolas" w:cs="Consolas"/>
          <w:color w:val="000000"/>
          <w:sz w:val="19"/>
          <w:szCs w:val="19"/>
          <w:highlight w:val="white"/>
        </w:rPr>
        <w:t xml:space="preserve">]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 </w:t>
      </w:r>
      <w:proofErr w:type="gramStart"/>
      <w:r>
        <w:rPr>
          <w:rFonts w:ascii="Consolas" w:hAnsi="Consolas" w:cs="Consolas"/>
          <w:color w:val="000000"/>
          <w:sz w:val="19"/>
          <w:szCs w:val="19"/>
          <w:highlight w:val="white"/>
        </w:rPr>
        <w:t>ISNULL(</w:t>
      </w:r>
      <w:proofErr w:type="gramEnd"/>
      <w:r>
        <w:rPr>
          <w:rFonts w:ascii="Consolas" w:hAnsi="Consolas" w:cs="Consolas"/>
          <w:color w:val="000000"/>
          <w:sz w:val="19"/>
          <w:szCs w:val="19"/>
          <w:highlight w:val="white"/>
        </w:rPr>
        <w:t>'''' + CONVERT(VARCHAR(50), CAST([</w:t>
      </w:r>
      <w:proofErr w:type="spellStart"/>
      <w:r>
        <w:rPr>
          <w:rFonts w:ascii="Consolas" w:hAnsi="Consolas" w:cs="Consolas"/>
          <w:color w:val="000000"/>
          <w:sz w:val="19"/>
          <w:szCs w:val="19"/>
          <w:highlight w:val="white"/>
        </w:rPr>
        <w:t>Date_XXXXX_Field</w:t>
      </w:r>
      <w:proofErr w:type="spellEnd"/>
      <w:r>
        <w:rPr>
          <w:rFonts w:ascii="Consolas" w:hAnsi="Consolas" w:cs="Consolas"/>
          <w:color w:val="000000"/>
          <w:sz w:val="19"/>
          <w:szCs w:val="19"/>
          <w:highlight w:val="white"/>
        </w:rPr>
        <w:t>] AS DATETIME), 121 ) + '''', 'NULL')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 </w:t>
      </w:r>
      <w:proofErr w:type="gramStart"/>
      <w:r>
        <w:rPr>
          <w:rFonts w:ascii="Consolas" w:hAnsi="Consolas" w:cs="Consolas"/>
          <w:color w:val="000000"/>
          <w:sz w:val="19"/>
          <w:szCs w:val="19"/>
          <w:highlight w:val="white"/>
        </w:rPr>
        <w:t>ISNULL(</w:t>
      </w:r>
      <w:proofErr w:type="gramEnd"/>
      <w:r>
        <w:rPr>
          <w:rFonts w:ascii="Consolas" w:hAnsi="Consolas" w:cs="Consolas"/>
          <w:color w:val="000000"/>
          <w:sz w:val="19"/>
          <w:szCs w:val="19"/>
          <w:highlight w:val="white"/>
        </w:rPr>
        <w:t>'''' + CONVERT(VARCHAR(210), CAST([</w:t>
      </w:r>
      <w:proofErr w:type="spellStart"/>
      <w:r>
        <w:rPr>
          <w:rFonts w:ascii="Consolas" w:hAnsi="Consolas" w:cs="Consolas"/>
          <w:color w:val="000000"/>
          <w:sz w:val="19"/>
          <w:szCs w:val="19"/>
          <w:highlight w:val="white"/>
        </w:rPr>
        <w:t>char_XYX_Name</w:t>
      </w:r>
      <w:proofErr w:type="spellEnd"/>
      <w:r>
        <w:rPr>
          <w:rFonts w:ascii="Consolas" w:hAnsi="Consolas" w:cs="Consolas"/>
          <w:color w:val="000000"/>
          <w:sz w:val="19"/>
          <w:szCs w:val="19"/>
          <w:highlight w:val="white"/>
        </w:rPr>
        <w:t xml:space="preserve">] AS VARCHAR(210) )) + '''', 'NULL') + ''   --=&gt; </w:t>
      </w:r>
      <w:proofErr w:type="spellStart"/>
      <w:r>
        <w:rPr>
          <w:rFonts w:ascii="Consolas" w:hAnsi="Consolas" w:cs="Consolas"/>
          <w:color w:val="000000"/>
          <w:sz w:val="19"/>
          <w:szCs w:val="19"/>
          <w:highlight w:val="white"/>
        </w:rPr>
        <w:t>Nullable</w:t>
      </w:r>
      <w:proofErr w:type="spellEnd"/>
      <w:r>
        <w:rPr>
          <w:rFonts w:ascii="Consolas" w:hAnsi="Consolas" w:cs="Consolas"/>
          <w:color w:val="000000"/>
          <w:sz w:val="19"/>
          <w:szCs w:val="19"/>
          <w:highlight w:val="white"/>
        </w:rPr>
        <w:t xml:space="preserve"> char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FROM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SomeTable</w:t>
      </w:r>
      <w:proofErr w:type="spellEnd"/>
      <w:r>
        <w:rPr>
          <w:rFonts w:ascii="Consolas" w:hAnsi="Consolas" w:cs="Consolas"/>
          <w:color w:val="000000"/>
          <w:sz w:val="19"/>
          <w:szCs w:val="19"/>
          <w:highlight w:val="white"/>
        </w:rPr>
        <w:t>]</w:t>
      </w:r>
    </w:p>
    <w:p w:rsidR="003C2816" w:rsidRDefault="003C2816" w:rsidP="003C2816">
      <w:r>
        <w:rPr>
          <w:rFonts w:ascii="Consolas" w:hAnsi="Consolas" w:cs="Consolas"/>
          <w:color w:val="000000"/>
          <w:sz w:val="19"/>
          <w:szCs w:val="19"/>
          <w:highlight w:val="white"/>
        </w:rPr>
        <w:t>-- REPLACE([</w:t>
      </w:r>
      <w:proofErr w:type="spellStart"/>
      <w:r>
        <w:rPr>
          <w:rFonts w:ascii="Consolas" w:hAnsi="Consolas" w:cs="Consolas"/>
          <w:color w:val="000000"/>
          <w:sz w:val="19"/>
          <w:szCs w:val="19"/>
          <w:highlight w:val="white"/>
        </w:rPr>
        <w:t>char_XYX_Name</w:t>
      </w:r>
      <w:proofErr w:type="spellEnd"/>
      <w:r>
        <w:rPr>
          <w:rFonts w:ascii="Consolas" w:hAnsi="Consolas" w:cs="Consolas"/>
          <w:color w:val="000000"/>
          <w:sz w:val="19"/>
          <w:szCs w:val="19"/>
          <w:highlight w:val="white"/>
        </w:rPr>
        <w:t>], '''', '''''</w:t>
      </w:r>
      <w:proofErr w:type="gramStart"/>
      <w:r>
        <w:rPr>
          <w:rFonts w:ascii="Consolas" w:hAnsi="Consolas" w:cs="Consolas"/>
          <w:color w:val="000000"/>
          <w:sz w:val="19"/>
          <w:szCs w:val="19"/>
          <w:highlight w:val="white"/>
        </w:rPr>
        <w:t>' )</w:t>
      </w:r>
      <w:proofErr w:type="gramEnd"/>
    </w:p>
    <w:p w:rsidR="003C2816" w:rsidRDefault="003C2816" w:rsidP="0056672D"/>
    <w:p w:rsidR="003C2816" w:rsidRDefault="003C2816" w:rsidP="0056672D">
      <w:r>
        <w:t>------End script to write data</w:t>
      </w:r>
    </w:p>
    <w:p w:rsidR="003C2816" w:rsidRDefault="003C2816" w:rsidP="0056672D"/>
    <w:p w:rsidR="0056672D" w:rsidRDefault="0056672D" w:rsidP="006F0009">
      <w:r>
        <w:t>----------- End SQL --------</w:t>
      </w:r>
    </w:p>
    <w:p w:rsidR="00F76728" w:rsidRDefault="00F76728" w:rsidP="00F76728"/>
    <w:p w:rsidR="00F76728" w:rsidRDefault="00F76728" w:rsidP="00F76728">
      <w:r>
        <w:t>Transforming the Collection of Student Information (TCSI)</w:t>
      </w:r>
    </w:p>
    <w:p w:rsidR="00F76728" w:rsidRDefault="00F76728" w:rsidP="00F76728">
      <w:r>
        <w:t>Project Overview: The TSCI project team are tasked with transforming how student information is collected, improve administration and data collection activities for education providers and ensure student claims are simpler and more accurate. TCSI will replace the Higher Education Provider Client Assistance Tool (HEPCAT) for all education providers and the Centrelink Academic Reassessment Transformation (CART) for universities. TCSI is a joint project between DHS, DET and education providers.</w:t>
      </w:r>
    </w:p>
    <w:p w:rsidR="00F76728" w:rsidRDefault="00F76728" w:rsidP="00F76728"/>
    <w:p w:rsidR="00E13C94" w:rsidRDefault="00E13C94" w:rsidP="006F0009">
      <w:pPr>
        <w:rPr>
          <w:b/>
        </w:rPr>
      </w:pPr>
    </w:p>
    <w:p w:rsidR="00F76728" w:rsidRDefault="00F76728" w:rsidP="006F0009">
      <w:pPr>
        <w:rPr>
          <w:b/>
        </w:rPr>
      </w:pPr>
      <w:r>
        <w:rPr>
          <w:b/>
        </w:rPr>
        <w:t>************** React ***********</w:t>
      </w:r>
    </w:p>
    <w:p w:rsidR="00E13C94" w:rsidRPr="00E13C94" w:rsidRDefault="00E13C94" w:rsidP="00E13C94">
      <w:r w:rsidRPr="00E13C94">
        <w:t>playground for JavaScript and React</w:t>
      </w:r>
      <w:r>
        <w:t xml:space="preserve">: </w:t>
      </w:r>
      <w:hyperlink r:id="rId16" w:history="1">
        <w:r w:rsidRPr="00D77F25">
          <w:rPr>
            <w:rStyle w:val="Hyperlink"/>
          </w:rPr>
          <w:t>https://jscomplete.com/repl</w:t>
        </w:r>
      </w:hyperlink>
      <w:r>
        <w:t xml:space="preserve">  </w:t>
      </w:r>
    </w:p>
    <w:p w:rsidR="00F968B5" w:rsidRDefault="00655303" w:rsidP="00F968B5">
      <w:proofErr w:type="spellStart"/>
      <w:r w:rsidRPr="00655303">
        <w:rPr>
          <w:b/>
        </w:rPr>
        <w:t>Reactjs</w:t>
      </w:r>
      <w:proofErr w:type="spellEnd"/>
      <w:r>
        <w:t>:</w:t>
      </w:r>
      <w:r w:rsidR="00351A25">
        <w:t xml:space="preserve"> is for </w:t>
      </w:r>
      <w:r w:rsidR="00351A25" w:rsidRPr="00351A25">
        <w:t>building user interfaces. Complex React applications require the use of additional libraries for state management, routing, and interaction with an API.</w:t>
      </w:r>
      <w:r w:rsidR="00F968B5">
        <w:t xml:space="preserve"> </w:t>
      </w:r>
    </w:p>
    <w:p w:rsidR="00F968B5" w:rsidRDefault="00F968B5" w:rsidP="00F968B5">
      <w:r w:rsidRPr="00B6454D">
        <w:t>Using React, writing UI test cases become extremely easy</w:t>
      </w:r>
      <w:r>
        <w:t>.</w:t>
      </w:r>
    </w:p>
    <w:p w:rsidR="00CE1BD6" w:rsidRDefault="00CE1BD6" w:rsidP="00CE1BD6">
      <w:r w:rsidRPr="00CE1BD6">
        <w:t>Components are the building blocks of a React application’s UI. These components split up the entire UI into small independent and reusable pieces. Then it renders each of these components independent of each other without affecting the rest of the UI.</w:t>
      </w:r>
      <w:r>
        <w:t xml:space="preserve"> Components can contain other components. </w:t>
      </w:r>
    </w:p>
    <w:p w:rsidR="00CE1BD6" w:rsidRDefault="007C476B" w:rsidP="007C476B">
      <w:proofErr w:type="gramStart"/>
      <w:r w:rsidRPr="007C476B">
        <w:rPr>
          <w:b/>
        </w:rPr>
        <w:t>render(</w:t>
      </w:r>
      <w:proofErr w:type="gramEnd"/>
      <w:r w:rsidRPr="007C476B">
        <w:rPr>
          <w:b/>
        </w:rPr>
        <w:t>)</w:t>
      </w:r>
      <w:r>
        <w:t xml:space="preserve"> in React: Each React component must have a render() mandatorily. It returns a single React element which is the representation of the native DOM component. If more than one HTML element needs to be rendered, then they must be grouped together inside one enclosing tag such as &lt;form&gt;, &lt;group</w:t>
      </w:r>
      <w:proofErr w:type="gramStart"/>
      <w:r>
        <w:t>&gt;,&lt;</w:t>
      </w:r>
      <w:proofErr w:type="gramEnd"/>
      <w:r>
        <w:t>div&gt; etc. This function must be kept pure i.e., it must return the same result each time it is invoked.</w:t>
      </w:r>
    </w:p>
    <w:p w:rsidR="00B6454D" w:rsidRDefault="000D759C" w:rsidP="006F0009">
      <w:r>
        <w:t xml:space="preserve">We can </w:t>
      </w:r>
      <w:r w:rsidRPr="000D759C">
        <w:t>embed two or more components into one</w:t>
      </w:r>
      <w:r>
        <w:t xml:space="preserve"> class by </w:t>
      </w:r>
      <w:r w:rsidR="00767D9C" w:rsidRPr="00C86289">
        <w:rPr>
          <w:b/>
        </w:rPr>
        <w:t>extends</w:t>
      </w:r>
      <w:r w:rsidR="00767D9C">
        <w:t xml:space="preserve"> </w:t>
      </w:r>
      <w:r>
        <w:t xml:space="preserve">key word. </w:t>
      </w:r>
    </w:p>
    <w:p w:rsidR="000D759C" w:rsidRDefault="000D759C" w:rsidP="006F0009"/>
    <w:p w:rsidR="007C50B4" w:rsidRDefault="007C50B4" w:rsidP="006F0009">
      <w:r>
        <w:t>With Reactive we write html in Java script</w:t>
      </w:r>
      <w:r w:rsidR="00B31B16">
        <w:t>. In other liberties like jQuery, angular</w:t>
      </w:r>
      <w:r>
        <w:t xml:space="preserve"> </w:t>
      </w:r>
      <w:r w:rsidR="00B31B16">
        <w:t>enhances html.</w:t>
      </w:r>
    </w:p>
    <w:p w:rsidR="00B31B16" w:rsidRDefault="002C2FBC" w:rsidP="006F0009">
      <w:r w:rsidRPr="00EA27A6">
        <w:rPr>
          <w:b/>
        </w:rPr>
        <w:t>Virtual DOM</w:t>
      </w:r>
      <w:r w:rsidR="00FA47C3">
        <w:rPr>
          <w:b/>
        </w:rPr>
        <w:t>:</w:t>
      </w:r>
      <w:r>
        <w:t xml:space="preserve"> </w:t>
      </w:r>
      <w:r w:rsidR="00B6454D" w:rsidRPr="00B6454D">
        <w:t>uses the virtual DOM instead of the real DOM</w:t>
      </w:r>
      <w:r>
        <w:t xml:space="preserve">. </w:t>
      </w:r>
    </w:p>
    <w:p w:rsidR="00B6454D" w:rsidRDefault="00B6454D" w:rsidP="00B6454D">
      <w:r>
        <w:t xml:space="preserve">virtual DOM is a lightweight JavaScript object which originally is just the copy of the real DOM. It is a node tree that lists the elements, their attributes and content as Objects and their properties. </w:t>
      </w:r>
      <w:proofErr w:type="spellStart"/>
      <w:r>
        <w:t>React’s</w:t>
      </w:r>
      <w:proofErr w:type="spellEnd"/>
      <w:r>
        <w:t xml:space="preserve"> render function creates a node tree out of the React components.</w:t>
      </w:r>
    </w:p>
    <w:p w:rsidR="00B6454D" w:rsidRDefault="00B6454D" w:rsidP="00B6454D">
      <w:r>
        <w:t>This Virtual DOM works in three simple steps.</w:t>
      </w:r>
    </w:p>
    <w:p w:rsidR="00B6454D" w:rsidRDefault="00B6454D" w:rsidP="00B6454D">
      <w:r>
        <w:t>Whenever any underlying data changes, the entire UI is re-rendered in Virtual DOM representation.</w:t>
      </w:r>
    </w:p>
    <w:p w:rsidR="00B30CFC" w:rsidRDefault="00B30CFC" w:rsidP="00B6454D">
      <w:r w:rsidRPr="00B30CFC">
        <w:lastRenderedPageBreak/>
        <w:t>Then the difference between the previous DOM representation and the new one is calculated.</w:t>
      </w:r>
    </w:p>
    <w:p w:rsidR="00B30CFC" w:rsidRPr="00B30CFC" w:rsidRDefault="00B30CFC" w:rsidP="00B30CFC">
      <w:r w:rsidRPr="00B30CFC">
        <w:t>Once the calculations are done, the real DOM will be updated with only the things that have actually changed.</w:t>
      </w:r>
    </w:p>
    <w:p w:rsidR="00F968B5" w:rsidRDefault="00F968B5" w:rsidP="00B6454D"/>
    <w:p w:rsidR="00B6454D" w:rsidRDefault="00C21A21" w:rsidP="006F0009">
      <w:r w:rsidRPr="00C21A21">
        <w:t>React</w:t>
      </w:r>
      <w:r w:rsidR="00B6454D" w:rsidRPr="00B6454D">
        <w:t xml:space="preserve"> follows </w:t>
      </w:r>
      <w:proofErr w:type="spellStart"/>
      <w:r w:rsidR="00B6454D" w:rsidRPr="00B6454D">
        <w:t>uni</w:t>
      </w:r>
      <w:proofErr w:type="spellEnd"/>
      <w:r w:rsidR="00B6454D" w:rsidRPr="00B6454D">
        <w:t xml:space="preserve">-directional data flow or </w:t>
      </w:r>
      <w:proofErr w:type="gramStart"/>
      <w:r w:rsidR="00D62BAB">
        <w:t>one way</w:t>
      </w:r>
      <w:proofErr w:type="gramEnd"/>
      <w:r w:rsidR="00D62BAB">
        <w:t xml:space="preserve"> </w:t>
      </w:r>
      <w:r w:rsidR="00B6454D" w:rsidRPr="00B6454D">
        <w:t>data binding.</w:t>
      </w:r>
      <w:r w:rsidR="00CE1BD6">
        <w:t xml:space="preserve"> </w:t>
      </w:r>
    </w:p>
    <w:p w:rsidR="00F968B5" w:rsidRDefault="00F968B5" w:rsidP="00F968B5"/>
    <w:p w:rsidR="00F968B5" w:rsidRDefault="00F968B5" w:rsidP="00F968B5">
      <w:r w:rsidRPr="00F968B5">
        <w:rPr>
          <w:b/>
        </w:rPr>
        <w:t>Props</w:t>
      </w:r>
      <w:r w:rsidRPr="00F968B5">
        <w:t xml:space="preserve"> is the shorthand for Properties in React.</w:t>
      </w:r>
      <w:r>
        <w:t xml:space="preserve"> </w:t>
      </w:r>
      <w:r w:rsidRPr="00F968B5">
        <w:t>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F968B5" w:rsidRDefault="00F968B5" w:rsidP="00F968B5">
      <w:r w:rsidRPr="00F968B5">
        <w:rPr>
          <w:b/>
        </w:rPr>
        <w:t>States</w:t>
      </w:r>
      <w:r w:rsidRPr="00F968B5">
        <w:t xml:space="preserve"> are the heart of React components. States are the source of data and must be kept as simple as possible. Basically, states are the objects which determine components rendering and behaviour. They are mutable unlike the props and create dynamic and interactive components. They are accessed via </w:t>
      </w:r>
      <w:proofErr w:type="spellStart"/>
      <w:proofErr w:type="gramStart"/>
      <w:r w:rsidRPr="00F968B5">
        <w:t>this.state</w:t>
      </w:r>
      <w:proofErr w:type="spellEnd"/>
      <w:proofErr w:type="gramEnd"/>
      <w:r w:rsidRPr="00F968B5">
        <w:t>().</w:t>
      </w:r>
    </w:p>
    <w:p w:rsidR="00F968B5" w:rsidRDefault="00F968B5" w:rsidP="00F968B5"/>
    <w:p w:rsidR="00237FB6" w:rsidRPr="00F968B5" w:rsidRDefault="00237FB6" w:rsidP="00F968B5"/>
    <w:p w:rsidR="00B6454D" w:rsidRDefault="00B6454D" w:rsidP="006F0009"/>
    <w:p w:rsidR="002C2FBC" w:rsidRDefault="002C2FBC" w:rsidP="006F0009">
      <w:r w:rsidRPr="003314D9">
        <w:rPr>
          <w:b/>
        </w:rPr>
        <w:t>Class and Function components</w:t>
      </w:r>
      <w:r w:rsidR="003314D9">
        <w:rPr>
          <w:b/>
        </w:rPr>
        <w:t>:</w:t>
      </w:r>
      <w:r>
        <w:t xml:space="preserve"> Function is simple one while Class component </w:t>
      </w:r>
      <w:r w:rsidR="003314D9">
        <w:t xml:space="preserve">is more featured which </w:t>
      </w:r>
      <w:r>
        <w:t xml:space="preserve">holds </w:t>
      </w:r>
      <w:r w:rsidR="003314D9">
        <w:t>its private</w:t>
      </w:r>
      <w:r>
        <w:t xml:space="preserve"> internal state along with props. </w:t>
      </w:r>
    </w:p>
    <w:p w:rsidR="003314D9" w:rsidRDefault="003314D9" w:rsidP="006F0009"/>
    <w:p w:rsidR="00521581" w:rsidRDefault="00521581" w:rsidP="006F0009">
      <w:r>
        <w:t xml:space="preserve">We need other liberties for a complete solution. </w:t>
      </w:r>
    </w:p>
    <w:p w:rsidR="00655303" w:rsidRDefault="00B6454D" w:rsidP="0018366F">
      <w:r w:rsidRPr="00B6454D">
        <w:rPr>
          <w:b/>
        </w:rPr>
        <w:t>JSX</w:t>
      </w:r>
      <w:r w:rsidRPr="00B6454D">
        <w:t xml:space="preserve"> is a shorthand for JavaScript XML. </w:t>
      </w:r>
      <w:r w:rsidR="00655303" w:rsidRPr="00655303">
        <w:t>JSX</w:t>
      </w:r>
      <w:r w:rsidR="00655303">
        <w:t xml:space="preserve"> is </w:t>
      </w:r>
      <w:r w:rsidR="00655303" w:rsidRPr="00655303">
        <w:t xml:space="preserve">XML-like </w:t>
      </w:r>
      <w:r>
        <w:t>(</w:t>
      </w:r>
      <w:r w:rsidRPr="00B6454D">
        <w:t>HTML like template</w:t>
      </w:r>
      <w:r>
        <w:t xml:space="preserve">) </w:t>
      </w:r>
      <w:r w:rsidR="00655303" w:rsidRPr="00655303">
        <w:t>syntax</w:t>
      </w:r>
      <w:r>
        <w:t xml:space="preserve"> </w:t>
      </w:r>
      <w:r w:rsidR="00EA27A6">
        <w:t xml:space="preserve">but JSX is optional. </w:t>
      </w:r>
      <w:r w:rsidR="0018366F">
        <w:t>T</w:t>
      </w:r>
      <w:r w:rsidR="0018366F" w:rsidRPr="0018366F">
        <w:t>o enable a browser to read JSX, first, we need to transform JSX file into a JavaScript object using JSX transformers like Babel and then pass it to the browser.</w:t>
      </w:r>
    </w:p>
    <w:p w:rsidR="0018366F" w:rsidRPr="0018366F" w:rsidRDefault="00F968B5" w:rsidP="0018366F">
      <w:r w:rsidRPr="00F968B5">
        <w:t>We can modularize code by using the export and import properties. They help in writing the components separately in different files.</w:t>
      </w:r>
    </w:p>
    <w:p w:rsidR="00521581" w:rsidRPr="00C97744" w:rsidRDefault="00C97744" w:rsidP="00C97744">
      <w:r>
        <w:t xml:space="preserve">We can use </w:t>
      </w:r>
      <w:r w:rsidRPr="00C97744">
        <w:t>playground</w:t>
      </w:r>
      <w:r>
        <w:t xml:space="preserve"> like </w:t>
      </w:r>
      <w:proofErr w:type="spellStart"/>
      <w:r w:rsidRPr="00C97744">
        <w:t>CodePen</w:t>
      </w:r>
      <w:proofErr w:type="spellEnd"/>
      <w:r w:rsidRPr="00C97744">
        <w:t xml:space="preserve"> or </w:t>
      </w:r>
      <w:proofErr w:type="spellStart"/>
      <w:r w:rsidRPr="00C97744">
        <w:t>CodeSandbox</w:t>
      </w:r>
      <w:proofErr w:type="spellEnd"/>
      <w:r w:rsidRPr="00C97744">
        <w:t>.</w:t>
      </w:r>
    </w:p>
    <w:p w:rsidR="00521581" w:rsidRDefault="00521581" w:rsidP="006F0009"/>
    <w:p w:rsidR="008C6285" w:rsidRDefault="008C6285" w:rsidP="006F0009">
      <w:r w:rsidRPr="008C6285">
        <w:rPr>
          <w:b/>
        </w:rPr>
        <w:t>React Router</w:t>
      </w:r>
      <w:r w:rsidRPr="008C6285">
        <w:t xml:space="preserve"> is a powerful routing library built on top of React</w:t>
      </w:r>
      <w:r>
        <w:t xml:space="preserve">. </w:t>
      </w:r>
    </w:p>
    <w:p w:rsidR="008C6285" w:rsidRDefault="008C6285" w:rsidP="006F0009"/>
    <w:p w:rsidR="00F968B5" w:rsidRDefault="00F968B5" w:rsidP="006F0009">
      <w:r w:rsidRPr="00F968B5">
        <w:rPr>
          <w:b/>
        </w:rPr>
        <w:t>Flux</w:t>
      </w:r>
      <w:r w:rsidRPr="00F968B5">
        <w:t xml:space="preserve"> is an architectural pattern which enforces the </w:t>
      </w:r>
      <w:proofErr w:type="spellStart"/>
      <w:r w:rsidRPr="00F968B5">
        <w:t>uni</w:t>
      </w:r>
      <w:proofErr w:type="spellEnd"/>
      <w:r w:rsidRPr="00F968B5">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p>
    <w:p w:rsidR="00655303" w:rsidRDefault="00F968B5" w:rsidP="00671FC9">
      <w:pPr>
        <w:rPr>
          <w:b/>
          <w:u w:val="single"/>
        </w:rPr>
      </w:pPr>
      <w:proofErr w:type="spellStart"/>
      <w:r w:rsidRPr="00F968B5">
        <w:rPr>
          <w:b/>
        </w:rPr>
        <w:t>Redux</w:t>
      </w:r>
      <w:proofErr w:type="spellEnd"/>
      <w:r w:rsidRPr="00F968B5">
        <w:t xml:space="preserve"> is libraries for front-end development. It is a </w:t>
      </w:r>
      <w:r w:rsidRPr="00233FBD">
        <w:rPr>
          <w:b/>
        </w:rPr>
        <w:t>predictable state container</w:t>
      </w:r>
      <w:r w:rsidRPr="00F968B5">
        <w:t xml:space="preserve"> for JavaScript applications and is </w:t>
      </w:r>
      <w:r w:rsidRPr="00233FBD">
        <w:rPr>
          <w:b/>
        </w:rPr>
        <w:t>used for the entire applications state management</w:t>
      </w:r>
      <w:r w:rsidRPr="00F968B5">
        <w:t xml:space="preserve">. Applications developed with </w:t>
      </w:r>
      <w:proofErr w:type="spellStart"/>
      <w:r w:rsidRPr="00F968B5">
        <w:t>Redux</w:t>
      </w:r>
      <w:proofErr w:type="spellEnd"/>
      <w:r w:rsidRPr="00F968B5">
        <w:t xml:space="preserve"> are easy to test</w:t>
      </w:r>
      <w:r w:rsidR="00233FBD">
        <w:t>.</w:t>
      </w:r>
      <w:r w:rsidR="00532AF8">
        <w:t xml:space="preserve"> </w:t>
      </w:r>
    </w:p>
    <w:p w:rsidR="00671FC9" w:rsidRDefault="00671FC9" w:rsidP="00671FC9">
      <w:proofErr w:type="spellStart"/>
      <w:r w:rsidRPr="00671FC9">
        <w:t>Redux</w:t>
      </w:r>
      <w:proofErr w:type="spellEnd"/>
      <w:r w:rsidRPr="00671FC9">
        <w:t xml:space="preserve"> uses ‘</w:t>
      </w:r>
      <w:r w:rsidRPr="008C6285">
        <w:rPr>
          <w:b/>
        </w:rPr>
        <w:t>Store’</w:t>
      </w:r>
      <w:r w:rsidRPr="00671FC9">
        <w:t xml:space="preserve"> for storing the application’s entire state at one place. So all the component’s state </w:t>
      </w:r>
      <w:proofErr w:type="gramStart"/>
      <w:r w:rsidRPr="00671FC9">
        <w:t>are</w:t>
      </w:r>
      <w:proofErr w:type="gramEnd"/>
      <w:r w:rsidRPr="00671FC9">
        <w:t xml:space="preserve"> stored in the Store and they receive updates from the Store itself. The single state tree makes it easier to keep track of changes over time and debug or inspect the application.</w:t>
      </w:r>
    </w:p>
    <w:p w:rsidR="008C6285" w:rsidRDefault="008C6285" w:rsidP="008C6285">
      <w:proofErr w:type="spellStart"/>
      <w:r>
        <w:t>Redux</w:t>
      </w:r>
      <w:proofErr w:type="spellEnd"/>
      <w:r>
        <w:t xml:space="preserve"> is composed of the following components: </w:t>
      </w:r>
    </w:p>
    <w:p w:rsidR="008C6285" w:rsidRDefault="008C6285" w:rsidP="008C6285">
      <w:r>
        <w:t>Action – It’s an object that describes what happened.</w:t>
      </w:r>
    </w:p>
    <w:p w:rsidR="008C6285" w:rsidRDefault="008C6285" w:rsidP="008C6285">
      <w:r>
        <w:lastRenderedPageBreak/>
        <w:t>Reducer –  It is a place to determine how the state will change.</w:t>
      </w:r>
    </w:p>
    <w:p w:rsidR="008C6285" w:rsidRDefault="008C6285" w:rsidP="008C6285">
      <w:r>
        <w:t>Store – State/ Object tree of the entire application is saved in the Store.</w:t>
      </w:r>
    </w:p>
    <w:p w:rsidR="008C6285" w:rsidRDefault="008C6285" w:rsidP="008C6285">
      <w:r>
        <w:t>View – Simply displays the data provided by the Store.</w:t>
      </w:r>
    </w:p>
    <w:p w:rsidR="00671FC9" w:rsidRDefault="00671FC9" w:rsidP="00671FC9"/>
    <w:p w:rsidR="00F20494" w:rsidRDefault="00F20494" w:rsidP="00671FC9"/>
    <w:p w:rsidR="00F20494" w:rsidRDefault="00F20494" w:rsidP="00671FC9">
      <w:r>
        <w:t>------------ JSON</w:t>
      </w:r>
    </w:p>
    <w:p w:rsidR="00F20494" w:rsidRDefault="00F20494" w:rsidP="00671FC9">
      <w:r w:rsidRPr="00F20494">
        <w:t>When receiving data from a web server, the data is always a string.</w:t>
      </w:r>
    </w:p>
    <w:p w:rsidR="00F20494" w:rsidRDefault="00F20494" w:rsidP="00671FC9">
      <w:r w:rsidRPr="00F20494">
        <w:t xml:space="preserve">Parse the data with </w:t>
      </w:r>
      <w:proofErr w:type="spellStart"/>
      <w:r w:rsidRPr="00F20494">
        <w:t>JSON.parse</w:t>
      </w:r>
      <w:proofErr w:type="spellEnd"/>
      <w:r w:rsidRPr="00F20494">
        <w:t>(), and the data becomes a JavaScript object.</w:t>
      </w:r>
      <w:r>
        <w:t xml:space="preserve"> </w:t>
      </w:r>
    </w:p>
    <w:p w:rsidR="00F20494" w:rsidRDefault="00F20494" w:rsidP="00F20494">
      <w:r>
        <w:t>When sending data to a web server, the data has to be a string.</w:t>
      </w:r>
    </w:p>
    <w:p w:rsidR="00F20494" w:rsidRDefault="00F20494" w:rsidP="00F20494">
      <w:r>
        <w:t xml:space="preserve">Convert a JavaScript object into a string with </w:t>
      </w:r>
      <w:proofErr w:type="spellStart"/>
      <w:r>
        <w:t>JSON.stringify</w:t>
      </w:r>
      <w:proofErr w:type="spellEnd"/>
      <w:r>
        <w:t>().</w:t>
      </w:r>
    </w:p>
    <w:p w:rsidR="00E25330" w:rsidRDefault="00E25330" w:rsidP="00F20494">
      <w:pPr>
        <w:pBdr>
          <w:bottom w:val="single" w:sz="12" w:space="1" w:color="auto"/>
        </w:pBdr>
      </w:pPr>
    </w:p>
    <w:p w:rsidR="00FF0303" w:rsidRDefault="00FF0303" w:rsidP="00F20494"/>
    <w:p w:rsidR="00FF0303" w:rsidRDefault="00FF0303" w:rsidP="00F20494">
      <w:r w:rsidRPr="00FF0303">
        <w:t xml:space="preserve">Integrated Tertiary Systems Platform (ITSP) to support the Transformation of the Collection of Student </w:t>
      </w:r>
      <w:proofErr w:type="spellStart"/>
      <w:r w:rsidRPr="00FF0303">
        <w:t>Infromation</w:t>
      </w:r>
      <w:proofErr w:type="spellEnd"/>
      <w:r w:rsidRPr="00FF0303">
        <w:t xml:space="preserve"> (TCSI) project</w:t>
      </w:r>
    </w:p>
    <w:p w:rsidR="00FF0303" w:rsidRDefault="00FF0303" w:rsidP="00F20494"/>
    <w:p w:rsidR="00512262" w:rsidRDefault="00512262" w:rsidP="00F20494">
      <w:proofErr w:type="spellStart"/>
      <w:r w:rsidRPr="00512262">
        <w:rPr>
          <w:b/>
        </w:rPr>
        <w:t>AutoRest</w:t>
      </w:r>
      <w:proofErr w:type="spellEnd"/>
      <w:r w:rsidRPr="00512262">
        <w:t xml:space="preserve"> tool generates client libraries for accessing RESTful web services using </w:t>
      </w:r>
      <w:proofErr w:type="spellStart"/>
      <w:r w:rsidRPr="00512262">
        <w:t>OpenAPI</w:t>
      </w:r>
      <w:proofErr w:type="spellEnd"/>
      <w:r w:rsidRPr="00512262">
        <w:t xml:space="preserve"> Specification format as Input.</w:t>
      </w:r>
    </w:p>
    <w:p w:rsidR="00E06487" w:rsidRDefault="00E06487" w:rsidP="00F20494"/>
    <w:p w:rsidR="00860BEA" w:rsidRDefault="00860BEA" w:rsidP="00F20494"/>
    <w:p w:rsidR="00860BEA" w:rsidRDefault="00860BEA" w:rsidP="00F20494">
      <w:r w:rsidRPr="00860BEA">
        <w:rPr>
          <w:b/>
          <w:u w:val="single"/>
        </w:rPr>
        <w:t>Extension methods</w:t>
      </w:r>
      <w:r w:rsidRPr="00860BEA">
        <w:t xml:space="preserve"> are defined as static methods but are called by using instance method syntax. Their first parameter specifies which type the method operates on, and the parameter is preceded by </w:t>
      </w:r>
      <w:proofErr w:type="gramStart"/>
      <w:r w:rsidRPr="00860BEA">
        <w:t>the this</w:t>
      </w:r>
      <w:proofErr w:type="gramEnd"/>
      <w:r w:rsidRPr="00860BEA">
        <w:t xml:space="preserve"> modifier. Extension methods are only in scope when you explicitly import the namespace into your source code with a using directive.</w:t>
      </w:r>
    </w:p>
    <w:p w:rsidR="00860BEA" w:rsidRDefault="005071FE" w:rsidP="00F20494">
      <w:r w:rsidRPr="005071FE">
        <w:t xml:space="preserve">The following example shows an extension method defined for the </w:t>
      </w:r>
      <w:proofErr w:type="spellStart"/>
      <w:r w:rsidRPr="005071FE">
        <w:t>System.String</w:t>
      </w:r>
      <w:proofErr w:type="spellEnd"/>
      <w:r w:rsidRPr="005071FE">
        <w:t xml:space="preserve"> class.</w:t>
      </w:r>
    </w:p>
    <w:p w:rsidR="00E60838" w:rsidRDefault="00E60838" w:rsidP="00E60838">
      <w:r>
        <w:t xml:space="preserve">public static class </w:t>
      </w:r>
      <w:proofErr w:type="spellStart"/>
      <w:r>
        <w:t>MyExtensions</w:t>
      </w:r>
      <w:proofErr w:type="spellEnd"/>
      <w:r>
        <w:t xml:space="preserve"> {</w:t>
      </w:r>
    </w:p>
    <w:p w:rsidR="00E60838" w:rsidRDefault="00E60838" w:rsidP="00E60838">
      <w:r>
        <w:t xml:space="preserve">        public static </w:t>
      </w:r>
      <w:proofErr w:type="spellStart"/>
      <w:r>
        <w:t>int</w:t>
      </w:r>
      <w:proofErr w:type="spellEnd"/>
      <w:r>
        <w:t xml:space="preserve"> </w:t>
      </w:r>
      <w:proofErr w:type="spellStart"/>
      <w:proofErr w:type="gramStart"/>
      <w:r>
        <w:t>WordCount</w:t>
      </w:r>
      <w:proofErr w:type="spellEnd"/>
      <w:r>
        <w:t>(</w:t>
      </w:r>
      <w:proofErr w:type="gramEnd"/>
      <w:r w:rsidRPr="00E60838">
        <w:rPr>
          <w:b/>
        </w:rPr>
        <w:t xml:space="preserve">this String </w:t>
      </w:r>
      <w:proofErr w:type="spellStart"/>
      <w:r w:rsidRPr="00E60838">
        <w:rPr>
          <w:b/>
        </w:rPr>
        <w:t>str</w:t>
      </w:r>
      <w:proofErr w:type="spellEnd"/>
      <w:r>
        <w:t xml:space="preserve">) { </w:t>
      </w:r>
    </w:p>
    <w:p w:rsidR="00E60838" w:rsidRDefault="00E60838" w:rsidP="00E60838">
      <w:pPr>
        <w:ind w:firstLine="720"/>
      </w:pPr>
      <w:r>
        <w:t xml:space="preserve">return </w:t>
      </w:r>
      <w:proofErr w:type="spellStart"/>
      <w:proofErr w:type="gramStart"/>
      <w:r>
        <w:t>str.Split</w:t>
      </w:r>
      <w:proofErr w:type="spellEnd"/>
      <w:proofErr w:type="gramEnd"/>
      <w:r>
        <w:t>(new char[] { ' ', '.', '?' },</w:t>
      </w:r>
      <w:proofErr w:type="spellStart"/>
      <w:r>
        <w:t>StringSplitOptions.RemoveEmptyEntries</w:t>
      </w:r>
      <w:proofErr w:type="spellEnd"/>
      <w:r>
        <w:t>).Length;</w:t>
      </w:r>
    </w:p>
    <w:p w:rsidR="005071FE" w:rsidRDefault="00E60838" w:rsidP="00E60838">
      <w:r>
        <w:t xml:space="preserve">        }    }   </w:t>
      </w:r>
    </w:p>
    <w:p w:rsidR="00520216" w:rsidRDefault="00490B3F" w:rsidP="00E60838">
      <w:r>
        <w:t>Exceptions:</w:t>
      </w:r>
    </w:p>
    <w:p w:rsidR="00490B3F" w:rsidRDefault="00490B3F" w:rsidP="00E60838">
      <w:r w:rsidRPr="00490B3F">
        <w:t xml:space="preserve">source = source ?? throw new </w:t>
      </w:r>
      <w:proofErr w:type="spellStart"/>
      <w:r w:rsidRPr="00490B3F">
        <w:t>ArgumentNullException</w:t>
      </w:r>
      <w:proofErr w:type="spellEnd"/>
      <w:r w:rsidRPr="00490B3F">
        <w:t>(</w:t>
      </w:r>
      <w:proofErr w:type="spellStart"/>
      <w:r w:rsidRPr="00490B3F">
        <w:t>nameof</w:t>
      </w:r>
      <w:proofErr w:type="spellEnd"/>
      <w:r w:rsidRPr="00490B3F">
        <w:t>(source));</w:t>
      </w:r>
    </w:p>
    <w:p w:rsidR="00F26359" w:rsidRDefault="00F26359" w:rsidP="00E60838"/>
    <w:p w:rsidR="00860BEA" w:rsidRDefault="00860BEA" w:rsidP="00F20494"/>
    <w:p w:rsidR="00860BEA" w:rsidRDefault="007C4D2C" w:rsidP="00F20494">
      <w:r>
        <w:t>++========*******=======+++++++++</w:t>
      </w:r>
    </w:p>
    <w:p w:rsidR="007C4D2C" w:rsidRDefault="007C4D2C" w:rsidP="00F20494"/>
    <w:p w:rsidR="007C4D2C" w:rsidRDefault="007C4D2C" w:rsidP="007C4D2C">
      <w:r>
        <w:t>Transforming the Collection of Student Information (TCSI):  RESTful APIs for managing Higher Education Providers and Staff, Students, Applications and Offers, Curriculum, Admissions and Enrolments, Loans and Payments, References and Errors.</w:t>
      </w:r>
    </w:p>
    <w:p w:rsidR="007C4D2C" w:rsidRDefault="00554299" w:rsidP="007C4D2C">
      <w:r w:rsidRPr="00554299">
        <w:lastRenderedPageBreak/>
        <w:t>API’s for Course of Study, Courses, Campuses, Course on Campus and Units of Study</w:t>
      </w:r>
    </w:p>
    <w:p w:rsidR="007C4D2C" w:rsidRDefault="007C4D2C" w:rsidP="007C4D2C">
      <w:r>
        <w:t>Swagger/</w:t>
      </w:r>
      <w:proofErr w:type="spellStart"/>
      <w:r>
        <w:t>OpenAPI</w:t>
      </w:r>
      <w:proofErr w:type="spellEnd"/>
      <w:r>
        <w:t xml:space="preserve"> Specification</w:t>
      </w:r>
    </w:p>
    <w:p w:rsidR="007C4D2C" w:rsidRDefault="007C4D2C" w:rsidP="00F20494"/>
    <w:p w:rsidR="00B412AE" w:rsidRPr="00B67668" w:rsidRDefault="00B412AE" w:rsidP="00B67668">
      <w:r w:rsidRPr="00B412AE">
        <w:t>Microsoft Azure</w:t>
      </w:r>
      <w:r>
        <w:t xml:space="preserve">, </w:t>
      </w:r>
      <w:r w:rsidRPr="00F81DB4">
        <w:t>Visual Studio 2017</w:t>
      </w:r>
      <w:r>
        <w:t xml:space="preserve">, </w:t>
      </w:r>
      <w:r w:rsidRPr="00F81DB4">
        <w:t>ASP.NET Core</w:t>
      </w:r>
      <w:r>
        <w:t xml:space="preserve"> 2, </w:t>
      </w:r>
      <w:r w:rsidR="00E10BEE" w:rsidRPr="00E10BEE">
        <w:t>Azure SQL Server</w:t>
      </w:r>
      <w:r w:rsidR="009528EC" w:rsidRPr="00E10BEE">
        <w:t>,</w:t>
      </w:r>
      <w:r w:rsidR="009528EC">
        <w:t xml:space="preserve"> </w:t>
      </w:r>
      <w:r>
        <w:t>Ms SQL Server 2016, E</w:t>
      </w:r>
      <w:r w:rsidRPr="00AD6B0E">
        <w:t xml:space="preserve">ntity </w:t>
      </w:r>
      <w:r>
        <w:t>F</w:t>
      </w:r>
      <w:r w:rsidRPr="00AD6B0E">
        <w:t xml:space="preserve">ramework </w:t>
      </w:r>
      <w:r>
        <w:t xml:space="preserve">Core 2, </w:t>
      </w:r>
      <w:proofErr w:type="spellStart"/>
      <w:r w:rsidRPr="00F81DB4">
        <w:t>Xunit</w:t>
      </w:r>
      <w:proofErr w:type="spellEnd"/>
      <w:r>
        <w:t xml:space="preserve">, </w:t>
      </w:r>
      <w:proofErr w:type="spellStart"/>
      <w:r w:rsidRPr="00F81DB4">
        <w:t>Moq</w:t>
      </w:r>
      <w:proofErr w:type="spellEnd"/>
      <w:r>
        <w:t xml:space="preserve">, Integration Testing, </w:t>
      </w:r>
      <w:proofErr w:type="spellStart"/>
      <w:r w:rsidRPr="00F81DB4">
        <w:t>Swashbuckle</w:t>
      </w:r>
      <w:proofErr w:type="spellEnd"/>
      <w:r>
        <w:t>,</w:t>
      </w:r>
      <w:r w:rsidR="000B0A77">
        <w:t xml:space="preserve"> </w:t>
      </w:r>
      <w:r w:rsidR="00B67668" w:rsidRPr="00B67668">
        <w:t>DevOps</w:t>
      </w:r>
      <w:r w:rsidR="00B67668">
        <w:t xml:space="preserve"> c</w:t>
      </w:r>
      <w:r w:rsidR="00B67668" w:rsidRPr="00B67668">
        <w:t>ontinuous integration</w:t>
      </w:r>
      <w:r w:rsidR="00B67668">
        <w:t xml:space="preserve"> and </w:t>
      </w:r>
      <w:r w:rsidR="00B67668" w:rsidRPr="00B67668">
        <w:t>deployment</w:t>
      </w:r>
      <w:r w:rsidR="000B0A77" w:rsidRPr="00B67668">
        <w:t>,</w:t>
      </w:r>
      <w:r w:rsidR="000B0A77">
        <w:t xml:space="preserve"> </w:t>
      </w:r>
      <w:r w:rsidR="00B11A13">
        <w:t xml:space="preserve">Git, </w:t>
      </w:r>
      <w:r w:rsidR="00B67668" w:rsidRPr="00B67668">
        <w:t>Postman</w:t>
      </w:r>
      <w:r w:rsidR="00B67668">
        <w:t xml:space="preserve">, </w:t>
      </w:r>
      <w:r w:rsidR="00B67668" w:rsidRPr="00B67668">
        <w:t>Newman</w:t>
      </w:r>
      <w:r w:rsidR="00B67668">
        <w:t xml:space="preserve">, </w:t>
      </w:r>
      <w:r w:rsidR="00F56F5A" w:rsidRPr="00F56F5A">
        <w:t>PowerShell</w:t>
      </w:r>
      <w:r w:rsidR="00F56F5A">
        <w:t xml:space="preserve">. </w:t>
      </w:r>
    </w:p>
    <w:p w:rsidR="007C4D2C" w:rsidRPr="00976EEB" w:rsidRDefault="006228E1" w:rsidP="00976EEB">
      <w:proofErr w:type="spellStart"/>
      <w:r>
        <w:t>K</w:t>
      </w:r>
      <w:r w:rsidRPr="006228E1">
        <w:t>atalon</w:t>
      </w:r>
      <w:proofErr w:type="spellEnd"/>
      <w:r w:rsidRPr="006228E1">
        <w:t xml:space="preserve"> </w:t>
      </w:r>
      <w:r>
        <w:t>S</w:t>
      </w:r>
      <w:r w:rsidRPr="006228E1">
        <w:t>tudio</w:t>
      </w:r>
      <w:r>
        <w:t xml:space="preserve">, </w:t>
      </w:r>
      <w:r w:rsidR="006B62BA">
        <w:t xml:space="preserve">ARM, APIM, </w:t>
      </w:r>
      <w:r w:rsidR="00E803AF">
        <w:t xml:space="preserve">Visual Studio Code, </w:t>
      </w:r>
      <w:r w:rsidR="00976EEB" w:rsidRPr="00976EEB">
        <w:t>Service Fabric</w:t>
      </w:r>
      <w:r w:rsidR="00976EEB">
        <w:t xml:space="preserve">, </w:t>
      </w:r>
      <w:proofErr w:type="spellStart"/>
      <w:r w:rsidR="00ED4A20" w:rsidRPr="00ED4A20">
        <w:t>AutoRest</w:t>
      </w:r>
      <w:proofErr w:type="spellEnd"/>
      <w:r w:rsidR="00ED4A20">
        <w:t xml:space="preserve"> (</w:t>
      </w:r>
      <w:hyperlink r:id="rId17" w:history="1">
        <w:r w:rsidR="00ED4A20" w:rsidRPr="00B52BC6">
          <w:rPr>
            <w:rStyle w:val="Hyperlink"/>
          </w:rPr>
          <w:t>https://github.com/Azure/autorest/blob/master/docs/user/cli.md</w:t>
        </w:r>
      </w:hyperlink>
      <w:r w:rsidR="00ED4A20">
        <w:t xml:space="preserve"> )</w:t>
      </w:r>
    </w:p>
    <w:p w:rsidR="007C4D2C" w:rsidRDefault="007C4D2C" w:rsidP="00F20494"/>
    <w:p w:rsidR="007C4D2C" w:rsidRDefault="00B45D26" w:rsidP="00F20494">
      <w:r>
        <w:t>XXXXXXXX------------+++++++++++++++++++++++++++</w:t>
      </w:r>
    </w:p>
    <w:p w:rsidR="00B45D26" w:rsidRDefault="00B45D26" w:rsidP="00F20494"/>
    <w:p w:rsidR="00B45D26" w:rsidRDefault="00A2309D" w:rsidP="00B45D26">
      <w:r w:rsidRPr="00A2309D">
        <w:rPr>
          <w:b/>
        </w:rPr>
        <w:t>SQL Server</w:t>
      </w:r>
      <w:r w:rsidR="00B45D26">
        <w:rPr>
          <w:b/>
        </w:rPr>
        <w:t xml:space="preserve"> </w:t>
      </w:r>
      <w:r w:rsidR="00B45D26" w:rsidRPr="00B45D26">
        <w:rPr>
          <w:b/>
        </w:rPr>
        <w:t>Analysis Services</w:t>
      </w:r>
      <w:r w:rsidR="00B45D26" w:rsidRPr="00B45D26">
        <w:t xml:space="preserve"> is an analytical data engine used in decision support and business analytics.</w:t>
      </w:r>
      <w:r w:rsidR="007F21E4">
        <w:t xml:space="preserve"> </w:t>
      </w:r>
    </w:p>
    <w:p w:rsidR="007F21E4" w:rsidRDefault="007F21E4" w:rsidP="007F21E4">
      <w:r>
        <w:t>It provides data models for business reports and client applications such as Power BI, Excel, Reporting Services reports.</w:t>
      </w:r>
    </w:p>
    <w:p w:rsidR="003605C8" w:rsidRDefault="003605C8" w:rsidP="007F21E4"/>
    <w:p w:rsidR="00B45D26" w:rsidRDefault="00B45D26" w:rsidP="00B45D26"/>
    <w:p w:rsidR="00B45D26" w:rsidRPr="00B45D26" w:rsidRDefault="00B45D26" w:rsidP="00B45D26"/>
    <w:p w:rsidR="00860BEA" w:rsidRDefault="00860BEA" w:rsidP="00F20494"/>
    <w:p w:rsidR="00F05BB4" w:rsidRDefault="00F05BB4" w:rsidP="00F20494">
      <w:r>
        <w:t>+++++++**************</w:t>
      </w:r>
    </w:p>
    <w:p w:rsidR="00F05BB4" w:rsidRDefault="00F05BB4" w:rsidP="00F05BB4">
      <w:proofErr w:type="spellStart"/>
      <w:r w:rsidRPr="00F05BB4">
        <w:rPr>
          <w:b/>
        </w:rPr>
        <w:t>camelCase</w:t>
      </w:r>
      <w:proofErr w:type="spellEnd"/>
      <w:r w:rsidRPr="00F05BB4">
        <w:rPr>
          <w:b/>
        </w:rPr>
        <w:t>/JavaScript</w:t>
      </w:r>
      <w:r>
        <w:t xml:space="preserve"> naming conventions: </w:t>
      </w:r>
      <w:proofErr w:type="spellStart"/>
      <w:r>
        <w:t>helloWorld</w:t>
      </w:r>
      <w:proofErr w:type="spellEnd"/>
      <w:r>
        <w:t xml:space="preserve"> </w:t>
      </w:r>
    </w:p>
    <w:p w:rsidR="00F05BB4" w:rsidRDefault="00F05BB4" w:rsidP="00F05BB4">
      <w:r w:rsidRPr="00F05BB4">
        <w:rPr>
          <w:b/>
        </w:rPr>
        <w:t>Snake case</w:t>
      </w:r>
      <w:r>
        <w:t xml:space="preserve">: </w:t>
      </w:r>
      <w:proofErr w:type="spellStart"/>
      <w:r>
        <w:t>hello_world</w:t>
      </w:r>
      <w:proofErr w:type="spellEnd"/>
      <w:r>
        <w:t xml:space="preserve">, </w:t>
      </w:r>
      <w:proofErr w:type="spellStart"/>
      <w:r>
        <w:t>Hello_World</w:t>
      </w:r>
      <w:proofErr w:type="spellEnd"/>
    </w:p>
    <w:p w:rsidR="006843B5" w:rsidRDefault="006843B5" w:rsidP="00F05BB4"/>
    <w:p w:rsidR="006843B5" w:rsidRDefault="006843B5" w:rsidP="00F05BB4">
      <w:r>
        <w:t>___+++++++++++</w:t>
      </w:r>
    </w:p>
    <w:p w:rsidR="006843B5" w:rsidRDefault="006843B5" w:rsidP="00F05BB4">
      <w:r w:rsidRPr="001B4C6F">
        <w:rPr>
          <w:b/>
          <w:u w:val="single"/>
        </w:rPr>
        <w:t>SQL Bulk Copy Utility</w:t>
      </w:r>
      <w:r>
        <w:t xml:space="preserve">: </w:t>
      </w:r>
    </w:p>
    <w:p w:rsidR="00DB396A" w:rsidRDefault="00DB396A" w:rsidP="00F05BB4">
      <w:r w:rsidRPr="00DB396A">
        <w:t xml:space="preserve">To check the BCP version </w:t>
      </w:r>
      <w:r>
        <w:t xml:space="preserve">open </w:t>
      </w:r>
      <w:r w:rsidR="00855713" w:rsidRPr="00855713">
        <w:t>Command Prompt</w:t>
      </w:r>
      <w:r>
        <w:t xml:space="preserve">, </w:t>
      </w:r>
      <w:r w:rsidRPr="00DB396A">
        <w:t xml:space="preserve">execute </w:t>
      </w:r>
      <w:proofErr w:type="spellStart"/>
      <w:r w:rsidRPr="00DB396A">
        <w:t>bcp</w:t>
      </w:r>
      <w:proofErr w:type="spellEnd"/>
      <w:r w:rsidRPr="00DB396A">
        <w:t xml:space="preserve"> /v command and confirm that 15.0.1000.34 or higher is in use.</w:t>
      </w:r>
    </w:p>
    <w:p w:rsidR="001B4C6F" w:rsidRDefault="001B4C6F" w:rsidP="001B4C6F"/>
    <w:p w:rsidR="00667F9B" w:rsidRDefault="001B4C6F" w:rsidP="001B4C6F">
      <w:r>
        <w:t>The bulk copy program utility (</w:t>
      </w:r>
      <w:proofErr w:type="spellStart"/>
      <w:r>
        <w:t>bcp</w:t>
      </w:r>
      <w:proofErr w:type="spellEnd"/>
      <w:r>
        <w:t xml:space="preserve">) bulk copies data between an instance of Microsoft SQL Server and a data file in a user-specified format. The </w:t>
      </w:r>
      <w:proofErr w:type="spellStart"/>
      <w:r>
        <w:t>bcp</w:t>
      </w:r>
      <w:proofErr w:type="spellEnd"/>
      <w:r>
        <w:t xml:space="preserve"> utility can be used to import large numbers of new rows into SQL Server tables or to export data out of tables into data files.</w:t>
      </w:r>
    </w:p>
    <w:p w:rsidR="00967E1E" w:rsidRDefault="00C74C65" w:rsidP="001B4C6F">
      <w:r>
        <w:t>T</w:t>
      </w:r>
      <w:r w:rsidR="00967E1E" w:rsidRPr="00967E1E">
        <w:t>he utility requires no knowledge of Transact-SQL.</w:t>
      </w:r>
    </w:p>
    <w:p w:rsidR="00967E1E" w:rsidRDefault="00850337" w:rsidP="00850337">
      <w:r>
        <w:t>It is faster than the merge statement. It doesn't have the memory issues that merge has. The insert into values has a limit of 1000 records per statement</w:t>
      </w:r>
    </w:p>
    <w:p w:rsidR="000E087C" w:rsidRDefault="000E087C" w:rsidP="001B4C6F"/>
    <w:p w:rsidR="000E087C" w:rsidRDefault="00AA51C8" w:rsidP="001B4C6F">
      <w:r>
        <w:t>-+++++++++++++</w:t>
      </w:r>
    </w:p>
    <w:p w:rsidR="00AA51C8" w:rsidRDefault="00AA51C8" w:rsidP="00AA51C8">
      <w:r w:rsidRPr="00AA51C8">
        <w:rPr>
          <w:b/>
          <w:u w:val="single"/>
        </w:rPr>
        <w:t xml:space="preserve">Entity </w:t>
      </w:r>
      <w:proofErr w:type="gramStart"/>
      <w:r w:rsidRPr="00AA51C8">
        <w:rPr>
          <w:b/>
          <w:u w:val="single"/>
        </w:rPr>
        <w:t>Framework :</w:t>
      </w:r>
      <w:proofErr w:type="gramEnd"/>
      <w:r w:rsidRPr="00AA51C8">
        <w:rPr>
          <w:b/>
          <w:u w:val="single"/>
        </w:rPr>
        <w:t xml:space="preserve"> Create/Update common field in multiple tables</w:t>
      </w:r>
      <w:r>
        <w:t>:</w:t>
      </w:r>
    </w:p>
    <w:p w:rsidR="00AA51C8" w:rsidRDefault="00AA51C8" w:rsidP="00AA51C8">
      <w:proofErr w:type="spellStart"/>
      <w:r>
        <w:t>LastModifiedBy</w:t>
      </w:r>
      <w:proofErr w:type="spellEnd"/>
      <w:r>
        <w:t xml:space="preserve"> - Logged </w:t>
      </w:r>
      <w:proofErr w:type="gramStart"/>
      <w:r>
        <w:t>In</w:t>
      </w:r>
      <w:proofErr w:type="gramEnd"/>
      <w:r>
        <w:t xml:space="preserve"> User Name</w:t>
      </w:r>
    </w:p>
    <w:p w:rsidR="00AA51C8" w:rsidRDefault="00AA51C8" w:rsidP="00AA51C8">
      <w:proofErr w:type="spellStart"/>
      <w:r>
        <w:lastRenderedPageBreak/>
        <w:t>LastModifiedDate</w:t>
      </w:r>
      <w:proofErr w:type="spellEnd"/>
      <w:r>
        <w:t xml:space="preserve"> - Today's date and time</w:t>
      </w:r>
    </w:p>
    <w:p w:rsidR="00AA51C8" w:rsidRDefault="00C510A2" w:rsidP="00AA51C8">
      <w:hyperlink r:id="rId18" w:history="1">
        <w:r w:rsidR="00D04406" w:rsidRPr="004F4FB1">
          <w:rPr>
            <w:rStyle w:val="Hyperlink"/>
          </w:rPr>
          <w:t>https://stackoverflow.com/questions/38618418/entity-framework-create-update-common-field-in-multiple-tables</w:t>
        </w:r>
      </w:hyperlink>
    </w:p>
    <w:p w:rsidR="00D04406" w:rsidRDefault="00C510A2" w:rsidP="00AA51C8">
      <w:hyperlink r:id="rId19" w:history="1">
        <w:r w:rsidR="00D04406" w:rsidRPr="004F4FB1">
          <w:rPr>
            <w:rStyle w:val="Hyperlink"/>
          </w:rPr>
          <w:t>https://benjii.me/2014/03/track-created-and-modified-fields-automatically-with-entity-framework-code-first/</w:t>
        </w:r>
      </w:hyperlink>
    </w:p>
    <w:p w:rsidR="00D04406" w:rsidRDefault="00D04406" w:rsidP="00AA51C8"/>
    <w:p w:rsidR="00817E9A" w:rsidRDefault="00817E9A" w:rsidP="00817E9A"/>
    <w:p w:rsidR="00817E9A" w:rsidRDefault="00817E9A" w:rsidP="00817E9A">
      <w:proofErr w:type="spellStart"/>
      <w:r>
        <w:t>foreach</w:t>
      </w:r>
      <w:proofErr w:type="spellEnd"/>
      <w:r>
        <w:t xml:space="preserve"> (</w:t>
      </w:r>
      <w:proofErr w:type="spellStart"/>
      <w:r>
        <w:t>var</w:t>
      </w:r>
      <w:proofErr w:type="spellEnd"/>
      <w:r>
        <w:t xml:space="preserve"> entry in </w:t>
      </w:r>
      <w:proofErr w:type="spellStart"/>
      <w:proofErr w:type="gramStart"/>
      <w:r>
        <w:t>context.ObjectStateManager</w:t>
      </w:r>
      <w:proofErr w:type="spellEnd"/>
      <w:proofErr w:type="gramEnd"/>
    </w:p>
    <w:p w:rsidR="000E087C" w:rsidRDefault="00817E9A" w:rsidP="00817E9A">
      <w:r>
        <w:t xml:space="preserve">                        </w:t>
      </w:r>
      <w:proofErr w:type="gramStart"/>
      <w:r>
        <w:t>.</w:t>
      </w:r>
      <w:proofErr w:type="spellStart"/>
      <w:r>
        <w:t>GetObjectStateEntries</w:t>
      </w:r>
      <w:proofErr w:type="spellEnd"/>
      <w:proofErr w:type="gramEnd"/>
      <w:r>
        <w:t>(</w:t>
      </w:r>
      <w:proofErr w:type="spellStart"/>
      <w:r>
        <w:t>EntityState.Added</w:t>
      </w:r>
      <w:proofErr w:type="spellEnd"/>
      <w:r>
        <w:t xml:space="preserve"> | </w:t>
      </w:r>
      <w:proofErr w:type="spellStart"/>
      <w:r>
        <w:t>EntityState.Modified</w:t>
      </w:r>
      <w:proofErr w:type="spellEnd"/>
      <w:r>
        <w:t>))</w:t>
      </w:r>
    </w:p>
    <w:p w:rsidR="00817E9A" w:rsidRDefault="00817E9A" w:rsidP="00817E9A">
      <w:r>
        <w:t>{</w:t>
      </w:r>
    </w:p>
    <w:p w:rsidR="00817E9A" w:rsidRDefault="00817E9A" w:rsidP="00817E9A">
      <w:r>
        <w:t>}</w:t>
      </w:r>
    </w:p>
    <w:p w:rsidR="000E087C" w:rsidRDefault="000E087C" w:rsidP="001B4C6F"/>
    <w:p w:rsidR="000E087C" w:rsidRDefault="000E087C" w:rsidP="001B4C6F"/>
    <w:p w:rsidR="000E087C" w:rsidRDefault="000E087C" w:rsidP="001B4C6F"/>
    <w:p w:rsidR="000E087C" w:rsidRDefault="000E087C" w:rsidP="001B4C6F"/>
    <w:p w:rsidR="00667F9B" w:rsidRDefault="00667F9B" w:rsidP="00F05BB4"/>
    <w:p w:rsidR="00667F9B" w:rsidRPr="006F0009" w:rsidRDefault="00667F9B" w:rsidP="00F05BB4"/>
    <w:sectPr w:rsidR="00667F9B" w:rsidRPr="006F0009" w:rsidSect="006F00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8185E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6E2A8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2A6C6C"/>
    <w:multiLevelType w:val="hybridMultilevel"/>
    <w:tmpl w:val="F8E27B62"/>
    <w:lvl w:ilvl="0" w:tplc="0A8866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B52699"/>
    <w:multiLevelType w:val="hybridMultilevel"/>
    <w:tmpl w:val="F08EF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296079"/>
    <w:multiLevelType w:val="hybridMultilevel"/>
    <w:tmpl w:val="59F440A6"/>
    <w:lvl w:ilvl="0" w:tplc="1C566F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0B7237"/>
    <w:multiLevelType w:val="hybridMultilevel"/>
    <w:tmpl w:val="EADC90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7C566D1"/>
    <w:multiLevelType w:val="hybridMultilevel"/>
    <w:tmpl w:val="DEB41E8C"/>
    <w:lvl w:ilvl="0" w:tplc="7B20E5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44"/>
    <w:rsid w:val="0001683B"/>
    <w:rsid w:val="00041716"/>
    <w:rsid w:val="00052423"/>
    <w:rsid w:val="000577C0"/>
    <w:rsid w:val="00062109"/>
    <w:rsid w:val="00095633"/>
    <w:rsid w:val="00096283"/>
    <w:rsid w:val="00096988"/>
    <w:rsid w:val="000B0A77"/>
    <w:rsid w:val="000B0B26"/>
    <w:rsid w:val="000B2FF8"/>
    <w:rsid w:val="000D759C"/>
    <w:rsid w:val="000E087C"/>
    <w:rsid w:val="001032B5"/>
    <w:rsid w:val="001276CF"/>
    <w:rsid w:val="0012771C"/>
    <w:rsid w:val="001352B5"/>
    <w:rsid w:val="00160615"/>
    <w:rsid w:val="00171C49"/>
    <w:rsid w:val="0018366F"/>
    <w:rsid w:val="001A1C20"/>
    <w:rsid w:val="001A2688"/>
    <w:rsid w:val="001B4C6F"/>
    <w:rsid w:val="001F3890"/>
    <w:rsid w:val="00212506"/>
    <w:rsid w:val="00233FBD"/>
    <w:rsid w:val="00237FB6"/>
    <w:rsid w:val="002438F9"/>
    <w:rsid w:val="002441F2"/>
    <w:rsid w:val="00247D54"/>
    <w:rsid w:val="00253660"/>
    <w:rsid w:val="00271B6B"/>
    <w:rsid w:val="0027749C"/>
    <w:rsid w:val="002806D8"/>
    <w:rsid w:val="0029715E"/>
    <w:rsid w:val="002B64BA"/>
    <w:rsid w:val="002C2FBC"/>
    <w:rsid w:val="002C5DD7"/>
    <w:rsid w:val="002C7625"/>
    <w:rsid w:val="002E143F"/>
    <w:rsid w:val="003222C6"/>
    <w:rsid w:val="0032581E"/>
    <w:rsid w:val="003277B3"/>
    <w:rsid w:val="003314D9"/>
    <w:rsid w:val="00331D7D"/>
    <w:rsid w:val="00337C88"/>
    <w:rsid w:val="00343687"/>
    <w:rsid w:val="00351A25"/>
    <w:rsid w:val="003605C8"/>
    <w:rsid w:val="00362144"/>
    <w:rsid w:val="003659D6"/>
    <w:rsid w:val="0039603E"/>
    <w:rsid w:val="003C2816"/>
    <w:rsid w:val="00415D02"/>
    <w:rsid w:val="00424875"/>
    <w:rsid w:val="00426CF0"/>
    <w:rsid w:val="00430EE6"/>
    <w:rsid w:val="00450623"/>
    <w:rsid w:val="00471E15"/>
    <w:rsid w:val="00477472"/>
    <w:rsid w:val="00490B3F"/>
    <w:rsid w:val="00494C7F"/>
    <w:rsid w:val="004A46C4"/>
    <w:rsid w:val="004A6600"/>
    <w:rsid w:val="004D67AA"/>
    <w:rsid w:val="00503115"/>
    <w:rsid w:val="005071FE"/>
    <w:rsid w:val="00512262"/>
    <w:rsid w:val="00520216"/>
    <w:rsid w:val="00521581"/>
    <w:rsid w:val="00532AF8"/>
    <w:rsid w:val="00547BB8"/>
    <w:rsid w:val="00554299"/>
    <w:rsid w:val="0056672D"/>
    <w:rsid w:val="00607511"/>
    <w:rsid w:val="006100BE"/>
    <w:rsid w:val="006109AE"/>
    <w:rsid w:val="006127B4"/>
    <w:rsid w:val="00620560"/>
    <w:rsid w:val="006228E1"/>
    <w:rsid w:val="006331D6"/>
    <w:rsid w:val="00655303"/>
    <w:rsid w:val="00667F9B"/>
    <w:rsid w:val="00671FC9"/>
    <w:rsid w:val="006843B5"/>
    <w:rsid w:val="00697365"/>
    <w:rsid w:val="006B1372"/>
    <w:rsid w:val="006B57F8"/>
    <w:rsid w:val="006B62BA"/>
    <w:rsid w:val="006E44BD"/>
    <w:rsid w:val="006F0009"/>
    <w:rsid w:val="006F2E96"/>
    <w:rsid w:val="006F7F03"/>
    <w:rsid w:val="00711BD3"/>
    <w:rsid w:val="00722769"/>
    <w:rsid w:val="00752BF9"/>
    <w:rsid w:val="00767D9C"/>
    <w:rsid w:val="007A1DF6"/>
    <w:rsid w:val="007C476B"/>
    <w:rsid w:val="007C4D2C"/>
    <w:rsid w:val="007C50B4"/>
    <w:rsid w:val="007F21E4"/>
    <w:rsid w:val="007F2222"/>
    <w:rsid w:val="007F2D2A"/>
    <w:rsid w:val="0081404E"/>
    <w:rsid w:val="00817E9A"/>
    <w:rsid w:val="00850337"/>
    <w:rsid w:val="00855713"/>
    <w:rsid w:val="00860BEA"/>
    <w:rsid w:val="00892A2D"/>
    <w:rsid w:val="008B27BE"/>
    <w:rsid w:val="008C5ED1"/>
    <w:rsid w:val="008C6285"/>
    <w:rsid w:val="008D2920"/>
    <w:rsid w:val="008F4006"/>
    <w:rsid w:val="00904A18"/>
    <w:rsid w:val="00937843"/>
    <w:rsid w:val="00950164"/>
    <w:rsid w:val="009528EC"/>
    <w:rsid w:val="00963494"/>
    <w:rsid w:val="00967E1E"/>
    <w:rsid w:val="00976EEB"/>
    <w:rsid w:val="009779D8"/>
    <w:rsid w:val="00990ADB"/>
    <w:rsid w:val="009D2340"/>
    <w:rsid w:val="009D3D84"/>
    <w:rsid w:val="009E0FA6"/>
    <w:rsid w:val="00A079AB"/>
    <w:rsid w:val="00A21ECD"/>
    <w:rsid w:val="00A2309D"/>
    <w:rsid w:val="00A503DF"/>
    <w:rsid w:val="00A546A7"/>
    <w:rsid w:val="00A81BAD"/>
    <w:rsid w:val="00A839D1"/>
    <w:rsid w:val="00A9095A"/>
    <w:rsid w:val="00AA51C8"/>
    <w:rsid w:val="00B020A8"/>
    <w:rsid w:val="00B111F6"/>
    <w:rsid w:val="00B11A13"/>
    <w:rsid w:val="00B12CEE"/>
    <w:rsid w:val="00B14048"/>
    <w:rsid w:val="00B248D4"/>
    <w:rsid w:val="00B30CFC"/>
    <w:rsid w:val="00B31B16"/>
    <w:rsid w:val="00B412AE"/>
    <w:rsid w:val="00B44CD1"/>
    <w:rsid w:val="00B45D26"/>
    <w:rsid w:val="00B54D4E"/>
    <w:rsid w:val="00B60BFD"/>
    <w:rsid w:val="00B6454D"/>
    <w:rsid w:val="00B65AFD"/>
    <w:rsid w:val="00B67668"/>
    <w:rsid w:val="00B914A0"/>
    <w:rsid w:val="00B919F4"/>
    <w:rsid w:val="00BD2080"/>
    <w:rsid w:val="00BE3CE7"/>
    <w:rsid w:val="00C00744"/>
    <w:rsid w:val="00C21A21"/>
    <w:rsid w:val="00C229DD"/>
    <w:rsid w:val="00C37322"/>
    <w:rsid w:val="00C43FFD"/>
    <w:rsid w:val="00C5079C"/>
    <w:rsid w:val="00C510A2"/>
    <w:rsid w:val="00C72769"/>
    <w:rsid w:val="00C74C65"/>
    <w:rsid w:val="00C80351"/>
    <w:rsid w:val="00C86289"/>
    <w:rsid w:val="00C97744"/>
    <w:rsid w:val="00CA5B5F"/>
    <w:rsid w:val="00CA6D2E"/>
    <w:rsid w:val="00CD1E79"/>
    <w:rsid w:val="00CE1BD6"/>
    <w:rsid w:val="00CE1CC0"/>
    <w:rsid w:val="00D04406"/>
    <w:rsid w:val="00D109F7"/>
    <w:rsid w:val="00D25ED1"/>
    <w:rsid w:val="00D4062C"/>
    <w:rsid w:val="00D43762"/>
    <w:rsid w:val="00D45201"/>
    <w:rsid w:val="00D46BDD"/>
    <w:rsid w:val="00D62BAB"/>
    <w:rsid w:val="00D6435E"/>
    <w:rsid w:val="00D77190"/>
    <w:rsid w:val="00D80DFF"/>
    <w:rsid w:val="00D920B3"/>
    <w:rsid w:val="00DA10DB"/>
    <w:rsid w:val="00DB396A"/>
    <w:rsid w:val="00DC3F35"/>
    <w:rsid w:val="00DD0727"/>
    <w:rsid w:val="00DF4D1E"/>
    <w:rsid w:val="00DF7F5E"/>
    <w:rsid w:val="00E04AAC"/>
    <w:rsid w:val="00E06487"/>
    <w:rsid w:val="00E10BEE"/>
    <w:rsid w:val="00E113F7"/>
    <w:rsid w:val="00E13C94"/>
    <w:rsid w:val="00E25330"/>
    <w:rsid w:val="00E419B8"/>
    <w:rsid w:val="00E4727F"/>
    <w:rsid w:val="00E60838"/>
    <w:rsid w:val="00E7118A"/>
    <w:rsid w:val="00E803AF"/>
    <w:rsid w:val="00E87DEB"/>
    <w:rsid w:val="00EA27A6"/>
    <w:rsid w:val="00EA2DFF"/>
    <w:rsid w:val="00ED0D57"/>
    <w:rsid w:val="00ED4A20"/>
    <w:rsid w:val="00EF5348"/>
    <w:rsid w:val="00F05BB4"/>
    <w:rsid w:val="00F20494"/>
    <w:rsid w:val="00F26359"/>
    <w:rsid w:val="00F32FFD"/>
    <w:rsid w:val="00F56F5A"/>
    <w:rsid w:val="00F76728"/>
    <w:rsid w:val="00F86202"/>
    <w:rsid w:val="00F968B5"/>
    <w:rsid w:val="00FA47C3"/>
    <w:rsid w:val="00FF03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93C5"/>
  <w15:chartTrackingRefBased/>
  <w15:docId w15:val="{BF07DFEF-49DD-4039-B269-94ECD867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248D4"/>
    <w:pPr>
      <w:keepNext/>
      <w:numPr>
        <w:numId w:val="4"/>
      </w:numPr>
      <w:spacing w:before="120" w:after="120" w:line="36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B248D4"/>
    <w:pPr>
      <w:numPr>
        <w:ilvl w:val="1"/>
        <w:numId w:val="4"/>
      </w:numPr>
      <w:spacing w:before="120" w:after="120" w:line="360" w:lineRule="auto"/>
      <w:ind w:left="578" w:hanging="578"/>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B248D4"/>
    <w:pPr>
      <w:keepNext/>
      <w:numPr>
        <w:ilvl w:val="2"/>
        <w:numId w:val="4"/>
      </w:numPr>
      <w:shd w:val="clear" w:color="auto" w:fill="FFFFFF" w:themeFill="background1"/>
      <w:tabs>
        <w:tab w:val="left" w:pos="680"/>
      </w:tabs>
      <w:spacing w:before="120" w:after="120" w:line="360" w:lineRule="auto"/>
      <w:outlineLvl w:val="2"/>
    </w:pPr>
    <w:rPr>
      <w:rFonts w:ascii="Arial" w:eastAsia="Times New Roman" w:hAnsi="Arial" w:cs="Times New Roman"/>
      <w:b/>
    </w:rPr>
  </w:style>
  <w:style w:type="paragraph" w:styleId="Heading4">
    <w:name w:val="heading 4"/>
    <w:basedOn w:val="Normal"/>
    <w:next w:val="Normal"/>
    <w:link w:val="Heading4Char"/>
    <w:qFormat/>
    <w:rsid w:val="00B248D4"/>
    <w:pPr>
      <w:keepNext/>
      <w:keepLines/>
      <w:numPr>
        <w:ilvl w:val="3"/>
        <w:numId w:val="4"/>
      </w:numPr>
      <w:spacing w:before="120" w:after="120" w:line="360" w:lineRule="auto"/>
      <w:ind w:left="862" w:hanging="862"/>
      <w:outlineLvl w:val="3"/>
    </w:pPr>
    <w:rPr>
      <w:rFonts w:ascii="Arial" w:eastAsia="Times New Roman" w:hAnsi="Arial" w:cs="Times New Roman"/>
    </w:rPr>
  </w:style>
  <w:style w:type="paragraph" w:styleId="Heading5">
    <w:name w:val="heading 5"/>
    <w:basedOn w:val="Normal"/>
    <w:next w:val="Normal"/>
    <w:link w:val="Heading5Char"/>
    <w:qFormat/>
    <w:rsid w:val="00B248D4"/>
    <w:pPr>
      <w:numPr>
        <w:ilvl w:val="4"/>
        <w:numId w:val="4"/>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B248D4"/>
    <w:pPr>
      <w:numPr>
        <w:ilvl w:val="5"/>
        <w:numId w:val="4"/>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B248D4"/>
    <w:pPr>
      <w:numPr>
        <w:ilvl w:val="6"/>
        <w:numId w:val="4"/>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248D4"/>
    <w:pPr>
      <w:numPr>
        <w:ilvl w:val="7"/>
        <w:numId w:val="4"/>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248D4"/>
    <w:pPr>
      <w:numPr>
        <w:ilvl w:val="8"/>
        <w:numId w:val="4"/>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DFF"/>
    <w:rPr>
      <w:color w:val="0563C1" w:themeColor="hyperlink"/>
      <w:u w:val="single"/>
    </w:rPr>
  </w:style>
  <w:style w:type="paragraph" w:styleId="ListParagraph">
    <w:name w:val="List Paragraph"/>
    <w:basedOn w:val="Normal"/>
    <w:uiPriority w:val="34"/>
    <w:qFormat/>
    <w:rsid w:val="00CA6D2E"/>
    <w:pPr>
      <w:ind w:left="720"/>
      <w:contextualSpacing/>
    </w:pPr>
  </w:style>
  <w:style w:type="table" w:styleId="TableGrid">
    <w:name w:val="Table Grid"/>
    <w:aliases w:val="Report Table Grid"/>
    <w:basedOn w:val="TableNormal"/>
    <w:uiPriority w:val="59"/>
    <w:rsid w:val="00B248D4"/>
    <w:pPr>
      <w:spacing w:after="12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248D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B248D4"/>
    <w:rPr>
      <w:rFonts w:ascii="Arial" w:eastAsia="Times New Roman" w:hAnsi="Arial" w:cs="Times New Roman"/>
      <w:b/>
      <w:sz w:val="24"/>
      <w:szCs w:val="20"/>
    </w:rPr>
  </w:style>
  <w:style w:type="character" w:customStyle="1" w:styleId="Heading3Char">
    <w:name w:val="Heading 3 Char"/>
    <w:basedOn w:val="DefaultParagraphFont"/>
    <w:link w:val="Heading3"/>
    <w:rsid w:val="00B248D4"/>
    <w:rPr>
      <w:rFonts w:ascii="Arial" w:eastAsia="Times New Roman" w:hAnsi="Arial" w:cs="Times New Roman"/>
      <w:b/>
      <w:shd w:val="clear" w:color="auto" w:fill="FFFFFF" w:themeFill="background1"/>
    </w:rPr>
  </w:style>
  <w:style w:type="character" w:customStyle="1" w:styleId="Heading4Char">
    <w:name w:val="Heading 4 Char"/>
    <w:basedOn w:val="DefaultParagraphFont"/>
    <w:link w:val="Heading4"/>
    <w:rsid w:val="00B248D4"/>
    <w:rPr>
      <w:rFonts w:ascii="Arial" w:eastAsia="Times New Roman" w:hAnsi="Arial" w:cs="Times New Roman"/>
    </w:rPr>
  </w:style>
  <w:style w:type="character" w:customStyle="1" w:styleId="Heading5Char">
    <w:name w:val="Heading 5 Char"/>
    <w:basedOn w:val="DefaultParagraphFont"/>
    <w:link w:val="Heading5"/>
    <w:rsid w:val="00B248D4"/>
    <w:rPr>
      <w:rFonts w:ascii="Arial" w:eastAsia="Times New Roman" w:hAnsi="Arial" w:cs="Times New Roman"/>
      <w:szCs w:val="20"/>
    </w:rPr>
  </w:style>
  <w:style w:type="character" w:customStyle="1" w:styleId="Heading6Char">
    <w:name w:val="Heading 6 Char"/>
    <w:basedOn w:val="DefaultParagraphFont"/>
    <w:link w:val="Heading6"/>
    <w:rsid w:val="00B248D4"/>
    <w:rPr>
      <w:rFonts w:ascii="Arial" w:eastAsia="Times New Roman" w:hAnsi="Arial" w:cs="Times New Roman"/>
      <w:i/>
      <w:szCs w:val="20"/>
    </w:rPr>
  </w:style>
  <w:style w:type="character" w:customStyle="1" w:styleId="Heading7Char">
    <w:name w:val="Heading 7 Char"/>
    <w:basedOn w:val="DefaultParagraphFont"/>
    <w:link w:val="Heading7"/>
    <w:rsid w:val="00B248D4"/>
    <w:rPr>
      <w:rFonts w:ascii="Arial" w:eastAsia="Times New Roman" w:hAnsi="Arial" w:cs="Times New Roman"/>
      <w:sz w:val="20"/>
      <w:szCs w:val="20"/>
    </w:rPr>
  </w:style>
  <w:style w:type="character" w:customStyle="1" w:styleId="Heading8Char">
    <w:name w:val="Heading 8 Char"/>
    <w:basedOn w:val="DefaultParagraphFont"/>
    <w:link w:val="Heading8"/>
    <w:rsid w:val="00B248D4"/>
    <w:rPr>
      <w:rFonts w:ascii="Arial" w:eastAsia="Times New Roman" w:hAnsi="Arial" w:cs="Times New Roman"/>
      <w:i/>
      <w:sz w:val="20"/>
      <w:szCs w:val="20"/>
    </w:rPr>
  </w:style>
  <w:style w:type="character" w:customStyle="1" w:styleId="Heading9Char">
    <w:name w:val="Heading 9 Char"/>
    <w:basedOn w:val="DefaultParagraphFont"/>
    <w:link w:val="Heading9"/>
    <w:rsid w:val="00B248D4"/>
    <w:rPr>
      <w:rFonts w:ascii="Arial" w:eastAsia="Times New Roman" w:hAnsi="Arial" w:cs="Times New Roman"/>
      <w:b/>
      <w:i/>
      <w:sz w:val="18"/>
      <w:szCs w:val="20"/>
    </w:rPr>
  </w:style>
  <w:style w:type="paragraph" w:styleId="ListBullet">
    <w:name w:val="List Bullet"/>
    <w:basedOn w:val="Normal"/>
    <w:rsid w:val="002806D8"/>
    <w:pPr>
      <w:numPr>
        <w:numId w:val="5"/>
      </w:numPr>
      <w:spacing w:after="120" w:line="240" w:lineRule="auto"/>
      <w:contextualSpacing/>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58220">
      <w:bodyDiv w:val="1"/>
      <w:marLeft w:val="0"/>
      <w:marRight w:val="0"/>
      <w:marTop w:val="0"/>
      <w:marBottom w:val="0"/>
      <w:divBdr>
        <w:top w:val="none" w:sz="0" w:space="0" w:color="auto"/>
        <w:left w:val="none" w:sz="0" w:space="0" w:color="auto"/>
        <w:bottom w:val="none" w:sz="0" w:space="0" w:color="auto"/>
        <w:right w:val="none" w:sz="0" w:space="0" w:color="auto"/>
      </w:divBdr>
    </w:div>
    <w:div w:id="64670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myapi.com/" TargetMode="External"/><Relationship Id="rId13" Type="http://schemas.openxmlformats.org/officeDocument/2006/relationships/hyperlink" Target="http://proxy.mycompany:80" TargetMode="External"/><Relationship Id="rId18" Type="http://schemas.openxmlformats.org/officeDocument/2006/relationships/hyperlink" Target="https://stackoverflow.com/questions/38618418/entity-framework-create-update-common-field-in-multiple-tab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icrosoft.com/en-us/ef/core/querying/filters" TargetMode="External"/><Relationship Id="rId12" Type="http://schemas.openxmlformats.org/officeDocument/2006/relationships/hyperlink" Target="http://mydomain\\myusername:mypassword@myproxyserver:8080" TargetMode="External"/><Relationship Id="rId17" Type="http://schemas.openxmlformats.org/officeDocument/2006/relationships/hyperlink" Target="https://github.com/Azure/autorest/blob/master/docs/user/cli.md" TargetMode="External"/><Relationship Id="rId2" Type="http://schemas.openxmlformats.org/officeDocument/2006/relationships/styles" Target="styles.xml"/><Relationship Id="rId16" Type="http://schemas.openxmlformats.org/officeDocument/2006/relationships/hyperlink" Target="https://jscomplete.com/rep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gdevelop.tech/best-angular-tables/" TargetMode="External"/><Relationship Id="rId11" Type="http://schemas.openxmlformats.org/officeDocument/2006/relationships/image" Target="media/image1.png"/><Relationship Id="rId5" Type="http://schemas.openxmlformats.org/officeDocument/2006/relationships/hyperlink" Target="http://l-lin.github.io/angular-datatables/" TargetMode="External"/><Relationship Id="rId15" Type="http://schemas.openxmlformats.org/officeDocument/2006/relationships/hyperlink" Target="https://stackoverflow.com/questions/31389781/read-request-body-twice" TargetMode="External"/><Relationship Id="rId10" Type="http://schemas.openxmlformats.org/officeDocument/2006/relationships/hyperlink" Target="http://NK2774:%20password@proxy.dmz.ige:8080" TargetMode="External"/><Relationship Id="rId19" Type="http://schemas.openxmlformats.org/officeDocument/2006/relationships/hyperlink" Target="https://benjii.me/2014/03/track-created-and-modified-fields-automatically-with-entity-framework-code-first/" TargetMode="External"/><Relationship Id="rId4" Type="http://schemas.openxmlformats.org/officeDocument/2006/relationships/webSettings" Target="webSettings.xml"/><Relationship Id="rId9" Type="http://schemas.openxmlformats.org/officeDocument/2006/relationships/hyperlink" Target="http://proxy-server-url:%3cpor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68E0FD98.dotm</Template>
  <TotalTime>3798</TotalTime>
  <Pages>15</Pages>
  <Words>4048</Words>
  <Characters>23078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227</cp:revision>
  <dcterms:created xsi:type="dcterms:W3CDTF">2018-09-11T00:24:00Z</dcterms:created>
  <dcterms:modified xsi:type="dcterms:W3CDTF">2019-02-08T00:39:00Z</dcterms:modified>
</cp:coreProperties>
</file>