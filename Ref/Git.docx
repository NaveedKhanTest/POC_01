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927" w:rsidRDefault="00446416">
      <w:r>
        <w:t xml:space="preserve">5113 </w:t>
      </w:r>
    </w:p>
    <w:p w:rsidR="00446416" w:rsidRDefault="00446416">
      <w:r w:rsidRPr="00446416">
        <w:t>Use same names</w:t>
      </w:r>
    </w:p>
    <w:p w:rsidR="00446416" w:rsidRDefault="00446416">
      <w:proofErr w:type="spellStart"/>
      <w:r>
        <w:t>ConsistentNaming</w:t>
      </w:r>
      <w:proofErr w:type="spellEnd"/>
      <w:r>
        <w:t xml:space="preserve"> </w:t>
      </w:r>
    </w:p>
    <w:p w:rsidR="00925927" w:rsidRDefault="00033D40">
      <w:hyperlink r:id="rId5" w:history="1">
        <w:r w:rsidR="00925927" w:rsidRPr="006608DE">
          <w:rPr>
            <w:rStyle w:val="Hyperlink"/>
          </w:rPr>
          <w:t>https://www.codeproject.com/Articles/838097/CRUD-Operations-Using-the-Generic-Repository-Pat</w:t>
        </w:r>
      </w:hyperlink>
    </w:p>
    <w:p w:rsidR="00925927" w:rsidRDefault="00925927"/>
    <w:p w:rsidR="000C2A2A" w:rsidRDefault="000C2A2A">
      <w:r>
        <w:t xml:space="preserve">Ref: </w:t>
      </w:r>
      <w:hyperlink r:id="rId6" w:history="1">
        <w:r w:rsidRPr="00D9632C">
          <w:rPr>
            <w:rStyle w:val="Hyperlink"/>
          </w:rPr>
          <w:t>http://tfs2017.hosts.application.enet:8080/tfs/Edu_Collection/ITSP/_git/dev-training?_a=preview&amp;path=%2Fdocs%2Fbranching-strategy%2Fteam-branching-strategy.md&amp;version=GBmaster</w:t>
        </w:r>
      </w:hyperlink>
      <w:r>
        <w:t xml:space="preserve"> </w:t>
      </w:r>
    </w:p>
    <w:p w:rsidR="00AC5041" w:rsidRDefault="00AC5041">
      <w:r w:rsidRPr="00AC5041">
        <w:rPr>
          <w:b/>
        </w:rPr>
        <w:t>New Local Branch</w:t>
      </w:r>
      <w:r>
        <w:t xml:space="preserve">: </w:t>
      </w:r>
    </w:p>
    <w:p w:rsidR="00413BDF" w:rsidRDefault="00413BDF" w:rsidP="00413BDF"/>
    <w:p w:rsidR="00413BDF" w:rsidRDefault="00413BDF" w:rsidP="00413BDF">
      <w:r w:rsidRPr="000C2A2A">
        <w:rPr>
          <w:b/>
        </w:rPr>
        <w:t>Team Explorer</w:t>
      </w:r>
      <w:r>
        <w:t xml:space="preserve"> =&gt; Branches =&gt; </w:t>
      </w:r>
      <w:r w:rsidRPr="00413BDF">
        <w:rPr>
          <w:b/>
        </w:rPr>
        <w:t>Right-click</w:t>
      </w:r>
      <w:r>
        <w:t xml:space="preserve"> the parent branch (usually </w:t>
      </w:r>
      <w:r w:rsidRPr="00413BDF">
        <w:rPr>
          <w:b/>
        </w:rPr>
        <w:t>master</w:t>
      </w:r>
      <w:r>
        <w:t xml:space="preserve">) to base your changes =&gt; choose </w:t>
      </w:r>
      <w:r w:rsidRPr="000C2A2A">
        <w:rPr>
          <w:color w:val="FF0000"/>
        </w:rPr>
        <w:t xml:space="preserve">New Local Branch </w:t>
      </w:r>
      <w:proofErr w:type="gramStart"/>
      <w:r w:rsidRPr="000C2A2A">
        <w:rPr>
          <w:color w:val="FF0000"/>
        </w:rPr>
        <w:t>From</w:t>
      </w:r>
      <w:proofErr w:type="gramEnd"/>
      <w:r>
        <w:t xml:space="preserve"> =&gt; Type user Name (</w:t>
      </w:r>
      <w:r w:rsidR="00CF717C">
        <w:rPr>
          <w:b/>
        </w:rPr>
        <w:t>nk</w:t>
      </w:r>
      <w:r w:rsidRPr="00413BDF">
        <w:rPr>
          <w:b/>
        </w:rPr>
        <w:t>2774)/branch name</w:t>
      </w:r>
      <w:r>
        <w:t xml:space="preserve"> (</w:t>
      </w:r>
      <w:r w:rsidRPr="00413BDF">
        <w:t>feature or a bug fix</w:t>
      </w:r>
      <w:r>
        <w:t xml:space="preserve"> name) =&gt; </w:t>
      </w:r>
      <w:r w:rsidRPr="00413BDF">
        <w:rPr>
          <w:b/>
        </w:rPr>
        <w:t>Checkout branch ticked</w:t>
      </w:r>
      <w:r>
        <w:t xml:space="preserve"> =&gt; click </w:t>
      </w:r>
      <w:r w:rsidRPr="00413BDF">
        <w:rPr>
          <w:b/>
        </w:rPr>
        <w:t>Create Branch</w:t>
      </w:r>
      <w:r>
        <w:t xml:space="preserve"> </w:t>
      </w:r>
    </w:p>
    <w:p w:rsidR="00413BDF" w:rsidRDefault="00413BDF" w:rsidP="00413BDF">
      <w:r>
        <w:t>Commit (commit change is for local check in)</w:t>
      </w:r>
    </w:p>
    <w:p w:rsidR="00413BDF" w:rsidRDefault="00413BDF" w:rsidP="00413BDF">
      <w:r w:rsidRPr="00413BDF">
        <w:t>Visual Studio automatically performs a checkout to the newly created branch.</w:t>
      </w:r>
    </w:p>
    <w:p w:rsidR="00DB7368" w:rsidRDefault="00DB7368" w:rsidP="00F40798"/>
    <w:p w:rsidR="00F40798" w:rsidRDefault="00F40798" w:rsidP="00F40798">
      <w:r>
        <w:t>Naming conventions to be used:</w:t>
      </w:r>
    </w:p>
    <w:p w:rsidR="00F40798" w:rsidRDefault="00F40798" w:rsidP="00F40798">
      <w:r>
        <w:t>•users/</w:t>
      </w:r>
      <w:r w:rsidR="006B4E26">
        <w:rPr>
          <w:b/>
        </w:rPr>
        <w:t>nk</w:t>
      </w:r>
      <w:r w:rsidR="006B4E26" w:rsidRPr="00413BDF">
        <w:rPr>
          <w:b/>
        </w:rPr>
        <w:t>2774</w:t>
      </w:r>
      <w:r>
        <w:t>/description</w:t>
      </w:r>
    </w:p>
    <w:p w:rsidR="00F40798" w:rsidRDefault="00F40798" w:rsidP="00F40798">
      <w:r>
        <w:t>•users/</w:t>
      </w:r>
      <w:r w:rsidR="00744085">
        <w:rPr>
          <w:b/>
        </w:rPr>
        <w:t>nk</w:t>
      </w:r>
      <w:r w:rsidR="00744085" w:rsidRPr="00413BDF">
        <w:rPr>
          <w:b/>
        </w:rPr>
        <w:t>2774</w:t>
      </w:r>
      <w:r>
        <w:t>/</w:t>
      </w:r>
      <w:proofErr w:type="spellStart"/>
      <w:r>
        <w:t>workitem</w:t>
      </w:r>
      <w:proofErr w:type="spellEnd"/>
    </w:p>
    <w:p w:rsidR="00F40798" w:rsidRDefault="00F40798" w:rsidP="00F40798">
      <w:r>
        <w:t>•fixes/</w:t>
      </w:r>
      <w:proofErr w:type="spellStart"/>
      <w:r>
        <w:t>workitem</w:t>
      </w:r>
      <w:proofErr w:type="spellEnd"/>
    </w:p>
    <w:p w:rsidR="00F40798" w:rsidRDefault="00F40798" w:rsidP="00F40798">
      <w:r>
        <w:t>•releases/version</w:t>
      </w:r>
    </w:p>
    <w:p w:rsidR="00524472" w:rsidRDefault="00524472" w:rsidP="00F40798"/>
    <w:p w:rsidR="007045E6" w:rsidRDefault="007045E6" w:rsidP="007045E6">
      <w:r w:rsidRPr="007045E6">
        <w:rPr>
          <w:b/>
        </w:rPr>
        <w:t>Push</w:t>
      </w:r>
      <w:r>
        <w:t xml:space="preserve"> (changes go to the server/publish)</w:t>
      </w:r>
    </w:p>
    <w:p w:rsidR="007045E6" w:rsidRDefault="007045E6" w:rsidP="00F40798"/>
    <w:p w:rsidR="001313F0" w:rsidRDefault="00EC025E">
      <w:r>
        <w:t>Sync =&gt; Fetch (get changes from server</w:t>
      </w:r>
      <w:r w:rsidR="00E71513">
        <w:t>/remote branch</w:t>
      </w:r>
      <w:r>
        <w:t>)</w:t>
      </w:r>
    </w:p>
    <w:p w:rsidR="00AC5041" w:rsidRDefault="00AC5041"/>
    <w:p w:rsidR="00AC5041" w:rsidRDefault="00AC5041" w:rsidP="00AC5041">
      <w:r w:rsidRPr="00AC5041">
        <w:rPr>
          <w:b/>
        </w:rPr>
        <w:t>remote branch</w:t>
      </w:r>
      <w:r>
        <w:t xml:space="preserve">: The remote branch is </w:t>
      </w:r>
      <w:r w:rsidRPr="00AC5041">
        <w:rPr>
          <w:u w:val="single"/>
        </w:rPr>
        <w:t>automatically created</w:t>
      </w:r>
      <w:r>
        <w:t xml:space="preserve"> when you push it to the remote server. So when you feel ready for it, you can just do:</w:t>
      </w:r>
    </w:p>
    <w:p w:rsidR="00AC5041" w:rsidRDefault="00AC5041" w:rsidP="00AC5041">
      <w:r>
        <w:t>git push &lt;remote-name&gt; &lt;branch-name&gt;</w:t>
      </w:r>
    </w:p>
    <w:p w:rsidR="00CA7E48" w:rsidRDefault="00CA7E48"/>
    <w:p w:rsidR="00CA7E48" w:rsidRDefault="00CA7E48">
      <w:r>
        <w:t>Pull is (fetch/get latest &amp; merger to the local)</w:t>
      </w:r>
      <w:r w:rsidR="00CF01AD">
        <w:t xml:space="preserve"> : &gt; git pull origin master</w:t>
      </w:r>
    </w:p>
    <w:p w:rsidR="004D31DE" w:rsidRPr="00B95635" w:rsidRDefault="004D31DE">
      <w:pPr>
        <w:rPr>
          <w:b/>
        </w:rPr>
      </w:pPr>
      <w:r w:rsidRPr="00B95635">
        <w:rPr>
          <w:b/>
        </w:rPr>
        <w:t>Pull = Fetch + Merge</w:t>
      </w:r>
    </w:p>
    <w:p w:rsidR="005771C2" w:rsidRDefault="005771C2">
      <w:r>
        <w:t xml:space="preserve">If </w:t>
      </w:r>
      <w:r w:rsidR="004536AC">
        <w:t>there is</w:t>
      </w:r>
      <w:r>
        <w:t xml:space="preserve"> code conflict than pull fails and we need to </w:t>
      </w:r>
      <w:r w:rsidR="004D31DE" w:rsidRPr="004D31DE">
        <w:rPr>
          <w:b/>
          <w:u w:val="single"/>
        </w:rPr>
        <w:t>F</w:t>
      </w:r>
      <w:r w:rsidRPr="004D31DE">
        <w:rPr>
          <w:b/>
          <w:u w:val="single"/>
        </w:rPr>
        <w:t>etch</w:t>
      </w:r>
      <w:r w:rsidRPr="004D31DE">
        <w:rPr>
          <w:b/>
        </w:rPr>
        <w:t xml:space="preserve"> first and before </w:t>
      </w:r>
      <w:r w:rsidRPr="004D31DE">
        <w:rPr>
          <w:b/>
          <w:u w:val="single"/>
        </w:rPr>
        <w:t>merge</w:t>
      </w:r>
      <w:r w:rsidRPr="004D31DE">
        <w:rPr>
          <w:b/>
        </w:rPr>
        <w:t xml:space="preserve"> compare</w:t>
      </w:r>
      <w:r>
        <w:t xml:space="preserve"> </w:t>
      </w:r>
    </w:p>
    <w:p w:rsidR="00716EA9" w:rsidRDefault="00716EA9">
      <w:pPr>
        <w:pBdr>
          <w:bottom w:val="dotted" w:sz="24" w:space="1" w:color="auto"/>
        </w:pBdr>
      </w:pPr>
    </w:p>
    <w:p w:rsidR="002926CC" w:rsidRDefault="002926CC">
      <w:pPr>
        <w:pBdr>
          <w:bottom w:val="dotted" w:sz="24" w:space="1" w:color="auto"/>
        </w:pBdr>
      </w:pPr>
      <w:r>
        <w:t>After Fetch (for merging) go to Branches =&gt; merge =&gt; origin/master (from dropdown)</w:t>
      </w:r>
      <w:r w:rsidR="003E412B">
        <w:t xml:space="preserve"> =&gt; into current branch</w:t>
      </w:r>
      <w:r w:rsidR="00321D20">
        <w:t xml:space="preserve"> =&gt; Merge</w:t>
      </w:r>
    </w:p>
    <w:p w:rsidR="003503F7" w:rsidRDefault="003503F7">
      <w:pPr>
        <w:pBdr>
          <w:bottom w:val="dotted" w:sz="24" w:space="1" w:color="auto"/>
        </w:pBdr>
      </w:pPr>
    </w:p>
    <w:p w:rsidR="00AC5041" w:rsidRDefault="00AC5041"/>
    <w:p w:rsidR="003503F7" w:rsidRDefault="00A64F63">
      <w:r w:rsidRPr="00AC5041">
        <w:rPr>
          <w:b/>
        </w:rPr>
        <w:t>Pull Request</w:t>
      </w:r>
      <w:r>
        <w:t xml:space="preserve">: </w:t>
      </w:r>
      <w:r w:rsidR="003503F7">
        <w:t>Merging from a branch to the master is called Pull request (actually pushing to the master).</w:t>
      </w:r>
    </w:p>
    <w:p w:rsidR="006634B0" w:rsidRDefault="00D35E05">
      <w:pPr>
        <w:rPr>
          <w:rFonts w:ascii="Segoe UI" w:hAnsi="Segoe UI" w:cs="Segoe UI"/>
          <w:color w:val="333333"/>
          <w:sz w:val="21"/>
          <w:szCs w:val="21"/>
        </w:rPr>
      </w:pPr>
      <w:r>
        <w:rPr>
          <w:rFonts w:ascii="Segoe UI" w:hAnsi="Segoe UI" w:cs="Segoe UI"/>
          <w:color w:val="333333"/>
          <w:sz w:val="21"/>
          <w:szCs w:val="21"/>
        </w:rPr>
        <w:br/>
        <w:t xml:space="preserve">Mark auto complete by this changes will be </w:t>
      </w:r>
      <w:r>
        <w:rPr>
          <w:rFonts w:ascii="Segoe UI" w:hAnsi="Segoe UI" w:cs="Segoe UI"/>
          <w:b/>
          <w:bCs/>
          <w:color w:val="333333"/>
          <w:sz w:val="21"/>
          <w:szCs w:val="21"/>
        </w:rPr>
        <w:t>squashed</w:t>
      </w:r>
      <w:r>
        <w:rPr>
          <w:rFonts w:ascii="Segoe UI" w:hAnsi="Segoe UI" w:cs="Segoe UI"/>
          <w:color w:val="333333"/>
          <w:sz w:val="21"/>
          <w:szCs w:val="21"/>
        </w:rPr>
        <w:t xml:space="preserve"> into master (single comment</w:t>
      </w:r>
      <w:r w:rsidR="003B406E">
        <w:rPr>
          <w:rFonts w:ascii="Segoe UI" w:hAnsi="Segoe UI" w:cs="Segoe UI"/>
          <w:color w:val="333333"/>
          <w:sz w:val="21"/>
          <w:szCs w:val="21"/>
        </w:rPr>
        <w:t xml:space="preserve"> history</w:t>
      </w:r>
      <w:r>
        <w:rPr>
          <w:rFonts w:ascii="Segoe UI" w:hAnsi="Segoe UI" w:cs="Segoe UI"/>
          <w:color w:val="333333"/>
          <w:sz w:val="21"/>
          <w:szCs w:val="21"/>
        </w:rPr>
        <w:t xml:space="preserve">). Branch will be </w:t>
      </w:r>
      <w:r>
        <w:rPr>
          <w:rFonts w:ascii="Segoe UI" w:hAnsi="Segoe UI" w:cs="Segoe UI"/>
          <w:b/>
          <w:bCs/>
          <w:color w:val="333333"/>
          <w:sz w:val="21"/>
          <w:szCs w:val="21"/>
        </w:rPr>
        <w:t>deleted</w:t>
      </w:r>
      <w:r>
        <w:rPr>
          <w:rFonts w:ascii="Segoe UI" w:hAnsi="Segoe UI" w:cs="Segoe UI"/>
          <w:color w:val="333333"/>
          <w:sz w:val="21"/>
          <w:szCs w:val="21"/>
        </w:rPr>
        <w:t>.</w:t>
      </w:r>
    </w:p>
    <w:p w:rsidR="009F489F" w:rsidRDefault="009F489F" w:rsidP="006634B0"/>
    <w:p w:rsidR="009F489F" w:rsidRDefault="009F489F" w:rsidP="006634B0">
      <w:r>
        <w:t>To Delete:</w:t>
      </w:r>
    </w:p>
    <w:p w:rsidR="009F489F" w:rsidRPr="006634B0" w:rsidRDefault="009F489F" w:rsidP="006634B0">
      <w:r>
        <w:rPr>
          <w:rFonts w:ascii="Arial" w:hAnsi="Arial" w:cs="Arial"/>
          <w:color w:val="242729"/>
          <w:sz w:val="23"/>
          <w:szCs w:val="23"/>
          <w:shd w:val="clear" w:color="auto" w:fill="FFFFFF"/>
        </w:rPr>
        <w:t xml:space="preserve">Team Explorer -&gt; </w:t>
      </w:r>
      <w:r w:rsidRPr="00B672F1">
        <w:rPr>
          <w:rFonts w:ascii="Arial" w:hAnsi="Arial" w:cs="Arial"/>
          <w:b/>
          <w:color w:val="242729"/>
          <w:sz w:val="23"/>
          <w:szCs w:val="23"/>
          <w:shd w:val="clear" w:color="auto" w:fill="FFFFFF"/>
        </w:rPr>
        <w:t>Branches</w:t>
      </w:r>
      <w:r>
        <w:rPr>
          <w:rFonts w:ascii="Arial" w:hAnsi="Arial" w:cs="Arial"/>
          <w:color w:val="242729"/>
          <w:sz w:val="23"/>
          <w:szCs w:val="23"/>
          <w:shd w:val="clear" w:color="auto" w:fill="FFFFFF"/>
        </w:rPr>
        <w:t xml:space="preserve"> -&gt; select </w:t>
      </w:r>
      <w:r w:rsidR="0084585C">
        <w:rPr>
          <w:rFonts w:ascii="Arial" w:hAnsi="Arial" w:cs="Arial"/>
          <w:color w:val="242729"/>
          <w:sz w:val="23"/>
          <w:szCs w:val="23"/>
          <w:shd w:val="clear" w:color="auto" w:fill="FFFFFF"/>
        </w:rPr>
        <w:t>development Branch</w:t>
      </w:r>
      <w:r>
        <w:rPr>
          <w:rFonts w:ascii="Arial" w:hAnsi="Arial" w:cs="Arial"/>
          <w:color w:val="242729"/>
          <w:sz w:val="23"/>
          <w:szCs w:val="23"/>
          <w:shd w:val="clear" w:color="auto" w:fill="FFFFFF"/>
        </w:rPr>
        <w:t xml:space="preserve"> -&gt; right click -&gt; Delete -&gt; select development_</w:t>
      </w:r>
      <w:r w:rsidR="00543C31" w:rsidRPr="00543C31">
        <w:rPr>
          <w:rFonts w:ascii="Arial" w:hAnsi="Arial" w:cs="Arial"/>
          <w:color w:val="242729"/>
          <w:sz w:val="23"/>
          <w:szCs w:val="23"/>
          <w:shd w:val="clear" w:color="auto" w:fill="FFFFFF"/>
        </w:rPr>
        <w:t xml:space="preserve"> </w:t>
      </w:r>
      <w:r w:rsidR="00543C31">
        <w:rPr>
          <w:rFonts w:ascii="Arial" w:hAnsi="Arial" w:cs="Arial"/>
          <w:color w:val="242729"/>
          <w:sz w:val="23"/>
          <w:szCs w:val="23"/>
          <w:shd w:val="clear" w:color="auto" w:fill="FFFFFF"/>
        </w:rPr>
        <w:t xml:space="preserve">Branch </w:t>
      </w:r>
      <w:r>
        <w:rPr>
          <w:rFonts w:ascii="Arial" w:hAnsi="Arial" w:cs="Arial"/>
          <w:color w:val="242729"/>
          <w:sz w:val="23"/>
          <w:szCs w:val="23"/>
          <w:shd w:val="clear" w:color="auto" w:fill="FFFFFF"/>
        </w:rPr>
        <w:t xml:space="preserve">under remotes/origin -&gt; Delete Branch </w:t>
      </w:r>
      <w:proofErr w:type="gramStart"/>
      <w:r>
        <w:rPr>
          <w:rFonts w:ascii="Arial" w:hAnsi="Arial" w:cs="Arial"/>
          <w:color w:val="242729"/>
          <w:sz w:val="23"/>
          <w:szCs w:val="23"/>
          <w:shd w:val="clear" w:color="auto" w:fill="FFFFFF"/>
        </w:rPr>
        <w:t>From</w:t>
      </w:r>
      <w:proofErr w:type="gramEnd"/>
      <w:r>
        <w:rPr>
          <w:rFonts w:ascii="Arial" w:hAnsi="Arial" w:cs="Arial"/>
          <w:color w:val="242729"/>
          <w:sz w:val="23"/>
          <w:szCs w:val="23"/>
          <w:shd w:val="clear" w:color="auto" w:fill="FFFFFF"/>
        </w:rPr>
        <w:t xml:space="preserve"> Remote.</w:t>
      </w:r>
    </w:p>
    <w:p w:rsidR="00D9317A" w:rsidRDefault="00D9317A" w:rsidP="00D9317A"/>
    <w:p w:rsidR="00D9317A" w:rsidRDefault="00D9317A" w:rsidP="00D9317A">
      <w:r w:rsidRPr="006634B0">
        <w:t xml:space="preserve">VS -&gt; Team Explorer -&gt; </w:t>
      </w:r>
      <w:r w:rsidRPr="00B672F1">
        <w:rPr>
          <w:b/>
        </w:rPr>
        <w:t>Branches</w:t>
      </w:r>
      <w:r w:rsidRPr="006634B0">
        <w:t xml:space="preserve"> -&gt; double click master branch -&gt; Merge -&gt; select</w:t>
      </w:r>
      <w:r>
        <w:t xml:space="preserve"> your </w:t>
      </w:r>
      <w:proofErr w:type="spellStart"/>
      <w:r>
        <w:t>BranchName</w:t>
      </w:r>
      <w:proofErr w:type="spellEnd"/>
      <w:r>
        <w:t xml:space="preserve"> from Branch menu =&gt; Merge</w:t>
      </w:r>
    </w:p>
    <w:p w:rsidR="006634B0" w:rsidRDefault="006634B0"/>
    <w:p w:rsidR="00D9317A" w:rsidRDefault="00D9317A"/>
    <w:p w:rsidR="00D16E35" w:rsidRDefault="00D16E35">
      <w:r>
        <w:t>Click home =&gt; Pull request =&gt; Create New =&gt; master &lt; branch1 =&gt; comments =&gt; Create pull request</w:t>
      </w:r>
    </w:p>
    <w:p w:rsidR="00B3185F" w:rsidRDefault="00B3185F"/>
    <w:p w:rsidR="00741AAD" w:rsidRDefault="002F0F23">
      <w:r>
        <w:t xml:space="preserve">Confirm the request: </w:t>
      </w:r>
      <w:r w:rsidR="00741AAD">
        <w:t>go to browser</w:t>
      </w:r>
      <w:r w:rsidR="00F02000">
        <w:t xml:space="preserve"> =&gt; Pull request tab =&gt; select the pull request =&gt; </w:t>
      </w:r>
      <w:r w:rsidR="00741AAD">
        <w:t>ask for review</w:t>
      </w:r>
      <w:r w:rsidR="00F02000">
        <w:t xml:space="preserve"> =&gt; confirm the request</w:t>
      </w:r>
    </w:p>
    <w:p w:rsidR="009260E9" w:rsidRDefault="009260E9">
      <w:r>
        <w:t>For local</w:t>
      </w:r>
      <w:r w:rsidR="009C4FB7">
        <w:t xml:space="preserve"> master</w:t>
      </w:r>
      <w:r>
        <w:t xml:space="preserve">: In VS Team Explorer =&gt; Branches =&gt; master =&gt; Sync =&gt; Pull </w:t>
      </w:r>
    </w:p>
    <w:p w:rsidR="004525C6" w:rsidRDefault="004525C6">
      <w:pPr>
        <w:pBdr>
          <w:bottom w:val="dotted" w:sz="24" w:space="1" w:color="auto"/>
        </w:pBdr>
      </w:pPr>
    </w:p>
    <w:p w:rsidR="008B0D84" w:rsidRDefault="008B0D84">
      <w:pPr>
        <w:pBdr>
          <w:bottom w:val="dotted" w:sz="24" w:space="1" w:color="auto"/>
        </w:pBdr>
      </w:pPr>
      <w:r>
        <w:t xml:space="preserve">Reset master: in case if we commit </w:t>
      </w:r>
      <w:proofErr w:type="spellStart"/>
      <w:r>
        <w:t>some thing</w:t>
      </w:r>
      <w:proofErr w:type="spellEnd"/>
      <w:r>
        <w:t xml:space="preserve"> by mistake against local master just and we don’t want to keep it do a rest: </w:t>
      </w:r>
    </w:p>
    <w:p w:rsidR="008B0D84" w:rsidRDefault="008B0D84">
      <w:pPr>
        <w:pBdr>
          <w:bottom w:val="dotted" w:sz="24" w:space="1" w:color="auto"/>
        </w:pBdr>
      </w:pPr>
      <w:r>
        <w:t>Git checkout master</w:t>
      </w:r>
    </w:p>
    <w:p w:rsidR="008B0D84" w:rsidRDefault="008B0D84">
      <w:pPr>
        <w:pBdr>
          <w:bottom w:val="dotted" w:sz="24" w:space="1" w:color="auto"/>
        </w:pBdr>
      </w:pPr>
      <w:r w:rsidRPr="008B0D84">
        <w:t>git reset head~1 --hard</w:t>
      </w:r>
    </w:p>
    <w:p w:rsidR="008B0D84" w:rsidRDefault="008B0D84">
      <w:pPr>
        <w:pBdr>
          <w:bottom w:val="dotted" w:sz="24" w:space="1" w:color="auto"/>
        </w:pBdr>
      </w:pPr>
    </w:p>
    <w:p w:rsidR="008510E8" w:rsidRDefault="00644DBE" w:rsidP="008510E8">
      <w:pPr>
        <w:pBdr>
          <w:bottom w:val="dotted" w:sz="24" w:space="1" w:color="auto"/>
        </w:pBdr>
      </w:pPr>
      <w:r w:rsidRPr="00644DBE">
        <w:rPr>
          <w:b/>
        </w:rPr>
        <w:t>Cherry Pick</w:t>
      </w:r>
      <w:r>
        <w:rPr>
          <w:b/>
        </w:rPr>
        <w:t>:</w:t>
      </w:r>
      <w:r w:rsidRPr="00644DBE">
        <w:t xml:space="preserve"> </w:t>
      </w:r>
      <w:r w:rsidR="008510E8">
        <w:t xml:space="preserve"> Cherry picking in git means to choose a commit from one branch and apply it onto another.</w:t>
      </w:r>
    </w:p>
    <w:p w:rsidR="00644DBE" w:rsidRDefault="008510E8" w:rsidP="008510E8">
      <w:pPr>
        <w:pBdr>
          <w:bottom w:val="dotted" w:sz="24" w:space="1" w:color="auto"/>
        </w:pBdr>
      </w:pPr>
      <w:r>
        <w:t>This is in contrast with other ways such as merge and rebase which normally apply many commits onto another branch.</w:t>
      </w:r>
    </w:p>
    <w:p w:rsidR="00644DBE" w:rsidRDefault="00644DBE">
      <w:pPr>
        <w:pBdr>
          <w:bottom w:val="dotted" w:sz="24" w:space="1" w:color="auto"/>
        </w:pBdr>
      </w:pPr>
    </w:p>
    <w:p w:rsidR="00903DB3" w:rsidRDefault="00903DB3">
      <w:r>
        <w:t>In case of conflicts</w:t>
      </w:r>
    </w:p>
    <w:p w:rsidR="00903DB3" w:rsidRDefault="00903DB3"/>
    <w:p w:rsidR="00F02000" w:rsidRDefault="00522EB8">
      <w:r>
        <w:t>Got path till directory</w:t>
      </w:r>
    </w:p>
    <w:p w:rsidR="001F7A39" w:rsidRDefault="001F7A39" w:rsidP="001F7A39">
      <w:pPr>
        <w:pStyle w:val="ListParagraph"/>
        <w:numPr>
          <w:ilvl w:val="0"/>
          <w:numId w:val="1"/>
        </w:numPr>
      </w:pPr>
      <w:r>
        <w:t xml:space="preserve">Open .git </w:t>
      </w:r>
    </w:p>
    <w:p w:rsidR="003503F7" w:rsidRDefault="00522EB8" w:rsidP="00522EB8">
      <w:pPr>
        <w:pStyle w:val="ListParagraph"/>
        <w:numPr>
          <w:ilvl w:val="0"/>
          <w:numId w:val="1"/>
        </w:numPr>
      </w:pPr>
      <w:r>
        <w:t>Git branch –h</w:t>
      </w:r>
    </w:p>
    <w:p w:rsidR="00522EB8" w:rsidRDefault="00522EB8" w:rsidP="00522EB8">
      <w:pPr>
        <w:pStyle w:val="ListParagraph"/>
        <w:numPr>
          <w:ilvl w:val="0"/>
          <w:numId w:val="1"/>
        </w:numPr>
      </w:pPr>
      <w:r>
        <w:t>Git status</w:t>
      </w:r>
    </w:p>
    <w:p w:rsidR="00522EB8" w:rsidRDefault="00522EB8" w:rsidP="00522EB8">
      <w:pPr>
        <w:pStyle w:val="ListParagraph"/>
        <w:numPr>
          <w:ilvl w:val="0"/>
          <w:numId w:val="1"/>
        </w:numPr>
      </w:pPr>
      <w:r>
        <w:t>Git branch –m users/Naveed/NewBranch1</w:t>
      </w:r>
    </w:p>
    <w:p w:rsidR="002926CC" w:rsidRDefault="002926CC"/>
    <w:p w:rsidR="004C5487" w:rsidRDefault="004C5487">
      <w:r>
        <w:lastRenderedPageBreak/>
        <w:t xml:space="preserve">Git Ignore </w:t>
      </w:r>
      <w:r w:rsidR="00D404C6">
        <w:t xml:space="preserve">file </w:t>
      </w:r>
      <w:r>
        <w:t xml:space="preserve">is </w:t>
      </w:r>
      <w:r w:rsidR="00D404C6">
        <w:t xml:space="preserve">a list of files like </w:t>
      </w:r>
      <w:r>
        <w:t>bin</w:t>
      </w:r>
      <w:r w:rsidR="001A12CB">
        <w:t>, debug folder</w:t>
      </w:r>
      <w:r w:rsidR="00160608">
        <w:t>, result of builds,</w:t>
      </w:r>
      <w:r>
        <w:t xml:space="preserve"> or nugget packages etc. which we don’t want to commit.</w:t>
      </w:r>
    </w:p>
    <w:p w:rsidR="001313F0" w:rsidRDefault="001313F0"/>
    <w:p w:rsidR="001313F0" w:rsidRDefault="007827F3">
      <w:r>
        <w:t xml:space="preserve">Get latest: </w:t>
      </w:r>
      <w:r w:rsidR="005B6B7B" w:rsidRPr="005B6B7B">
        <w:t>Pull = Fetch + Merge</w:t>
      </w:r>
      <w:r w:rsidR="00EC3D0A">
        <w:t>. In case conflict fetch and</w:t>
      </w:r>
      <w:r w:rsidR="00D3559C">
        <w:t xml:space="preserve"> then merge from origin master to the local branch. </w:t>
      </w:r>
    </w:p>
    <w:p w:rsidR="00111131" w:rsidRDefault="00111131" w:rsidP="00111131">
      <w:r>
        <w:t>Git is a distributed version control system</w:t>
      </w:r>
      <w:r w:rsidR="00893A01">
        <w:t xml:space="preserve"> because every user has a local copy of the code along with history/commits</w:t>
      </w:r>
      <w:r w:rsidR="00B21907">
        <w:t xml:space="preserve"> (local full working copy)</w:t>
      </w:r>
      <w:r w:rsidR="00893A01">
        <w:t xml:space="preserve">. </w:t>
      </w:r>
    </w:p>
    <w:p w:rsidR="0012352F" w:rsidRDefault="0012352F" w:rsidP="00111131">
      <w:pPr>
        <w:pBdr>
          <w:bottom w:val="dotted" w:sz="24" w:space="1" w:color="auto"/>
        </w:pBdr>
      </w:pPr>
    </w:p>
    <w:p w:rsidR="0012352F" w:rsidRDefault="0012352F" w:rsidP="0012352F"/>
    <w:p w:rsidR="00E77A39" w:rsidRDefault="00E77A39" w:rsidP="00E77A39">
      <w:r w:rsidRPr="00E77A39">
        <w:rPr>
          <w:b/>
        </w:rPr>
        <w:t>Pull request</w:t>
      </w:r>
      <w:r>
        <w:t>:</w:t>
      </w:r>
    </w:p>
    <w:p w:rsidR="0012352F" w:rsidRDefault="0012352F" w:rsidP="0012352F">
      <w:r>
        <w:t xml:space="preserve">When you create a pull request the team that is the current context is added as a reviewer.  You can see the current team context in the top left corner of the web page.  If your context is ITSP, use the drop down to select </w:t>
      </w:r>
      <w:r>
        <w:rPr>
          <w:b/>
          <w:bCs/>
        </w:rPr>
        <w:t>ITSP/Azure Team</w:t>
      </w:r>
      <w:r>
        <w:t xml:space="preserve"> or browse.</w:t>
      </w:r>
    </w:p>
    <w:p w:rsidR="0012352F" w:rsidRDefault="0012352F" w:rsidP="0012352F"/>
    <w:p w:rsidR="0012352F" w:rsidRDefault="0012352F" w:rsidP="0012352F">
      <w:r>
        <w:rPr>
          <w:noProof/>
          <w:lang w:eastAsia="en-AU"/>
        </w:rPr>
        <w:drawing>
          <wp:inline distT="0" distB="0" distL="0" distR="0">
            <wp:extent cx="2849880" cy="516255"/>
            <wp:effectExtent l="0" t="0" r="7620" b="0"/>
            <wp:docPr id="4" name="Picture 4" descr="cid:image002.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42329.D849BF1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2849880" cy="516255"/>
                    </a:xfrm>
                    <a:prstGeom prst="rect">
                      <a:avLst/>
                    </a:prstGeom>
                    <a:noFill/>
                    <a:ln>
                      <a:noFill/>
                    </a:ln>
                  </pic:spPr>
                </pic:pic>
              </a:graphicData>
            </a:graphic>
          </wp:inline>
        </w:drawing>
      </w:r>
    </w:p>
    <w:p w:rsidR="0012352F" w:rsidRDefault="0012352F" w:rsidP="0012352F"/>
    <w:p w:rsidR="0012352F" w:rsidRDefault="0012352F" w:rsidP="0012352F">
      <w:r>
        <w:t>From the browse screen select the expand icon to the left of the project name and choose the Azure Team, you can also add it to your favourites so it appears on your TFS Collection home page.</w:t>
      </w:r>
    </w:p>
    <w:p w:rsidR="0012352F" w:rsidRDefault="0012352F" w:rsidP="0012352F">
      <w:r>
        <w:rPr>
          <w:noProof/>
          <w:lang w:eastAsia="en-AU"/>
        </w:rPr>
        <w:drawing>
          <wp:inline distT="0" distB="0" distL="0" distR="0">
            <wp:extent cx="15191105" cy="2726055"/>
            <wp:effectExtent l="0" t="0" r="0" b="0"/>
            <wp:docPr id="3" name="Picture 3" descr="cid:image003.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42329.D849BF1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15191105" cy="2726055"/>
                    </a:xfrm>
                    <a:prstGeom prst="rect">
                      <a:avLst/>
                    </a:prstGeom>
                    <a:noFill/>
                    <a:ln>
                      <a:noFill/>
                    </a:ln>
                  </pic:spPr>
                </pic:pic>
              </a:graphicData>
            </a:graphic>
          </wp:inline>
        </w:drawing>
      </w:r>
    </w:p>
    <w:p w:rsidR="0012352F" w:rsidRDefault="0012352F" w:rsidP="0012352F">
      <w:r>
        <w:t>Now when creating a pull request the reviewer added is [ITSP]\Azure Team.  We have a reviewer set using the branch policy, so you can delete the default reviewer and let the branch policy manage it.</w:t>
      </w:r>
    </w:p>
    <w:p w:rsidR="0012352F" w:rsidRDefault="0012352F" w:rsidP="0012352F">
      <w:r>
        <w:rPr>
          <w:noProof/>
          <w:lang w:eastAsia="en-AU"/>
        </w:rPr>
        <w:drawing>
          <wp:inline distT="0" distB="0" distL="0" distR="0">
            <wp:extent cx="5525770" cy="1666240"/>
            <wp:effectExtent l="0" t="0" r="0" b="0"/>
            <wp:docPr id="2" name="Picture 2" descr="cid:image001.png@01D42329.4943D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2329.4943D30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525770" cy="1666240"/>
                    </a:xfrm>
                    <a:prstGeom prst="rect">
                      <a:avLst/>
                    </a:prstGeom>
                    <a:noFill/>
                    <a:ln>
                      <a:noFill/>
                    </a:ln>
                  </pic:spPr>
                </pic:pic>
              </a:graphicData>
            </a:graphic>
          </wp:inline>
        </w:drawing>
      </w:r>
    </w:p>
    <w:p w:rsidR="0012352F" w:rsidRDefault="0012352F" w:rsidP="0012352F"/>
    <w:p w:rsidR="0012352F" w:rsidRDefault="0012352F" w:rsidP="0012352F">
      <w:r>
        <w:t>Default reviewer based on the current context</w:t>
      </w:r>
    </w:p>
    <w:p w:rsidR="0012352F" w:rsidRDefault="0012352F" w:rsidP="0012352F"/>
    <w:p w:rsidR="0012352F" w:rsidRDefault="0012352F" w:rsidP="0012352F">
      <w:r>
        <w:rPr>
          <w:noProof/>
          <w:lang w:eastAsia="en-AU"/>
        </w:rPr>
        <w:drawing>
          <wp:inline distT="0" distB="0" distL="0" distR="0">
            <wp:extent cx="5531485" cy="869315"/>
            <wp:effectExtent l="0" t="0" r="0" b="6985"/>
            <wp:docPr id="1" name="Picture 1" descr="cid:image004.png@01D42329.D849BF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4.png@01D42329.D849BF1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531485" cy="869315"/>
                    </a:xfrm>
                    <a:prstGeom prst="rect">
                      <a:avLst/>
                    </a:prstGeom>
                    <a:noFill/>
                    <a:ln>
                      <a:noFill/>
                    </a:ln>
                  </pic:spPr>
                </pic:pic>
              </a:graphicData>
            </a:graphic>
          </wp:inline>
        </w:drawing>
      </w:r>
    </w:p>
    <w:p w:rsidR="0012352F" w:rsidRDefault="0012352F" w:rsidP="0012352F"/>
    <w:p w:rsidR="0012352F" w:rsidRDefault="0012352F" w:rsidP="0012352F"/>
    <w:p w:rsidR="0012352F" w:rsidRDefault="0012352F" w:rsidP="0012352F">
      <w:r>
        <w:t>The team context is also used when looking at the backlogs (Work).</w:t>
      </w:r>
    </w:p>
    <w:p w:rsidR="0012352F" w:rsidRDefault="0012352F" w:rsidP="00111131"/>
    <w:p w:rsidR="009E5353" w:rsidRDefault="009E5353" w:rsidP="00111131">
      <w:r>
        <w:t>**************** rebase *********************</w:t>
      </w:r>
    </w:p>
    <w:p w:rsidR="009E5353" w:rsidRDefault="009E5353" w:rsidP="009E5353">
      <w:r w:rsidRPr="009E5353">
        <w:rPr>
          <w:b/>
        </w:rPr>
        <w:t>rebase</w:t>
      </w:r>
      <w:r>
        <w:t>: the main uses of rebase are to squash commits into a single one (so you don't have 12 commits that are saying things like "minor change"), and you pick all the commits you want to use. Since you're new to git- you probably want to pick all of them- but if you ever want to know how to pick only certain commits- this is how! Read more about git rebase here:</w:t>
      </w:r>
    </w:p>
    <w:p w:rsidR="009E5353" w:rsidRDefault="009E5353" w:rsidP="009E5353"/>
    <w:p w:rsidR="009E5353" w:rsidRDefault="00033D40" w:rsidP="009E5353">
      <w:hyperlink r:id="rId15" w:history="1">
        <w:r w:rsidR="009E5353" w:rsidRPr="00BC59B9">
          <w:rPr>
            <w:rStyle w:val="Hyperlink"/>
          </w:rPr>
          <w:t>https://robots.thoughtbot.com/git-interactive-rebase-squash-amend-rewriting-history</w:t>
        </w:r>
      </w:hyperlink>
    </w:p>
    <w:p w:rsidR="009E5353" w:rsidRDefault="009E5353"/>
    <w:p w:rsidR="00827D1D" w:rsidRDefault="00FB54BB">
      <w:r>
        <w:rPr>
          <w:rFonts w:ascii="Consolas" w:hAnsi="Consolas" w:cs="Consolas"/>
          <w:color w:val="A31515"/>
          <w:sz w:val="19"/>
          <w:szCs w:val="19"/>
        </w:rPr>
        <w:t xml:space="preserve">caller </w:t>
      </w:r>
    </w:p>
    <w:p w:rsidR="004A123F" w:rsidRDefault="00AE0ABA">
      <w:r w:rsidRPr="00AE0ABA">
        <w:rPr>
          <w:b/>
        </w:rPr>
        <w:t>To Do</w:t>
      </w:r>
      <w:r w:rsidR="004A123F">
        <w:t>:</w:t>
      </w:r>
    </w:p>
    <w:p w:rsidR="00AE0ABA" w:rsidRDefault="00AE0ABA" w:rsidP="00AE0ABA">
      <w:r>
        <w:t xml:space="preserve">Checkout master and pull </w:t>
      </w:r>
    </w:p>
    <w:p w:rsidR="00AE0ABA" w:rsidRDefault="00AE0ABA" w:rsidP="00AE0ABA">
      <w:r>
        <w:t>=&gt; git checkout master</w:t>
      </w:r>
    </w:p>
    <w:p w:rsidR="00AE0ABA" w:rsidRDefault="007743EC" w:rsidP="00AE0ABA">
      <w:r>
        <w:t xml:space="preserve">=&gt; </w:t>
      </w:r>
      <w:r w:rsidR="00AE0ABA">
        <w:t>git pull</w:t>
      </w:r>
    </w:p>
    <w:p w:rsidR="00AE0ABA" w:rsidRDefault="00AE0ABA" w:rsidP="00AE0ABA">
      <w:r>
        <w:t>Switch back to work branch</w:t>
      </w:r>
    </w:p>
    <w:p w:rsidR="00AE0ABA" w:rsidRDefault="00AE0ABA" w:rsidP="00AE0ABA">
      <w:r>
        <w:t>=&gt; git checkout {users/username/description}</w:t>
      </w:r>
    </w:p>
    <w:p w:rsidR="007743EC" w:rsidRDefault="00AE0ABA" w:rsidP="00AE0ABA">
      <w:r>
        <w:t xml:space="preserve">Tip if you </w:t>
      </w:r>
      <w:proofErr w:type="spellStart"/>
      <w:r>
        <w:t>donot</w:t>
      </w:r>
      <w:proofErr w:type="spellEnd"/>
      <w:r>
        <w:t xml:space="preserve"> want to type the branch name </w:t>
      </w:r>
    </w:p>
    <w:p w:rsidR="004A123F" w:rsidRDefault="00AE0ABA" w:rsidP="00AE0ABA">
      <w:r>
        <w:t>=</w:t>
      </w:r>
      <w:proofErr w:type="gramStart"/>
      <w:r>
        <w:t>&gt;  git</w:t>
      </w:r>
      <w:proofErr w:type="gramEnd"/>
      <w:r>
        <w:t xml:space="preserve"> checkout @{-1}  </w:t>
      </w:r>
    </w:p>
    <w:p w:rsidR="004A123F" w:rsidRDefault="004A123F"/>
    <w:p w:rsidR="004F34BC" w:rsidRDefault="004F34BC" w:rsidP="004F34BC">
      <w:r>
        <w:t>Rebase from master</w:t>
      </w:r>
    </w:p>
    <w:p w:rsidR="004F34BC" w:rsidRDefault="004F34BC" w:rsidP="00697042">
      <w:pPr>
        <w:pStyle w:val="ListParagraph"/>
        <w:numPr>
          <w:ilvl w:val="0"/>
          <w:numId w:val="3"/>
        </w:numPr>
      </w:pPr>
      <w:r>
        <w:t>git rebase master</w:t>
      </w:r>
    </w:p>
    <w:p w:rsidR="006F25C0" w:rsidRDefault="006F25C0" w:rsidP="006F25C0">
      <w:pPr>
        <w:pStyle w:val="ListParagraph"/>
        <w:numPr>
          <w:ilvl w:val="0"/>
          <w:numId w:val="3"/>
        </w:numPr>
      </w:pPr>
      <w:r>
        <w:t>git rebase -–continue</w:t>
      </w:r>
    </w:p>
    <w:p w:rsidR="006F25C0" w:rsidRDefault="006F25C0" w:rsidP="00697042">
      <w:pPr>
        <w:pStyle w:val="ListParagraph"/>
        <w:numPr>
          <w:ilvl w:val="0"/>
          <w:numId w:val="3"/>
        </w:numPr>
      </w:pPr>
    </w:p>
    <w:p w:rsidR="004F34BC" w:rsidRDefault="004F34BC" w:rsidP="004F34BC">
      <w:r>
        <w:t>Resolve conflicts</w:t>
      </w:r>
      <w:r w:rsidR="00697042">
        <w:t xml:space="preserve"> (close your solution in VS and use only Team Explorer)</w:t>
      </w:r>
    </w:p>
    <w:p w:rsidR="00360305" w:rsidRDefault="00360305" w:rsidP="00360305">
      <w:r>
        <w:t>Push your local branch</w:t>
      </w:r>
      <w:r w:rsidR="00B50290">
        <w:t xml:space="preserve"> (force-with-lease)</w:t>
      </w:r>
    </w:p>
    <w:p w:rsidR="00697042" w:rsidRDefault="00360305" w:rsidP="00B50290">
      <w:pPr>
        <w:pStyle w:val="ListParagraph"/>
        <w:numPr>
          <w:ilvl w:val="0"/>
          <w:numId w:val="3"/>
        </w:numPr>
      </w:pPr>
      <w:r>
        <w:t>git push --force-with-lease</w:t>
      </w:r>
    </w:p>
    <w:p w:rsidR="00697042" w:rsidRDefault="00697042" w:rsidP="004F34BC"/>
    <w:p w:rsidR="00A5461E" w:rsidRDefault="00A5461E" w:rsidP="004F34BC">
      <w:r w:rsidRPr="00A5461E">
        <w:rPr>
          <w:b/>
        </w:rPr>
        <w:lastRenderedPageBreak/>
        <w:t>Tips</w:t>
      </w:r>
      <w:r>
        <w:t>:</w:t>
      </w:r>
    </w:p>
    <w:p w:rsidR="00A5461E" w:rsidRDefault="00A5461E" w:rsidP="004F34BC">
      <w:r>
        <w:t>If you get lost at any stage during rebase just abort/undo</w:t>
      </w:r>
    </w:p>
    <w:p w:rsidR="00A5461E" w:rsidRDefault="00A5461E" w:rsidP="00A5461E">
      <w:pPr>
        <w:pStyle w:val="ListParagraph"/>
        <w:numPr>
          <w:ilvl w:val="0"/>
          <w:numId w:val="3"/>
        </w:numPr>
      </w:pPr>
      <w:r>
        <w:t>git rebase –</w:t>
      </w:r>
      <w:r w:rsidR="00D641B4">
        <w:t xml:space="preserve"> </w:t>
      </w:r>
      <w:r>
        <w:t>abort</w:t>
      </w:r>
      <w:r w:rsidR="00D641B4">
        <w:t xml:space="preserve"> </w:t>
      </w:r>
    </w:p>
    <w:p w:rsidR="00A5461E" w:rsidRDefault="00A5461E" w:rsidP="00A5461E">
      <w:r>
        <w:t xml:space="preserve">to see the log </w:t>
      </w:r>
    </w:p>
    <w:p w:rsidR="00A5461E" w:rsidRDefault="00A5461E" w:rsidP="00A5461E">
      <w:pPr>
        <w:pStyle w:val="ListParagraph"/>
        <w:numPr>
          <w:ilvl w:val="0"/>
          <w:numId w:val="3"/>
        </w:numPr>
      </w:pPr>
      <w:r>
        <w:t>git log –online</w:t>
      </w:r>
    </w:p>
    <w:p w:rsidR="00A5461E" w:rsidRDefault="00A5461E" w:rsidP="00A5461E">
      <w:r>
        <w:t>if log is very long and you want to get out of it press q</w:t>
      </w:r>
    </w:p>
    <w:p w:rsidR="00A5461E" w:rsidRDefault="002E2849" w:rsidP="00A5461E">
      <w:r>
        <w:t xml:space="preserve"> To </w:t>
      </w:r>
      <w:r w:rsidRPr="002E2849">
        <w:rPr>
          <w:b/>
        </w:rPr>
        <w:t>squash all</w:t>
      </w:r>
      <w:r>
        <w:t xml:space="preserve"> the commits into single one (instead of resolving many conflicts during rebase do rest to a point e.g. 629fedd and after that rebase)</w:t>
      </w:r>
      <w:r w:rsidR="00DB0929">
        <w:t xml:space="preserve">. (we need to do a push after git rest 629fedd –soft) </w:t>
      </w:r>
    </w:p>
    <w:p w:rsidR="002E2849" w:rsidRDefault="002E2849" w:rsidP="002E2849">
      <w:pPr>
        <w:pStyle w:val="ListParagraph"/>
        <w:numPr>
          <w:ilvl w:val="0"/>
          <w:numId w:val="3"/>
        </w:numPr>
      </w:pPr>
      <w:r>
        <w:t xml:space="preserve">git rest 629fedd –soft </w:t>
      </w:r>
    </w:p>
    <w:p w:rsidR="00DB0929" w:rsidRDefault="00DB0929" w:rsidP="00A73542">
      <w:pPr>
        <w:pStyle w:val="ListParagraph"/>
        <w:numPr>
          <w:ilvl w:val="0"/>
          <w:numId w:val="3"/>
        </w:numPr>
      </w:pPr>
      <w:r>
        <w:t xml:space="preserve">git push </w:t>
      </w:r>
    </w:p>
    <w:p w:rsidR="00A5461E" w:rsidRDefault="00A5461E" w:rsidP="004F34BC"/>
    <w:p w:rsidR="00DB0929" w:rsidRDefault="00DB0929" w:rsidP="00DB0929"/>
    <w:p w:rsidR="00DB0929" w:rsidRDefault="00DB0929" w:rsidP="00DB0929">
      <w:r>
        <w:t>After resolving the conflict manually and updating the index with the desired resolution, you can continue the rebasing process with</w:t>
      </w:r>
    </w:p>
    <w:p w:rsidR="00DB0929" w:rsidRDefault="00DB0929" w:rsidP="00DB0929">
      <w:r>
        <w:t xml:space="preserve">git rebase </w:t>
      </w:r>
      <w:r w:rsidR="006F25C0">
        <w:t>-</w:t>
      </w:r>
      <w:r w:rsidR="00866A8E">
        <w:t>–</w:t>
      </w:r>
      <w:r>
        <w:t>continue</w:t>
      </w:r>
    </w:p>
    <w:p w:rsidR="00866A8E" w:rsidRDefault="00866A8E" w:rsidP="00866A8E">
      <w:r w:rsidRPr="00866A8E">
        <w:rPr>
          <w:b/>
        </w:rPr>
        <w:t>--continue</w:t>
      </w:r>
      <w:r>
        <w:t xml:space="preserve"> is Restart the rebasing process after having resolved a merge conflict.</w:t>
      </w:r>
    </w:p>
    <w:p w:rsidR="00866A8E" w:rsidRDefault="00866A8E" w:rsidP="00866A8E"/>
    <w:p w:rsidR="00DB0929" w:rsidRDefault="00DB0929" w:rsidP="00DB0929">
      <w:r>
        <w:t>you can undo the git rebase with</w:t>
      </w:r>
    </w:p>
    <w:p w:rsidR="00DB0929" w:rsidRDefault="00DB0929" w:rsidP="00DB0929">
      <w:r>
        <w:t>git rebase --abort</w:t>
      </w:r>
    </w:p>
    <w:p w:rsidR="004F34BC" w:rsidRDefault="00033D40" w:rsidP="004F34BC">
      <w:hyperlink r:id="rId16" w:history="1">
        <w:r w:rsidR="00DB00A1" w:rsidRPr="00BC59B9">
          <w:rPr>
            <w:rStyle w:val="Hyperlink"/>
          </w:rPr>
          <w:t>https://git-scm.com/docs/git-rebase</w:t>
        </w:r>
      </w:hyperlink>
      <w:r w:rsidR="00DB00A1">
        <w:t xml:space="preserve"> </w:t>
      </w:r>
    </w:p>
    <w:p w:rsidR="009E5353" w:rsidRDefault="009E5353" w:rsidP="009E5353">
      <w:r>
        <w:t>**************** end rebase *********************</w:t>
      </w:r>
    </w:p>
    <w:p w:rsidR="009E5353" w:rsidRDefault="009E5353" w:rsidP="009E5353"/>
    <w:p w:rsidR="000F468A" w:rsidRDefault="000F468A" w:rsidP="009E5353"/>
    <w:p w:rsidR="000F468A" w:rsidRDefault="000F468A" w:rsidP="000F468A">
      <w:r>
        <w:rPr>
          <w:b/>
        </w:rPr>
        <w:t>Git/</w:t>
      </w:r>
      <w:r w:rsidRPr="00E419B8">
        <w:rPr>
          <w:b/>
        </w:rPr>
        <w:t xml:space="preserve">NPM Behind a </w:t>
      </w:r>
      <w:r w:rsidRPr="00A079AB">
        <w:rPr>
          <w:b/>
        </w:rPr>
        <w:t xml:space="preserve">corporate </w:t>
      </w:r>
      <w:r w:rsidRPr="00E419B8">
        <w:rPr>
          <w:b/>
        </w:rPr>
        <w:t>Proxy Server</w:t>
      </w:r>
      <w:r>
        <w:t>:</w:t>
      </w:r>
    </w:p>
    <w:p w:rsidR="00276257" w:rsidRDefault="00276257" w:rsidP="000F468A"/>
    <w:p w:rsidR="00276257" w:rsidRDefault="00276257" w:rsidP="00276257">
      <w:r>
        <w:t xml:space="preserve">git </w:t>
      </w:r>
      <w:proofErr w:type="spellStart"/>
      <w:r>
        <w:t>config</w:t>
      </w:r>
      <w:proofErr w:type="spellEnd"/>
      <w:r>
        <w:t xml:space="preserve"> --global </w:t>
      </w:r>
      <w:proofErr w:type="spellStart"/>
      <w:r>
        <w:t>http.proxy</w:t>
      </w:r>
      <w:proofErr w:type="spellEnd"/>
      <w:r>
        <w:t xml:space="preserve"> </w:t>
      </w:r>
      <w:hyperlink r:id="rId17" w:history="1">
        <w:r w:rsidRPr="00087EEC">
          <w:rPr>
            <w:rStyle w:val="Hyperlink"/>
          </w:rPr>
          <w:t>http://NK2774:password@proxy.dmz.ige:8080</w:t>
        </w:r>
      </w:hyperlink>
      <w:r>
        <w:t xml:space="preserve"> </w:t>
      </w:r>
    </w:p>
    <w:p w:rsidR="00276257" w:rsidRDefault="00276257" w:rsidP="00276257">
      <w:r>
        <w:t xml:space="preserve">git </w:t>
      </w:r>
      <w:proofErr w:type="spellStart"/>
      <w:r>
        <w:t>config</w:t>
      </w:r>
      <w:proofErr w:type="spellEnd"/>
      <w:r>
        <w:t xml:space="preserve"> --global </w:t>
      </w:r>
      <w:proofErr w:type="spellStart"/>
      <w:r>
        <w:t>https.proxy</w:t>
      </w:r>
      <w:proofErr w:type="spellEnd"/>
      <w:r>
        <w:t xml:space="preserve"> </w:t>
      </w:r>
      <w:hyperlink r:id="rId18" w:history="1">
        <w:r w:rsidRPr="00087EEC">
          <w:rPr>
            <w:rStyle w:val="Hyperlink"/>
          </w:rPr>
          <w:t>https://NK2774:password@proxy.dmz.ige:8080</w:t>
        </w:r>
      </w:hyperlink>
    </w:p>
    <w:p w:rsidR="00276257" w:rsidRPr="00612617" w:rsidRDefault="00612617" w:rsidP="00612617">
      <w:r>
        <w:t xml:space="preserve">check setting: </w:t>
      </w:r>
      <w:r w:rsidRPr="00612617">
        <w:t xml:space="preserve">git </w:t>
      </w:r>
      <w:proofErr w:type="spellStart"/>
      <w:r w:rsidRPr="00612617">
        <w:t>config</w:t>
      </w:r>
      <w:proofErr w:type="spellEnd"/>
      <w:r w:rsidRPr="00612617">
        <w:t xml:space="preserve"> --global -l</w:t>
      </w:r>
    </w:p>
    <w:p w:rsidR="00276257" w:rsidRDefault="00033D40" w:rsidP="00033D40">
      <w:r>
        <w:t>Git</w:t>
      </w:r>
      <w:r>
        <w:t xml:space="preserve"> </w:t>
      </w:r>
      <w:r>
        <w:t>Dir</w:t>
      </w:r>
      <w:r>
        <w:t xml:space="preserve">=&gt; </w:t>
      </w:r>
      <w:r>
        <w:t xml:space="preserve">        '</w:t>
      </w:r>
      <w:bookmarkStart w:id="0" w:name="_GoBack"/>
      <w:bookmarkEnd w:id="0"/>
      <w:r>
        <w:t>C:\Program Files\Git\'        'C:\Program Files (x86)\Git\'</w:t>
      </w:r>
    </w:p>
    <w:p w:rsidR="00033D40" w:rsidRDefault="00033D40" w:rsidP="00033D40"/>
    <w:p w:rsidR="000F468A" w:rsidRDefault="000F468A" w:rsidP="000F468A">
      <w:r>
        <w:t xml:space="preserve">$ </w:t>
      </w:r>
      <w:proofErr w:type="spellStart"/>
      <w:r>
        <w:t>npm</w:t>
      </w:r>
      <w:proofErr w:type="spellEnd"/>
      <w:r>
        <w:t xml:space="preserve"> </w:t>
      </w:r>
      <w:proofErr w:type="spellStart"/>
      <w:r>
        <w:t>config</w:t>
      </w:r>
      <w:proofErr w:type="spellEnd"/>
      <w:r>
        <w:t xml:space="preserve"> set proxy http://proxy-server-url:&lt;port&gt;</w:t>
      </w:r>
    </w:p>
    <w:p w:rsidR="000F468A" w:rsidRDefault="000F468A" w:rsidP="000F468A">
      <w:r>
        <w:t xml:space="preserve">$ </w:t>
      </w:r>
      <w:proofErr w:type="spellStart"/>
      <w:r>
        <w:t>npm</w:t>
      </w:r>
      <w:proofErr w:type="spellEnd"/>
      <w:r>
        <w:t xml:space="preserve"> </w:t>
      </w:r>
      <w:proofErr w:type="spellStart"/>
      <w:r>
        <w:t>config</w:t>
      </w:r>
      <w:proofErr w:type="spellEnd"/>
      <w:r>
        <w:t xml:space="preserve"> set https-proxy </w:t>
      </w:r>
      <w:hyperlink r:id="rId19" w:history="1">
        <w:r w:rsidRPr="00B66687">
          <w:rPr>
            <w:rStyle w:val="Hyperlink"/>
          </w:rPr>
          <w:t>http://proxy-server-url:&lt;port</w:t>
        </w:r>
      </w:hyperlink>
      <w:r>
        <w:t>&gt;</w:t>
      </w:r>
    </w:p>
    <w:p w:rsidR="000F468A" w:rsidRDefault="000F468A" w:rsidP="000F468A">
      <w:r w:rsidRPr="00471E15">
        <w:rPr>
          <w:b/>
        </w:rPr>
        <w:t>With user/password</w:t>
      </w:r>
      <w:r>
        <w:t>:</w:t>
      </w:r>
    </w:p>
    <w:p w:rsidR="000F468A" w:rsidRDefault="000F468A" w:rsidP="000F468A">
      <w:proofErr w:type="spellStart"/>
      <w:r>
        <w:t>npm</w:t>
      </w:r>
      <w:proofErr w:type="spellEnd"/>
      <w:r>
        <w:t xml:space="preserve"> </w:t>
      </w:r>
      <w:proofErr w:type="spellStart"/>
      <w:r>
        <w:t>config</w:t>
      </w:r>
      <w:proofErr w:type="spellEnd"/>
      <w:r>
        <w:t xml:space="preserve"> set proxy http://NK2774:password@proxy.dmz.ige:8080</w:t>
      </w:r>
    </w:p>
    <w:p w:rsidR="000F468A" w:rsidRDefault="000F468A" w:rsidP="000F468A">
      <w:proofErr w:type="spellStart"/>
      <w:r>
        <w:t>npm</w:t>
      </w:r>
      <w:proofErr w:type="spellEnd"/>
      <w:r>
        <w:t xml:space="preserve"> </w:t>
      </w:r>
      <w:proofErr w:type="spellStart"/>
      <w:r>
        <w:t>config</w:t>
      </w:r>
      <w:proofErr w:type="spellEnd"/>
      <w:r>
        <w:t xml:space="preserve"> set https-proxy </w:t>
      </w:r>
      <w:hyperlink r:id="rId20" w:history="1">
        <w:r w:rsidRPr="002F1BB1">
          <w:rPr>
            <w:rStyle w:val="Hyperlink"/>
          </w:rPr>
          <w:t>http://NK2774: password@proxy.dmz.ige:8080</w:t>
        </w:r>
      </w:hyperlink>
    </w:p>
    <w:p w:rsidR="000F468A" w:rsidRDefault="000F468A" w:rsidP="000F468A"/>
    <w:p w:rsidR="000F468A" w:rsidRDefault="000F468A" w:rsidP="000F468A">
      <w:proofErr w:type="spellStart"/>
      <w:r>
        <w:t>npm</w:t>
      </w:r>
      <w:proofErr w:type="spellEnd"/>
      <w:r>
        <w:t xml:space="preserve"> </w:t>
      </w:r>
      <w:proofErr w:type="spellStart"/>
      <w:r>
        <w:t>config</w:t>
      </w:r>
      <w:proofErr w:type="spellEnd"/>
      <w:r>
        <w:t xml:space="preserve"> set strict-</w:t>
      </w:r>
      <w:proofErr w:type="spellStart"/>
      <w:r>
        <w:t>ssl</w:t>
      </w:r>
      <w:proofErr w:type="spellEnd"/>
      <w:r>
        <w:t>=false</w:t>
      </w:r>
    </w:p>
    <w:p w:rsidR="000F468A" w:rsidRDefault="000F468A" w:rsidP="000F468A">
      <w:proofErr w:type="spellStart"/>
      <w:r>
        <w:t>npm</w:t>
      </w:r>
      <w:proofErr w:type="spellEnd"/>
      <w:r>
        <w:t xml:space="preserve"> </w:t>
      </w:r>
      <w:proofErr w:type="spellStart"/>
      <w:r>
        <w:t>config</w:t>
      </w:r>
      <w:proofErr w:type="spellEnd"/>
      <w:r>
        <w:t xml:space="preserve"> set proxy http://&lt;username&gt;:&lt;password&gt;@&lt;proxy-server-url&gt;:&lt;port&gt;</w:t>
      </w:r>
    </w:p>
    <w:p w:rsidR="000F468A" w:rsidRDefault="000F468A" w:rsidP="000F468A">
      <w:proofErr w:type="spellStart"/>
      <w:r>
        <w:t>npm</w:t>
      </w:r>
      <w:proofErr w:type="spellEnd"/>
      <w:r>
        <w:t xml:space="preserve"> </w:t>
      </w:r>
      <w:proofErr w:type="spellStart"/>
      <w:r>
        <w:t>config</w:t>
      </w:r>
      <w:proofErr w:type="spellEnd"/>
      <w:r>
        <w:t xml:space="preserve"> set https-proxy </w:t>
      </w:r>
      <w:hyperlink w:history="1">
        <w:r w:rsidRPr="002F1BB1">
          <w:rPr>
            <w:rStyle w:val="Hyperlink"/>
          </w:rPr>
          <w:t>http://&lt;username&gt;:&lt;password&gt;@&lt;proxy-server-url&gt;:&lt;port</w:t>
        </w:r>
      </w:hyperlink>
      <w:r>
        <w:t>&gt;</w:t>
      </w:r>
    </w:p>
    <w:p w:rsidR="000F468A" w:rsidRDefault="000F468A" w:rsidP="000F468A"/>
    <w:p w:rsidR="000F468A" w:rsidRDefault="000F468A" w:rsidP="000F468A">
      <w:proofErr w:type="spellStart"/>
      <w:r w:rsidRPr="00096988">
        <w:t>npm</w:t>
      </w:r>
      <w:proofErr w:type="spellEnd"/>
      <w:r w:rsidRPr="00096988">
        <w:t xml:space="preserve"> </w:t>
      </w:r>
      <w:proofErr w:type="spellStart"/>
      <w:r w:rsidRPr="00096988">
        <w:t>config</w:t>
      </w:r>
      <w:proofErr w:type="spellEnd"/>
      <w:r w:rsidRPr="00096988">
        <w:t xml:space="preserve"> set proxy "http://domain\</w:t>
      </w:r>
      <w:proofErr w:type="spellStart"/>
      <w:proofErr w:type="gramStart"/>
      <w:r w:rsidRPr="00096988">
        <w:t>username:password</w:t>
      </w:r>
      <w:proofErr w:type="gramEnd"/>
      <w:r w:rsidRPr="00096988">
        <w:t>@servername:port</w:t>
      </w:r>
      <w:proofErr w:type="spellEnd"/>
      <w:r w:rsidRPr="00096988">
        <w:t>/"</w:t>
      </w:r>
    </w:p>
    <w:p w:rsidR="000F468A" w:rsidRDefault="000F468A" w:rsidP="000F468A">
      <w:r>
        <w:rPr>
          <w:noProof/>
          <w:lang w:eastAsia="en-AU"/>
        </w:rPr>
        <w:drawing>
          <wp:inline distT="0" distB="0" distL="0" distR="0" wp14:anchorId="7778F84A" wp14:editId="76DA1E86">
            <wp:extent cx="5810250" cy="962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10250" cy="962025"/>
                    </a:xfrm>
                    <a:prstGeom prst="rect">
                      <a:avLst/>
                    </a:prstGeom>
                  </pic:spPr>
                </pic:pic>
              </a:graphicData>
            </a:graphic>
          </wp:inline>
        </w:drawing>
      </w:r>
    </w:p>
    <w:p w:rsidR="000F468A" w:rsidRDefault="000F468A" w:rsidP="000F468A"/>
    <w:p w:rsidR="000F468A" w:rsidRDefault="000F468A" w:rsidP="000F468A">
      <w:r w:rsidRPr="001A1C20">
        <w:rPr>
          <w:b/>
        </w:rPr>
        <w:t>Git</w:t>
      </w:r>
      <w:r>
        <w:t xml:space="preserve">: </w:t>
      </w:r>
      <w:r w:rsidRPr="001A1C20">
        <w:t xml:space="preserve">git </w:t>
      </w:r>
      <w:proofErr w:type="spellStart"/>
      <w:r w:rsidRPr="001A1C20">
        <w:t>config</w:t>
      </w:r>
      <w:proofErr w:type="spellEnd"/>
      <w:r w:rsidRPr="001A1C20">
        <w:t xml:space="preserve"> --global </w:t>
      </w:r>
      <w:proofErr w:type="spellStart"/>
      <w:r w:rsidRPr="001A1C20">
        <w:t>http.proxy</w:t>
      </w:r>
      <w:proofErr w:type="spellEnd"/>
      <w:r w:rsidRPr="001A1C20">
        <w:t xml:space="preserve"> </w:t>
      </w:r>
      <w:hyperlink r:id="rId22" w:history="1">
        <w:r w:rsidRPr="008A60A7">
          <w:rPr>
            <w:rStyle w:val="Hyperlink"/>
          </w:rPr>
          <w:t>http://mydomain\\myusername:mypassword@myproxyserver:8080</w:t>
        </w:r>
      </w:hyperlink>
    </w:p>
    <w:p w:rsidR="000F468A" w:rsidRDefault="000F468A" w:rsidP="000F468A"/>
    <w:p w:rsidR="000F468A" w:rsidRDefault="000F468A" w:rsidP="000F468A">
      <w:r w:rsidRPr="001A1C20">
        <w:t xml:space="preserve">git </w:t>
      </w:r>
      <w:proofErr w:type="spellStart"/>
      <w:r w:rsidRPr="001A1C20">
        <w:t>config</w:t>
      </w:r>
      <w:proofErr w:type="spellEnd"/>
      <w:r w:rsidRPr="001A1C20">
        <w:t xml:space="preserve"> --global </w:t>
      </w:r>
      <w:proofErr w:type="spellStart"/>
      <w:r w:rsidRPr="001A1C20">
        <w:t>http.proxy</w:t>
      </w:r>
      <w:proofErr w:type="spellEnd"/>
      <w:r w:rsidRPr="001A1C20">
        <w:t xml:space="preserve"> </w:t>
      </w:r>
      <w:hyperlink r:id="rId23" w:history="1">
        <w:r w:rsidRPr="008A60A7">
          <w:rPr>
            <w:rStyle w:val="Hyperlink"/>
          </w:rPr>
          <w:t>http://proxy.mycompany:80</w:t>
        </w:r>
      </w:hyperlink>
    </w:p>
    <w:p w:rsidR="000F468A" w:rsidRDefault="000F468A" w:rsidP="000F468A"/>
    <w:p w:rsidR="000F468A" w:rsidRDefault="000F468A" w:rsidP="000F468A"/>
    <w:p w:rsidR="000F468A" w:rsidRDefault="000F468A" w:rsidP="000F468A">
      <w:r>
        <w:t>To find proxy use fiddler and type: http://</w:t>
      </w:r>
      <w:r w:rsidRPr="00171C49">
        <w:t>wpad/</w:t>
      </w:r>
      <w:r w:rsidRPr="00C5079C">
        <w:rPr>
          <w:b/>
        </w:rPr>
        <w:t>wpad.dat</w:t>
      </w:r>
      <w:r>
        <w:t xml:space="preserve"> in any browser to open wpad.dat file. </w:t>
      </w:r>
    </w:p>
    <w:p w:rsidR="000F468A" w:rsidRDefault="000F468A" w:rsidP="000F468A">
      <w:r>
        <w:t>Click on current Gateway info</w:t>
      </w:r>
    </w:p>
    <w:p w:rsidR="000F468A" w:rsidRDefault="000F468A" w:rsidP="000F468A">
      <w:r>
        <w:rPr>
          <w:noProof/>
          <w:lang w:eastAsia="en-AU"/>
        </w:rPr>
        <w:drawing>
          <wp:inline distT="0" distB="0" distL="0" distR="0" wp14:anchorId="28D1ED66" wp14:editId="188D1921">
            <wp:extent cx="5162550" cy="3505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62550" cy="3505200"/>
                    </a:xfrm>
                    <a:prstGeom prst="rect">
                      <a:avLst/>
                    </a:prstGeom>
                  </pic:spPr>
                </pic:pic>
              </a:graphicData>
            </a:graphic>
          </wp:inline>
        </w:drawing>
      </w:r>
    </w:p>
    <w:p w:rsidR="000F468A" w:rsidRDefault="000F468A" w:rsidP="009E5353"/>
    <w:sectPr w:rsidR="000F468A" w:rsidSect="006339B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4D24C5"/>
    <w:multiLevelType w:val="hybridMultilevel"/>
    <w:tmpl w:val="021ADF74"/>
    <w:lvl w:ilvl="0" w:tplc="5058D9D2">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47C6335"/>
    <w:multiLevelType w:val="hybridMultilevel"/>
    <w:tmpl w:val="0430F64A"/>
    <w:lvl w:ilvl="0" w:tplc="130639C0">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7379D6"/>
    <w:multiLevelType w:val="hybridMultilevel"/>
    <w:tmpl w:val="E42CFF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421"/>
    <w:rsid w:val="00033D40"/>
    <w:rsid w:val="00050CAA"/>
    <w:rsid w:val="00083C70"/>
    <w:rsid w:val="000C2A2A"/>
    <w:rsid w:val="000D1CE3"/>
    <w:rsid w:val="000F468A"/>
    <w:rsid w:val="00111131"/>
    <w:rsid w:val="00113AF0"/>
    <w:rsid w:val="0012352F"/>
    <w:rsid w:val="001313F0"/>
    <w:rsid w:val="00160608"/>
    <w:rsid w:val="00191B24"/>
    <w:rsid w:val="001A12CB"/>
    <w:rsid w:val="001D175C"/>
    <w:rsid w:val="001D312B"/>
    <w:rsid w:val="001D5765"/>
    <w:rsid w:val="001F7A39"/>
    <w:rsid w:val="00276257"/>
    <w:rsid w:val="002854C1"/>
    <w:rsid w:val="002926CC"/>
    <w:rsid w:val="002D2FF7"/>
    <w:rsid w:val="002E2849"/>
    <w:rsid w:val="002F0F23"/>
    <w:rsid w:val="002F3B5F"/>
    <w:rsid w:val="00321D20"/>
    <w:rsid w:val="003222C6"/>
    <w:rsid w:val="003503F7"/>
    <w:rsid w:val="00360305"/>
    <w:rsid w:val="003B225E"/>
    <w:rsid w:val="003B406E"/>
    <w:rsid w:val="003E412B"/>
    <w:rsid w:val="003E750D"/>
    <w:rsid w:val="00413BDF"/>
    <w:rsid w:val="0042026F"/>
    <w:rsid w:val="00446416"/>
    <w:rsid w:val="004525C6"/>
    <w:rsid w:val="004536AC"/>
    <w:rsid w:val="00486450"/>
    <w:rsid w:val="004A123F"/>
    <w:rsid w:val="004C5487"/>
    <w:rsid w:val="004D31DE"/>
    <w:rsid w:val="004F34BC"/>
    <w:rsid w:val="00522EB8"/>
    <w:rsid w:val="00524472"/>
    <w:rsid w:val="00533BBC"/>
    <w:rsid w:val="00543C31"/>
    <w:rsid w:val="00543FD9"/>
    <w:rsid w:val="005771C2"/>
    <w:rsid w:val="005B6B7B"/>
    <w:rsid w:val="005C4A45"/>
    <w:rsid w:val="00612617"/>
    <w:rsid w:val="006339B1"/>
    <w:rsid w:val="006443D7"/>
    <w:rsid w:val="00644DBE"/>
    <w:rsid w:val="006634B0"/>
    <w:rsid w:val="00672F86"/>
    <w:rsid w:val="00697042"/>
    <w:rsid w:val="006A3BA0"/>
    <w:rsid w:val="006B4E26"/>
    <w:rsid w:val="006C73D6"/>
    <w:rsid w:val="006D305A"/>
    <w:rsid w:val="006F25C0"/>
    <w:rsid w:val="007045E6"/>
    <w:rsid w:val="00716EA9"/>
    <w:rsid w:val="00741AAD"/>
    <w:rsid w:val="00744085"/>
    <w:rsid w:val="00761032"/>
    <w:rsid w:val="007743EC"/>
    <w:rsid w:val="007827F3"/>
    <w:rsid w:val="007852D0"/>
    <w:rsid w:val="007F2222"/>
    <w:rsid w:val="00827D1D"/>
    <w:rsid w:val="0084585C"/>
    <w:rsid w:val="008510E8"/>
    <w:rsid w:val="00866A8E"/>
    <w:rsid w:val="008753EB"/>
    <w:rsid w:val="00893A01"/>
    <w:rsid w:val="008B0D84"/>
    <w:rsid w:val="008C63AB"/>
    <w:rsid w:val="008E6B7B"/>
    <w:rsid w:val="00903DB3"/>
    <w:rsid w:val="00917D81"/>
    <w:rsid w:val="00924592"/>
    <w:rsid w:val="00925927"/>
    <w:rsid w:val="009260E9"/>
    <w:rsid w:val="009A52A2"/>
    <w:rsid w:val="009C4FB7"/>
    <w:rsid w:val="009E1E5B"/>
    <w:rsid w:val="009E2122"/>
    <w:rsid w:val="009E5353"/>
    <w:rsid w:val="009F489F"/>
    <w:rsid w:val="00A20947"/>
    <w:rsid w:val="00A5461E"/>
    <w:rsid w:val="00A64421"/>
    <w:rsid w:val="00A64F63"/>
    <w:rsid w:val="00A73771"/>
    <w:rsid w:val="00AB67CF"/>
    <w:rsid w:val="00AC24E0"/>
    <w:rsid w:val="00AC5041"/>
    <w:rsid w:val="00AE048B"/>
    <w:rsid w:val="00AE0ABA"/>
    <w:rsid w:val="00B21907"/>
    <w:rsid w:val="00B3185F"/>
    <w:rsid w:val="00B45903"/>
    <w:rsid w:val="00B50290"/>
    <w:rsid w:val="00B672F1"/>
    <w:rsid w:val="00B95635"/>
    <w:rsid w:val="00BB6608"/>
    <w:rsid w:val="00C1136B"/>
    <w:rsid w:val="00C20767"/>
    <w:rsid w:val="00CA7B7A"/>
    <w:rsid w:val="00CA7E11"/>
    <w:rsid w:val="00CA7E48"/>
    <w:rsid w:val="00CC54EC"/>
    <w:rsid w:val="00CF01AD"/>
    <w:rsid w:val="00CF717C"/>
    <w:rsid w:val="00D1405D"/>
    <w:rsid w:val="00D16E35"/>
    <w:rsid w:val="00D3559C"/>
    <w:rsid w:val="00D35E05"/>
    <w:rsid w:val="00D404C6"/>
    <w:rsid w:val="00D641B4"/>
    <w:rsid w:val="00D9317A"/>
    <w:rsid w:val="00DA0E27"/>
    <w:rsid w:val="00DB00A1"/>
    <w:rsid w:val="00DB0929"/>
    <w:rsid w:val="00DB4331"/>
    <w:rsid w:val="00DB7368"/>
    <w:rsid w:val="00DC640B"/>
    <w:rsid w:val="00E71513"/>
    <w:rsid w:val="00E77759"/>
    <w:rsid w:val="00E77A39"/>
    <w:rsid w:val="00EB3265"/>
    <w:rsid w:val="00EC025E"/>
    <w:rsid w:val="00EC3D0A"/>
    <w:rsid w:val="00EC4664"/>
    <w:rsid w:val="00EC6D5B"/>
    <w:rsid w:val="00ED4B76"/>
    <w:rsid w:val="00EE74FF"/>
    <w:rsid w:val="00F02000"/>
    <w:rsid w:val="00F067FD"/>
    <w:rsid w:val="00F40798"/>
    <w:rsid w:val="00F423B5"/>
    <w:rsid w:val="00F9263E"/>
    <w:rsid w:val="00FB54BB"/>
    <w:rsid w:val="00FD57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199E0"/>
  <w15:chartTrackingRefBased/>
  <w15:docId w15:val="{49BE926F-AAB6-41FB-8840-8852905E4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EB8"/>
    <w:pPr>
      <w:ind w:left="720"/>
      <w:contextualSpacing/>
    </w:pPr>
  </w:style>
  <w:style w:type="character" w:styleId="Hyperlink">
    <w:name w:val="Hyperlink"/>
    <w:basedOn w:val="DefaultParagraphFont"/>
    <w:uiPriority w:val="99"/>
    <w:unhideWhenUsed/>
    <w:rsid w:val="009259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2223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cid:image002.png@01D42329.D849BF10" TargetMode="External"/><Relationship Id="rId13" Type="http://schemas.openxmlformats.org/officeDocument/2006/relationships/image" Target="media/image4.png"/><Relationship Id="rId18" Type="http://schemas.openxmlformats.org/officeDocument/2006/relationships/hyperlink" Target="https://NK2774:password@proxy.dmz.ige:8080"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image" Target="media/image1.png"/><Relationship Id="rId12" Type="http://schemas.openxmlformats.org/officeDocument/2006/relationships/image" Target="cid:image001.png@01D42329.4943D300" TargetMode="External"/><Relationship Id="rId17" Type="http://schemas.openxmlformats.org/officeDocument/2006/relationships/hyperlink" Target="http://NK2774:password@proxy.dmz.ige:8080"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cs/git-rebase" TargetMode="External"/><Relationship Id="rId20" Type="http://schemas.openxmlformats.org/officeDocument/2006/relationships/hyperlink" Target="http://NK2774:%20password@proxy.dmz.ige:8080" TargetMode="External"/><Relationship Id="rId1" Type="http://schemas.openxmlformats.org/officeDocument/2006/relationships/numbering" Target="numbering.xml"/><Relationship Id="rId6" Type="http://schemas.openxmlformats.org/officeDocument/2006/relationships/hyperlink" Target="http://tfs2017.hosts.application.enet:8080/tfs/Edu_Collection/ITSP/_git/dev-training?_a=preview&amp;path=%2Fdocs%2Fbranching-strategy%2Fteam-branching-strategy.md&amp;version=GBmaster" TargetMode="External"/><Relationship Id="rId11" Type="http://schemas.openxmlformats.org/officeDocument/2006/relationships/image" Target="media/image3.png"/><Relationship Id="rId24" Type="http://schemas.openxmlformats.org/officeDocument/2006/relationships/image" Target="media/image6.png"/><Relationship Id="rId5" Type="http://schemas.openxmlformats.org/officeDocument/2006/relationships/hyperlink" Target="https://www.codeproject.com/Articles/838097/CRUD-Operations-Using-the-Generic-Repository-Pat" TargetMode="External"/><Relationship Id="rId15" Type="http://schemas.openxmlformats.org/officeDocument/2006/relationships/hyperlink" Target="https://robots.thoughtbot.com/git-interactive-rebase-squash-amend-rewriting-history" TargetMode="External"/><Relationship Id="rId23" Type="http://schemas.openxmlformats.org/officeDocument/2006/relationships/hyperlink" Target="http://proxy.mycompany:80" TargetMode="External"/><Relationship Id="rId10" Type="http://schemas.openxmlformats.org/officeDocument/2006/relationships/image" Target="cid:image003.png@01D42329.D849BF10" TargetMode="External"/><Relationship Id="rId19" Type="http://schemas.openxmlformats.org/officeDocument/2006/relationships/hyperlink" Target="http://proxy-server-url:%3cpo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cid:image004.png@01D42329.D849BF10" TargetMode="External"/><Relationship Id="rId22" Type="http://schemas.openxmlformats.org/officeDocument/2006/relationships/hyperlink" Target="http://mydomain\\myusername:mypassword@myproxyserver:80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7214A7C5.dotm</Template>
  <TotalTime>3941</TotalTime>
  <Pages>6</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Australian Government</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138</cp:revision>
  <dcterms:created xsi:type="dcterms:W3CDTF">2018-07-18T23:40:00Z</dcterms:created>
  <dcterms:modified xsi:type="dcterms:W3CDTF">2019-01-02T04:17:00Z</dcterms:modified>
</cp:coreProperties>
</file>