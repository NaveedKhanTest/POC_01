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DD" w:rsidRDefault="00C5250A"/>
    <w:p w:rsidR="00FF1C07" w:rsidRDefault="00FF1C07" w:rsidP="00FF1C07"/>
    <w:p w:rsidR="00FF1C07" w:rsidRDefault="00FF1C07" w:rsidP="00FF1C07"/>
    <w:p w:rsidR="00FF1C07" w:rsidRDefault="00FF1C07" w:rsidP="00FF1C07">
      <w:r>
        <w:t>APITest Extensions for Fiddler</w:t>
      </w:r>
    </w:p>
    <w:p w:rsidR="00FF1C07" w:rsidRDefault="00FF1C07" w:rsidP="00FF1C07"/>
    <w:p w:rsidR="00FF1C07" w:rsidRDefault="00FF1C07" w:rsidP="00FF1C07">
      <w:r>
        <w:t>place a button on your internal website saying, “Run in Postman,” and it automatically kicks off your Postman tests.</w:t>
      </w:r>
    </w:p>
    <w:p w:rsidR="00FF1C07" w:rsidRDefault="00577FEE" w:rsidP="00577FEE">
      <w:r w:rsidRPr="00577FEE">
        <w:t>JMeter was created for load testing, many folks use it for functional API testing as well.</w:t>
      </w:r>
    </w:p>
    <w:p w:rsidR="006F252B" w:rsidRDefault="006F252B" w:rsidP="006F252B">
      <w:r>
        <w:t>load tests with SoapUI.</w:t>
      </w:r>
    </w:p>
    <w:p w:rsidR="006F252B" w:rsidRDefault="006F252B" w:rsidP="006F252B"/>
    <w:p w:rsidR="006F252B" w:rsidRDefault="006F252B" w:rsidP="006F252B">
      <w:r>
        <w:t>Postman:</w:t>
      </w:r>
    </w:p>
    <w:p w:rsidR="006F252B" w:rsidRDefault="006F252B" w:rsidP="006F252B">
      <w:r>
        <w:t>support for Swagger in Postman</w:t>
      </w:r>
    </w:p>
    <w:p w:rsidR="006F252B" w:rsidRDefault="006F252B" w:rsidP="006F252B"/>
    <w:p w:rsidR="006F252B" w:rsidRDefault="006F252B" w:rsidP="006F252B">
      <w:r>
        <w:t xml:space="preserve">Has Run, Test, Document and Monitoring Features </w:t>
      </w:r>
    </w:p>
    <w:p w:rsidR="006F252B" w:rsidRDefault="006F252B" w:rsidP="006F252B">
      <w:r>
        <w:t xml:space="preserve">Use variables and environments </w:t>
      </w:r>
    </w:p>
    <w:p w:rsidR="006F252B" w:rsidRDefault="006F252B" w:rsidP="006F252B"/>
    <w:p w:rsidR="006F252B" w:rsidRDefault="006F252B" w:rsidP="006F252B">
      <w:r>
        <w:t>he Team Library allows team members to subscribe to shared collections. When someone subscribes to a collection, they get a synced copy of this collection in their Postman app.</w:t>
      </w:r>
    </w:p>
    <w:p w:rsidR="006F252B" w:rsidRDefault="006F252B" w:rsidP="006F252B"/>
    <w:p w:rsidR="006F252B" w:rsidRDefault="006F252B" w:rsidP="006F252B">
      <w:r>
        <w:t>Run a pre-request script to validate the correctness of required environment keys and values.</w:t>
      </w:r>
    </w:p>
    <w:p w:rsidR="006F252B" w:rsidRDefault="006F252B" w:rsidP="006F252B"/>
    <w:p w:rsidR="003376AF" w:rsidRDefault="003376AF" w:rsidP="00577FEE">
      <w:pPr>
        <w:pBdr>
          <w:bottom w:val="single" w:sz="6" w:space="1" w:color="auto"/>
        </w:pBdr>
      </w:pPr>
    </w:p>
    <w:p w:rsidR="003376AF" w:rsidRDefault="003376AF" w:rsidP="00577FEE"/>
    <w:p w:rsidR="003376AF" w:rsidRDefault="003376AF" w:rsidP="003376AF">
      <w:r>
        <w:tab/>
      </w:r>
      <w:r>
        <w:tab/>
      </w:r>
      <w:r>
        <w:tab/>
        <w:t>"testPassFailCounts": {</w:t>
      </w:r>
    </w:p>
    <w:p w:rsidR="003376AF" w:rsidRDefault="003376AF" w:rsidP="003376AF">
      <w:r>
        <w:tab/>
      </w:r>
      <w:r>
        <w:tab/>
      </w:r>
      <w:r>
        <w:tab/>
      </w:r>
      <w:r>
        <w:tab/>
        <w:t>"Status code is 200": {</w:t>
      </w:r>
    </w:p>
    <w:p w:rsidR="003376AF" w:rsidRDefault="003376AF" w:rsidP="003376AF">
      <w:r>
        <w:tab/>
      </w:r>
      <w:r>
        <w:tab/>
      </w:r>
      <w:r>
        <w:tab/>
      </w:r>
      <w:r>
        <w:tab/>
      </w:r>
      <w:r>
        <w:tab/>
        <w:t>"pass": 0,</w:t>
      </w:r>
    </w:p>
    <w:p w:rsidR="003376AF" w:rsidRDefault="003376AF" w:rsidP="003376AF">
      <w:r>
        <w:tab/>
      </w:r>
      <w:r>
        <w:tab/>
      </w:r>
      <w:r>
        <w:tab/>
      </w:r>
      <w:r>
        <w:tab/>
      </w:r>
      <w:r>
        <w:tab/>
        <w:t>"fail": 1</w:t>
      </w:r>
    </w:p>
    <w:p w:rsidR="003376AF" w:rsidRDefault="003376AF" w:rsidP="003376AF">
      <w:r>
        <w:tab/>
      </w:r>
      <w:r>
        <w:tab/>
      </w:r>
      <w:r>
        <w:tab/>
      </w:r>
      <w:r>
        <w:tab/>
        <w:t>}</w:t>
      </w:r>
    </w:p>
    <w:p w:rsidR="003376AF" w:rsidRDefault="003376AF" w:rsidP="003376AF"/>
    <w:p w:rsidR="00685934" w:rsidRPr="00685934" w:rsidRDefault="00685934" w:rsidP="003376AF">
      <w:pPr>
        <w:rPr>
          <w:b/>
          <w:u w:val="single"/>
        </w:rPr>
      </w:pPr>
      <w:r w:rsidRPr="00685934">
        <w:rPr>
          <w:b/>
          <w:u w:val="single"/>
        </w:rPr>
        <w:t xml:space="preserve">Run in command line: </w:t>
      </w:r>
    </w:p>
    <w:p w:rsidR="00685934" w:rsidRDefault="00685934" w:rsidP="003376AF">
      <w:r w:rsidRPr="00685934">
        <w:t>Newman</w:t>
      </w:r>
      <w:r w:rsidR="00084ABB">
        <w:t xml:space="preserve">: </w:t>
      </w:r>
      <w:r w:rsidR="00084ABB" w:rsidRPr="00084ABB">
        <w:t>newman the cli companion for postman</w:t>
      </w:r>
      <w:r w:rsidR="00084ABB">
        <w:t xml:space="preserve">. </w:t>
      </w:r>
      <w:r w:rsidR="00084ABB">
        <w:t>command-line collection runner for Postman</w:t>
      </w:r>
      <w:r w:rsidR="00084ABB">
        <w:t xml:space="preserve">. </w:t>
      </w:r>
    </w:p>
    <w:p w:rsidR="00084ABB" w:rsidRDefault="00084ABB" w:rsidP="003376AF">
      <w:hyperlink r:id="rId4" w:history="1">
        <w:r w:rsidRPr="00851D4C">
          <w:rPr>
            <w:rStyle w:val="Hyperlink"/>
          </w:rPr>
          <w:t>https://www.npmjs.com/package/newman</w:t>
        </w:r>
      </w:hyperlink>
    </w:p>
    <w:p w:rsidR="00E904C5" w:rsidRDefault="00E904C5" w:rsidP="003376AF">
      <w:r>
        <w:br w:type="page"/>
      </w:r>
      <w:r>
        <w:lastRenderedPageBreak/>
        <w:t xml:space="preserve">The </w:t>
      </w:r>
      <w:r>
        <w:rPr>
          <w:rStyle w:val="HTMLCode"/>
          <w:rFonts w:eastAsiaTheme="minorHAnsi"/>
        </w:rPr>
        <w:t>newman run</w:t>
      </w:r>
      <w:r>
        <w:t xml:space="preserve"> command allows you to specify a collection to be run. You can easily export your Postman Collection as a json file from the </w:t>
      </w:r>
      <w:hyperlink r:id="rId5" w:history="1">
        <w:r>
          <w:rPr>
            <w:rStyle w:val="Hyperlink"/>
          </w:rPr>
          <w:t>Postman App</w:t>
        </w:r>
      </w:hyperlink>
      <w:r>
        <w:t xml:space="preserve"> and run it using Newman.</w:t>
      </w:r>
    </w:p>
    <w:p w:rsidR="00E904C5" w:rsidRDefault="00E904C5" w:rsidP="003376AF"/>
    <w:p w:rsidR="00E904C5" w:rsidRDefault="00E904C5" w:rsidP="003376AF">
      <w:r>
        <w:t xml:space="preserve">If your collection file is available as an URL (such as from our </w:t>
      </w:r>
      <w:hyperlink r:id="rId6" w:history="1">
        <w:r>
          <w:rPr>
            <w:rStyle w:val="Hyperlink"/>
          </w:rPr>
          <w:t>Cloud API service</w:t>
        </w:r>
      </w:hyperlink>
      <w:r>
        <w:t>), Newman can fetch your file and run it as well.</w:t>
      </w:r>
    </w:p>
    <w:p w:rsidR="00E904C5" w:rsidRDefault="00E904C5" w:rsidP="003376AF"/>
    <w:p w:rsidR="00E904C5" w:rsidRDefault="00E904C5" w:rsidP="003376AF"/>
    <w:p w:rsidR="00084ABB" w:rsidRDefault="00EE0598" w:rsidP="003376AF">
      <w:r w:rsidRPr="00EE0598">
        <w:t>pre-request script:</w:t>
      </w:r>
      <w:r>
        <w:t xml:space="preserve"> </w:t>
      </w:r>
    </w:p>
    <w:p w:rsidR="00EE0598" w:rsidRDefault="00EE0598" w:rsidP="003376AF">
      <w:hyperlink r:id="rId7" w:history="1">
        <w:r w:rsidRPr="00851D4C">
          <w:rPr>
            <w:rStyle w:val="Hyperlink"/>
          </w:rPr>
          <w:t>https://stackoverflow.com/questions/47355150/how-do-i-format-timestamp-as-mm-dd-yyyy-in-postman</w:t>
        </w:r>
      </w:hyperlink>
    </w:p>
    <w:p w:rsidR="00EE0598" w:rsidRDefault="00EE0598" w:rsidP="003376AF"/>
    <w:p w:rsidR="00945406" w:rsidRDefault="00F9756D" w:rsidP="003376AF">
      <w:r w:rsidRPr="00F9756D">
        <w:t>Test examples</w:t>
      </w:r>
      <w:r>
        <w:t xml:space="preserve">: </w:t>
      </w:r>
      <w:hyperlink r:id="rId8" w:history="1">
        <w:r w:rsidR="00945406" w:rsidRPr="00851D4C">
          <w:rPr>
            <w:rStyle w:val="Hyperlink"/>
          </w:rPr>
          <w:t>https://www.getpostman.com/docs/v6/postman/scripts/test_examples</w:t>
        </w:r>
      </w:hyperlink>
    </w:p>
    <w:p w:rsidR="00945406" w:rsidRDefault="00945406" w:rsidP="003376AF"/>
    <w:p w:rsidR="000C723B" w:rsidRDefault="000C723B" w:rsidP="003376AF">
      <w:pPr>
        <w:rPr>
          <w:rFonts w:ascii="Consolas" w:hAnsi="Consolas"/>
          <w:color w:val="3F3F3F"/>
          <w:sz w:val="21"/>
          <w:szCs w:val="21"/>
          <w:shd w:val="clear" w:color="auto" w:fill="F0F0F0"/>
        </w:rPr>
      </w:pPr>
      <w:r>
        <w:t xml:space="preserve">Enable debugging console in chrome app: </w:t>
      </w:r>
      <w:r>
        <w:rPr>
          <w:rFonts w:ascii="Consolas" w:hAnsi="Consolas"/>
          <w:color w:val="3F3F3F"/>
          <w:sz w:val="21"/>
          <w:szCs w:val="21"/>
          <w:shd w:val="clear" w:color="auto" w:fill="F0F0F0"/>
        </w:rPr>
        <w:t>chrome://flags/#debug-packed-apps</w:t>
      </w:r>
      <w:r w:rsidR="00C5250A">
        <w:rPr>
          <w:rFonts w:ascii="Consolas" w:hAnsi="Consolas"/>
          <w:color w:val="3F3F3F"/>
          <w:sz w:val="21"/>
          <w:szCs w:val="21"/>
          <w:shd w:val="clear" w:color="auto" w:fill="F0F0F0"/>
        </w:rPr>
        <w:t>.</w:t>
      </w:r>
    </w:p>
    <w:p w:rsidR="00C5250A" w:rsidRDefault="00C5250A" w:rsidP="00C5250A"/>
    <w:p w:rsidR="00C5250A" w:rsidRDefault="00C5250A" w:rsidP="00C5250A">
      <w:r>
        <w:t xml:space="preserve"> Once this is done, you can access the Developer Tools window by right clicking anywhere inside Postman and selecting “inspect element”. You can also go to chrome://inspect/#apps and then click “inspect” just below requester.html under the Postman heading.</w:t>
      </w:r>
    </w:p>
    <w:p w:rsidR="00C5250A" w:rsidRDefault="00C5250A" w:rsidP="00C5250A">
      <w:bookmarkStart w:id="0" w:name="_GoBack"/>
      <w:bookmarkEnd w:id="0"/>
    </w:p>
    <w:p w:rsidR="00685934" w:rsidRDefault="00685934" w:rsidP="003376AF"/>
    <w:p w:rsidR="00685934" w:rsidRPr="00577FEE" w:rsidRDefault="00685934" w:rsidP="003376AF"/>
    <w:sectPr w:rsidR="00685934" w:rsidRPr="0057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0F"/>
    <w:rsid w:val="00084ABB"/>
    <w:rsid w:val="000C723B"/>
    <w:rsid w:val="003222C6"/>
    <w:rsid w:val="003376AF"/>
    <w:rsid w:val="00577FEE"/>
    <w:rsid w:val="00685934"/>
    <w:rsid w:val="006F252B"/>
    <w:rsid w:val="007F2222"/>
    <w:rsid w:val="0086160F"/>
    <w:rsid w:val="00945406"/>
    <w:rsid w:val="00C5250A"/>
    <w:rsid w:val="00E904C5"/>
    <w:rsid w:val="00EE0598"/>
    <w:rsid w:val="00F9756D"/>
    <w:rsid w:val="00F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4C70"/>
  <w15:chartTrackingRefBased/>
  <w15:docId w15:val="{04F9CE59-56AF-4408-B977-D0100BA9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AB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04C5"/>
    <w:rPr>
      <w:rFonts w:ascii="Consolas" w:eastAsia="Times New Roman" w:hAnsi="Consolas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v6/postman/scripts/test_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355150/how-do-i-format-timestamp-as-mm-dd-yyyy-in-post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getpostman.com/" TargetMode="External"/><Relationship Id="rId5" Type="http://schemas.openxmlformats.org/officeDocument/2006/relationships/hyperlink" Target="https://www.getpostman.com/app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pmjs.com/package/newma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BE5C4C57.dotm</Template>
  <TotalTime>1394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14</cp:revision>
  <dcterms:created xsi:type="dcterms:W3CDTF">2018-11-08T23:47:00Z</dcterms:created>
  <dcterms:modified xsi:type="dcterms:W3CDTF">2018-11-09T23:01:00Z</dcterms:modified>
</cp:coreProperties>
</file>