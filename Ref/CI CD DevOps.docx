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ED" w:rsidRDefault="008119ED">
      <w:r>
        <w:t xml:space="preserve">Build is CI and Release is used for CD/Continues </w:t>
      </w:r>
      <w:r w:rsidR="0014683E">
        <w:t>Deployment</w:t>
      </w:r>
      <w:r>
        <w:t>.</w:t>
      </w:r>
    </w:p>
    <w:p w:rsidR="00680256" w:rsidRDefault="00083E52">
      <w:r>
        <w:t>Get started</w:t>
      </w:r>
      <w:r w:rsidR="00096CC6">
        <w:t xml:space="preserve"> (important)</w:t>
      </w:r>
      <w:r>
        <w:t xml:space="preserve">: </w:t>
      </w:r>
      <w:hyperlink r:id="rId5" w:history="1">
        <w:r w:rsidR="00680256" w:rsidRPr="002E5BF2">
          <w:rPr>
            <w:rStyle w:val="Hyperlink"/>
          </w:rPr>
          <w:t>https://docs.microsoft.com/en-gb/azure/devops/pipelines/get-started-designer?view=vsts&amp;tabs=new-nav</w:t>
        </w:r>
      </w:hyperlink>
      <w:r w:rsidR="00680256">
        <w:t xml:space="preserve"> </w:t>
      </w:r>
    </w:p>
    <w:p w:rsidR="00083E52" w:rsidRDefault="00083E52">
      <w:hyperlink r:id="rId6" w:history="1">
        <w:r w:rsidRPr="005D297B">
          <w:rPr>
            <w:rStyle w:val="Hyperlink"/>
          </w:rPr>
          <w:t>https://docs.microsoft.com/en-gb/azure/devops/pipelines/index?view=vsts</w:t>
        </w:r>
      </w:hyperlink>
      <w:r>
        <w:t xml:space="preserve"> </w:t>
      </w:r>
    </w:p>
    <w:p w:rsidR="0001247E" w:rsidRDefault="001A059C">
      <w:r>
        <w:t>Best place for details</w:t>
      </w:r>
      <w:r w:rsidR="0001247E">
        <w:t xml:space="preserve">: </w:t>
      </w:r>
      <w:hyperlink r:id="rId7" w:history="1">
        <w:r w:rsidR="0001247E" w:rsidRPr="002E5BF2">
          <w:rPr>
            <w:rStyle w:val="Hyperlink"/>
          </w:rPr>
          <w:t>https://docs.microsoft.com/en-au/azure/devops/pipelines/get-started/?toc=/azure/devops/pipelines/toc.json&amp;bc=/azure/devops/boards/pipelines/breadcrumb/toc.json&amp;view=vsts</w:t>
        </w:r>
      </w:hyperlink>
      <w:r w:rsidR="0001247E">
        <w:t xml:space="preserve"> </w:t>
      </w:r>
    </w:p>
    <w:p w:rsidR="008119ED" w:rsidRDefault="007E6A14">
      <w:r>
        <w:t>B</w:t>
      </w:r>
      <w:r w:rsidRPr="007E6A14">
        <w:t xml:space="preserve">uild a CI/CD pipeline </w:t>
      </w:r>
      <w:r>
        <w:t xml:space="preserve">DevOps: </w:t>
      </w:r>
      <w:hyperlink r:id="rId8" w:history="1">
        <w:r w:rsidR="008A6A03" w:rsidRPr="006673D0">
          <w:rPr>
            <w:rStyle w:val="Hyperlink"/>
          </w:rPr>
          <w:t>https://www.youtube.com/watch?v=yNESSInONyk</w:t>
        </w:r>
      </w:hyperlink>
      <w:r w:rsidR="008A6A03">
        <w:t xml:space="preserve"> </w:t>
      </w:r>
    </w:p>
    <w:p w:rsidR="008A6A03" w:rsidRDefault="008A6A03"/>
    <w:p w:rsidR="0014683E" w:rsidRDefault="0014683E">
      <w:r>
        <w:t xml:space="preserve">We need version </w:t>
      </w:r>
      <w:r w:rsidR="003636C4">
        <w:t>control like git,</w:t>
      </w:r>
      <w:r>
        <w:t xml:space="preserve"> to push code to some branch/master and from our branch setup build.</w:t>
      </w:r>
    </w:p>
    <w:p w:rsidR="00D446DC" w:rsidRDefault="00D446DC">
      <w:r>
        <w:t xml:space="preserve">We can select </w:t>
      </w:r>
      <w:r w:rsidR="00C57B1E">
        <w:t>existing</w:t>
      </w:r>
      <w:r>
        <w:t xml:space="preserve"> templates which are </w:t>
      </w:r>
      <w:r w:rsidR="00C57B1E">
        <w:t>collections</w:t>
      </w:r>
      <w:r>
        <w:t xml:space="preserve"> of task</w:t>
      </w:r>
      <w:r w:rsidR="00C57B1E">
        <w:t xml:space="preserve"> for different type of projects including Azure Service Fabric Apps, Azure</w:t>
      </w:r>
      <w:r w:rsidR="0004057C">
        <w:t xml:space="preserve"> web</w:t>
      </w:r>
      <w:r w:rsidR="00C57B1E">
        <w:t xml:space="preserve"> apps,</w:t>
      </w:r>
      <w:r w:rsidR="003A5A79">
        <w:t xml:space="preserve"> Azure Cloud Services,</w:t>
      </w:r>
      <w:r w:rsidR="00960709">
        <w:t xml:space="preserve"> .net core, </w:t>
      </w:r>
      <w:r w:rsidR="000962CA">
        <w:t xml:space="preserve">Asp.Net with Containers, </w:t>
      </w:r>
    </w:p>
    <w:p w:rsidR="00C57B1E" w:rsidRDefault="00C57B1E"/>
    <w:p w:rsidR="00C57B1E" w:rsidRDefault="00C57B1E">
      <w:r>
        <w:t xml:space="preserve">You can also go to Pipelines and Builds to </w:t>
      </w:r>
      <w:r w:rsidR="00E3703C">
        <w:t>add new/</w:t>
      </w:r>
      <w:r>
        <w:t>edit existing build.</w:t>
      </w:r>
    </w:p>
    <w:p w:rsidR="00986EB8" w:rsidRDefault="00FF684C" w:rsidP="00986EB8">
      <w:r>
        <w:t>B</w:t>
      </w:r>
      <w:r w:rsidR="00986EB8" w:rsidRPr="0011653E">
        <w:t>uild</w:t>
      </w:r>
      <w:r>
        <w:t>s</w:t>
      </w:r>
      <w:r w:rsidR="0087359A">
        <w:t xml:space="preserve"> also called CI,</w:t>
      </w:r>
      <w:r>
        <w:t xml:space="preserve"> usually</w:t>
      </w:r>
      <w:r w:rsidR="00986EB8" w:rsidRPr="0011653E">
        <w:t xml:space="preserve"> produces an </w:t>
      </w:r>
      <w:proofErr w:type="spellStart"/>
      <w:r w:rsidR="00986EB8" w:rsidRPr="0011653E">
        <w:t>artifact</w:t>
      </w:r>
      <w:proofErr w:type="spellEnd"/>
      <w:r w:rsidR="00986EB8" w:rsidRPr="0011653E">
        <w:t xml:space="preserve"> </w:t>
      </w:r>
      <w:r w:rsidR="00BB1004">
        <w:t xml:space="preserve">drop </w:t>
      </w:r>
      <w:r w:rsidR="00986EB8" w:rsidRPr="0011653E">
        <w:t>that can then be deployed to various stages in a release</w:t>
      </w:r>
      <w:r w:rsidR="00986EB8">
        <w:t xml:space="preserve"> (</w:t>
      </w:r>
      <w:r w:rsidR="00986EB8" w:rsidRPr="0011375B">
        <w:t xml:space="preserve">Select the </w:t>
      </w:r>
      <w:r w:rsidR="00986EB8" w:rsidRPr="00E82C7F">
        <w:rPr>
          <w:b/>
        </w:rPr>
        <w:t>Utility</w:t>
      </w:r>
      <w:r w:rsidR="00986EB8" w:rsidRPr="0011375B">
        <w:t xml:space="preserve"> category, select the </w:t>
      </w:r>
      <w:r w:rsidR="00954265" w:rsidRPr="00954265">
        <w:rPr>
          <w:b/>
        </w:rPr>
        <w:t xml:space="preserve">Publish Build </w:t>
      </w:r>
      <w:proofErr w:type="spellStart"/>
      <w:r w:rsidR="00954265" w:rsidRPr="00954265">
        <w:rPr>
          <w:b/>
        </w:rPr>
        <w:t>Artifacts</w:t>
      </w:r>
      <w:proofErr w:type="spellEnd"/>
      <w:r w:rsidR="00954265" w:rsidRPr="00954265">
        <w:t xml:space="preserve"> </w:t>
      </w:r>
      <w:r w:rsidR="00986EB8" w:rsidRPr="0011375B">
        <w:t>task</w:t>
      </w:r>
      <w:r w:rsidR="00986EB8">
        <w:t>)</w:t>
      </w:r>
      <w:r w:rsidR="00986EB8" w:rsidRPr="0011653E">
        <w:t>.</w:t>
      </w:r>
      <w:r w:rsidR="00986EB8">
        <w:t xml:space="preserve"> </w:t>
      </w:r>
    </w:p>
    <w:p w:rsidR="00B67B0F" w:rsidRDefault="00B67B0F" w:rsidP="00986EB8">
      <w:proofErr w:type="spellStart"/>
      <w:r w:rsidRPr="00B67B0F">
        <w:t>Artifacts</w:t>
      </w:r>
      <w:proofErr w:type="spellEnd"/>
      <w:r w:rsidRPr="00B67B0F">
        <w:t xml:space="preserve"> are the files that you want your build to produce</w:t>
      </w:r>
      <w:r w:rsidR="00764F56">
        <w:t xml:space="preserve"> e.g. </w:t>
      </w:r>
      <w:r w:rsidR="00764F56" w:rsidRPr="00764F56">
        <w:t>.DLL</w:t>
      </w:r>
      <w:r w:rsidR="00764F56">
        <w:t xml:space="preserve">, </w:t>
      </w:r>
      <w:r w:rsidR="00764F56" w:rsidRPr="00764F56">
        <w:t>.EXE</w:t>
      </w:r>
      <w:r w:rsidR="00764F56">
        <w:t>, scripts</w:t>
      </w:r>
      <w:r w:rsidRPr="00B67B0F">
        <w:t>.</w:t>
      </w:r>
      <w:r w:rsidR="00166FE2">
        <w:t xml:space="preserve"> </w:t>
      </w:r>
    </w:p>
    <w:p w:rsidR="0084301E" w:rsidRDefault="0084301E" w:rsidP="00986EB8">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rsidR="00A23D34">
        <w:t xml:space="preserve"> (</w:t>
      </w:r>
      <w:r w:rsidR="00A23D34" w:rsidRPr="00A23D34">
        <w:rPr>
          <w:b/>
        </w:rPr>
        <w:t>Copy Files</w:t>
      </w:r>
      <w:r w:rsidR="00A23D34">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5F6468" w:rsidRDefault="00FF147D" w:rsidP="005F6468">
      <w:r w:rsidRPr="00FF147D">
        <w:rPr>
          <w:u w:val="single"/>
        </w:rPr>
        <w:t>Copy Files</w:t>
      </w:r>
      <w:r>
        <w:t xml:space="preserve">: </w:t>
      </w:r>
      <w:r w:rsidRPr="00FF147D">
        <w:t>Use this task in a build or release pipeline to copy files from a source folder to a target folder using match patterns</w:t>
      </w:r>
      <w:r>
        <w:t>.</w:t>
      </w:r>
      <w:r w:rsidR="00015B48">
        <w:t xml:space="preserve"> Contents </w:t>
      </w:r>
      <w:r w:rsidR="00015B48" w:rsidRPr="00015B48">
        <w:t>**\bin\** copies all files recursively from any bin folder</w:t>
      </w:r>
      <w:r w:rsidR="00015B48">
        <w:t xml:space="preserve">, </w:t>
      </w:r>
      <w:r w:rsidR="002E4945" w:rsidRPr="002E4945">
        <w:t>**\</w:t>
      </w:r>
      <w:proofErr w:type="gramStart"/>
      <w:r w:rsidR="002E4945" w:rsidRPr="002E4945">
        <w:t>*.</w:t>
      </w:r>
      <w:proofErr w:type="spellStart"/>
      <w:r w:rsidR="002E4945" w:rsidRPr="002E4945">
        <w:t>dacpac</w:t>
      </w:r>
      <w:proofErr w:type="spellEnd"/>
      <w:proofErr w:type="gramEnd"/>
      <w:r w:rsidR="001A7DB3">
        <w:t xml:space="preserve"> or </w:t>
      </w:r>
      <w:r w:rsidR="001A7DB3" w:rsidRPr="001A7DB3">
        <w:t>**\*.</w:t>
      </w:r>
      <w:r w:rsidR="001A7DB3">
        <w:t>filename</w:t>
      </w:r>
      <w:r w:rsidR="001A7DB3" w:rsidRPr="001A7DB3">
        <w:t>.ps1</w:t>
      </w:r>
      <w:r w:rsidR="00EC0619">
        <w:t xml:space="preserve"> or </w:t>
      </w:r>
      <w:r w:rsidR="00EC0619" w:rsidRPr="00EC0619">
        <w:t>* copies all files in the root folder</w:t>
      </w:r>
      <w:r w:rsidR="00472F11">
        <w:t xml:space="preserve">. </w:t>
      </w:r>
      <w:r w:rsidR="005F6468">
        <w:t xml:space="preserve"> </w:t>
      </w:r>
      <w:r w:rsidR="005F6468">
        <w:t>**/</w:t>
      </w:r>
      <w:proofErr w:type="gramStart"/>
      <w:r w:rsidR="005F6468">
        <w:t>*</w:t>
      </w:r>
      <w:r w:rsidR="005F6468">
        <w:t xml:space="preserve"> </w:t>
      </w:r>
      <w:r w:rsidR="005F6468">
        <w:t xml:space="preserve"> !</w:t>
      </w:r>
      <w:proofErr w:type="gramEnd"/>
      <w:r w:rsidR="005F6468">
        <w:t>.git/**/*</w:t>
      </w:r>
      <w:r w:rsidR="005F6468">
        <w:t xml:space="preserve"> (</w:t>
      </w:r>
      <w:r w:rsidR="005F6468" w:rsidRPr="005F6468">
        <w:t>Copy everything from the source directory except the .git folder</w:t>
      </w:r>
      <w:r w:rsidR="005F6468">
        <w:t>)</w:t>
      </w:r>
    </w:p>
    <w:p w:rsidR="00FF147D" w:rsidRDefault="005F6468" w:rsidP="005F6468">
      <w:r>
        <w:t xml:space="preserve"> </w:t>
      </w:r>
      <w:hyperlink r:id="rId9" w:history="1">
        <w:r w:rsidR="00472F11" w:rsidRPr="002E5BF2">
          <w:rPr>
            <w:rStyle w:val="Hyperlink"/>
          </w:rPr>
          <w:t>https://docs.microsoft.com/en-au/azure/devops/pipelines/tasks/utility/copy-files?view=vsts&amp;tabs=yaml#examples</w:t>
        </w:r>
      </w:hyperlink>
      <w:r w:rsidR="00472F11">
        <w:t xml:space="preserve"> </w:t>
      </w:r>
    </w:p>
    <w:p w:rsidR="00C83929" w:rsidRDefault="00C83929" w:rsidP="00C83929">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C83929" w:rsidRPr="00C83929" w:rsidRDefault="00C83929" w:rsidP="00C83929"/>
    <w:p w:rsidR="00986EB8" w:rsidRDefault="0008238C">
      <w:r w:rsidRPr="0008238C">
        <w:rPr>
          <w:u w:val="single"/>
        </w:rPr>
        <w:t>Enable continuous integration</w:t>
      </w:r>
      <w:r w:rsidRPr="0008238C">
        <w:t>: builds =&gt; Edit =&gt; Triggers tab =&gt; Enable Continuous integration</w:t>
      </w:r>
      <w:r w:rsidR="00955C2E">
        <w:t>.</w:t>
      </w:r>
    </w:p>
    <w:p w:rsidR="00955C2E" w:rsidRDefault="00955C2E"/>
    <w:p w:rsidR="00423915" w:rsidRPr="00D1624D" w:rsidRDefault="00423915" w:rsidP="00D1624D">
      <w:r>
        <w:t>We can add tasks</w:t>
      </w:r>
      <w:r w:rsidR="00200AA9">
        <w:t>/agent job</w:t>
      </w:r>
      <w:r>
        <w:t xml:space="preserve"> in both Builds and release like command line, copy files to build </w:t>
      </w:r>
      <w:proofErr w:type="spellStart"/>
      <w:r w:rsidR="00200AA9">
        <w:t>A</w:t>
      </w:r>
      <w:r>
        <w:t>ftifacts</w:t>
      </w:r>
      <w:proofErr w:type="spellEnd"/>
      <w:r>
        <w:t xml:space="preserve"> drop, publish </w:t>
      </w:r>
      <w:proofErr w:type="spellStart"/>
      <w:r>
        <w:t>Artifact</w:t>
      </w:r>
      <w:proofErr w:type="spellEnd"/>
      <w:r>
        <w:t xml:space="preserve"> drop, </w:t>
      </w:r>
      <w:proofErr w:type="spellStart"/>
      <w:r>
        <w:t>npm</w:t>
      </w:r>
      <w:proofErr w:type="spellEnd"/>
      <w:r w:rsidR="00200AA9">
        <w:t xml:space="preserve"> (to install and publish </w:t>
      </w:r>
      <w:proofErr w:type="spellStart"/>
      <w:r w:rsidR="00200AA9">
        <w:t>npm</w:t>
      </w:r>
      <w:proofErr w:type="spellEnd"/>
      <w:r w:rsidR="00200AA9">
        <w:t xml:space="preserve"> task from command line)</w:t>
      </w:r>
      <w:r>
        <w:t xml:space="preserve">, run Bower, </w:t>
      </w:r>
      <w:r w:rsidR="00200AA9">
        <w:t xml:space="preserve">Azure CLI (to run a shell or bath script with Azure </w:t>
      </w:r>
      <w:proofErr w:type="spellStart"/>
      <w:r w:rsidR="00200AA9">
        <w:t>ClI</w:t>
      </w:r>
      <w:proofErr w:type="spellEnd"/>
      <w:r w:rsidR="00200AA9">
        <w:t xml:space="preserve">), Azure </w:t>
      </w:r>
      <w:proofErr w:type="spellStart"/>
      <w:r w:rsidR="00200AA9">
        <w:t>Powershell</w:t>
      </w:r>
      <w:proofErr w:type="spellEnd"/>
      <w:r w:rsidR="00200AA9">
        <w:t xml:space="preserve">, Azure SQL publish, deploy Ms SQL SSRS reports, </w:t>
      </w:r>
      <w:r w:rsidR="002574F2">
        <w:t xml:space="preserve">Visual Studio Test to run automated test including Selenium with test adapters such as </w:t>
      </w:r>
      <w:proofErr w:type="spellStart"/>
      <w:r w:rsidR="002574F2">
        <w:t>Mstest</w:t>
      </w:r>
      <w:proofErr w:type="spellEnd"/>
      <w:r w:rsidR="002574F2">
        <w:t xml:space="preserve">, </w:t>
      </w:r>
      <w:proofErr w:type="spellStart"/>
      <w:r w:rsidR="002574F2">
        <w:t>NUnit</w:t>
      </w:r>
      <w:proofErr w:type="spellEnd"/>
      <w:r w:rsidR="002574F2">
        <w:t xml:space="preserve">, </w:t>
      </w:r>
      <w:proofErr w:type="spellStart"/>
      <w:r w:rsidR="002574F2">
        <w:t>Qunit</w:t>
      </w:r>
      <w:proofErr w:type="spellEnd"/>
      <w:r w:rsidR="002574F2">
        <w:t xml:space="preserve">, Mocha, Jasmine. </w:t>
      </w:r>
      <w:r w:rsidR="00B60A20">
        <w:t xml:space="preserve">Send </w:t>
      </w:r>
      <w:r w:rsidR="00A651E6">
        <w:t xml:space="preserve">email, Assembly Info to set assembly version. </w:t>
      </w:r>
      <w:r w:rsidR="004B1CD8">
        <w:t xml:space="preserve">Azure Dev Test labs tasks. </w:t>
      </w:r>
      <w:r w:rsidR="00187FE9">
        <w:t xml:space="preserve">Post to Slack, </w:t>
      </w:r>
      <w:r w:rsidR="00D1624D" w:rsidRPr="00D1624D">
        <w:t>Zip and Unzip, SSIS build and deploy,</w:t>
      </w:r>
    </w:p>
    <w:p w:rsidR="008B1052" w:rsidRDefault="008B1052"/>
    <w:p w:rsidR="00187FE9" w:rsidRDefault="00187FE9">
      <w:r>
        <w:lastRenderedPageBreak/>
        <w:t xml:space="preserve">For each task get help from DevOps by clicking </w:t>
      </w:r>
      <w:r w:rsidRPr="0008238C">
        <w:rPr>
          <w:b/>
        </w:rPr>
        <w:t>learn more</w:t>
      </w:r>
      <w:r>
        <w:t xml:space="preserve">. </w:t>
      </w:r>
    </w:p>
    <w:p w:rsidR="007157A1" w:rsidRDefault="007157A1">
      <w:r>
        <w:t xml:space="preserve">We use build variables like </w:t>
      </w:r>
      <w:proofErr w:type="spellStart"/>
      <w:r w:rsidRPr="007157A1">
        <w:t>Build.ArtifactStagingDirectory</w:t>
      </w:r>
      <w:proofErr w:type="spellEnd"/>
      <w:r>
        <w:t xml:space="preserve">, </w:t>
      </w:r>
      <w:proofErr w:type="spellStart"/>
      <w:r w:rsidRPr="007157A1">
        <w:t>System.DefaultWorkingDirectory</w:t>
      </w:r>
      <w:proofErr w:type="spellEnd"/>
      <w:r>
        <w:t xml:space="preserve"> etc. </w:t>
      </w:r>
    </w:p>
    <w:p w:rsidR="00556831" w:rsidRDefault="00556831">
      <w:r>
        <w:t xml:space="preserve">We do gates builds which mean someone has to approve before the release/deployment. Or code coverage etc. we can also make our release to automatic on each build. </w:t>
      </w:r>
    </w:p>
    <w:p w:rsidR="008613AF" w:rsidRDefault="008613AF">
      <w:r>
        <w:t xml:space="preserve">Builds: We do integration/CI and quality check/run tests, check build fail/succeeded.  </w:t>
      </w:r>
    </w:p>
    <w:p w:rsidR="00C57B1E" w:rsidRDefault="008613AF">
      <w:r>
        <w:t>Releases: We publish/deploy project in releases.</w:t>
      </w:r>
    </w:p>
    <w:p w:rsidR="009233FC" w:rsidRDefault="009233FC"/>
    <w:p w:rsidR="009233FC" w:rsidRDefault="009233FC">
      <w:r w:rsidRPr="009233FC">
        <w:t xml:space="preserve">“refs/heads/master” </w:t>
      </w:r>
      <w:r>
        <w:t xml:space="preserve">is </w:t>
      </w:r>
      <w:r w:rsidR="005E3255">
        <w:t>usually</w:t>
      </w:r>
      <w:r>
        <w:t xml:space="preserve"> </w:t>
      </w:r>
      <w:r w:rsidRPr="009233FC">
        <w:t>same as “refs/remotes/origin/master” in Git</w:t>
      </w:r>
      <w:r w:rsidR="004F27A6">
        <w:t xml:space="preserve">. </w:t>
      </w:r>
      <w:r w:rsidR="004F27A6" w:rsidRPr="004F27A6">
        <w:t>because origin is the default name for the remote created by git clone and its primary branch is usually also named master</w:t>
      </w:r>
      <w:r w:rsidR="004F27A6">
        <w:t>.</w:t>
      </w:r>
    </w:p>
    <w:p w:rsidR="0022640D" w:rsidRDefault="0022640D"/>
    <w:p w:rsidR="009233FC" w:rsidRDefault="009233FC"/>
    <w:p w:rsidR="009233FC" w:rsidRDefault="009233FC"/>
    <w:p w:rsidR="003814F9" w:rsidRDefault="003814F9">
      <w:pPr>
        <w:pBdr>
          <w:bottom w:val="single" w:sz="12" w:space="1" w:color="auto"/>
        </w:pBdr>
      </w:pPr>
    </w:p>
    <w:p w:rsidR="009233FC" w:rsidRDefault="009233FC">
      <w:pPr>
        <w:pBdr>
          <w:bottom w:val="single" w:sz="12" w:space="1" w:color="auto"/>
        </w:pBdr>
      </w:pPr>
    </w:p>
    <w:p w:rsidR="00460E79" w:rsidRDefault="00460E79" w:rsidP="00460E79">
      <w:r w:rsidRPr="00FB43F6">
        <w:rPr>
          <w:b/>
        </w:rPr>
        <w:t xml:space="preserve">CI CD </w:t>
      </w:r>
      <w:r>
        <w:rPr>
          <w:b/>
        </w:rPr>
        <w:t>S</w:t>
      </w:r>
      <w:r w:rsidRPr="00FB43F6">
        <w:rPr>
          <w:b/>
        </w:rPr>
        <w:t>teps</w:t>
      </w:r>
      <w:r>
        <w:rPr>
          <w:b/>
        </w:rPr>
        <w:t xml:space="preserve"> detailed with Git branches (DevOps Git)</w:t>
      </w:r>
      <w:r>
        <w:t>:</w:t>
      </w:r>
    </w:p>
    <w:p w:rsidR="006B34BF" w:rsidRDefault="003D1433" w:rsidP="00460E79">
      <w:r w:rsidRPr="003D1433">
        <w:t>Use the visual designer</w:t>
      </w:r>
      <w:r>
        <w:t xml:space="preserve">: </w:t>
      </w:r>
      <w:hyperlink r:id="rId10" w:history="1">
        <w:r w:rsidR="006B34BF" w:rsidRPr="002E5BF2">
          <w:rPr>
            <w:rStyle w:val="Hyperlink"/>
          </w:rPr>
          <w:t>https://docs.microsoft.com/en-gb/azure/devops/pipelines/get-started-designer?view=vsts&amp;tabs=new-nav</w:t>
        </w:r>
      </w:hyperlink>
    </w:p>
    <w:p w:rsidR="006B34BF" w:rsidRDefault="006B34BF" w:rsidP="00460E79"/>
    <w:p w:rsidR="00460E79" w:rsidRDefault="00460E79" w:rsidP="00460E79">
      <w:r w:rsidRPr="00B61830">
        <w:t>Prerequisites</w:t>
      </w:r>
      <w:r>
        <w:t xml:space="preserve">: </w:t>
      </w:r>
      <w:r w:rsidRPr="00B61830">
        <w:t>You need a Git repository in Azure Pipelines, TFS, or GitHub with your app.</w:t>
      </w:r>
    </w:p>
    <w:p w:rsidR="00D05425" w:rsidRDefault="00D05425" w:rsidP="00D05425">
      <w:r>
        <w:t xml:space="preserve">Create web project in VS =&gt; build =&gt; click “Add to Source Control” at bottom right. </w:t>
      </w:r>
    </w:p>
    <w:p w:rsidR="00D05425" w:rsidRDefault="00D05425" w:rsidP="00D05425">
      <w:r>
        <w:t>Or right click solution =&gt; add solution to source control (local git</w:t>
      </w:r>
      <w:proofErr w:type="gramStart"/>
      <w:r>
        <w:t>).=</w:t>
      </w:r>
      <w:proofErr w:type="gramEnd"/>
      <w:r>
        <w:t>&gt; click Sync</w:t>
      </w:r>
      <w:r w:rsidR="00FC42E0">
        <w:t xml:space="preserve"> (publish Repository to Team Services)</w:t>
      </w:r>
    </w:p>
    <w:p w:rsidR="00D05425" w:rsidRDefault="00D05425" w:rsidP="00D05425">
      <w:pPr>
        <w:pStyle w:val="ListParagraph"/>
        <w:numPr>
          <w:ilvl w:val="0"/>
          <w:numId w:val="3"/>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D05425" w:rsidRDefault="00E761FA" w:rsidP="00460E79">
      <w:r>
        <w:t>This will create a new project in DevOps</w:t>
      </w:r>
      <w:r w:rsidR="00E33A1B">
        <w:t xml:space="preserve"> and</w:t>
      </w:r>
      <w:r w:rsidR="008C29D0">
        <w:t xml:space="preserve"> add code repository</w:t>
      </w:r>
      <w:r w:rsidR="009332FA">
        <w:t>.</w:t>
      </w:r>
    </w:p>
    <w:p w:rsidR="008C4F80" w:rsidRDefault="005142FC" w:rsidP="005142FC">
      <w:r w:rsidRPr="005142FC">
        <w:rPr>
          <w:u w:val="single"/>
        </w:rPr>
        <w:t>Go to Azure Repos</w:t>
      </w:r>
      <w:r>
        <w:t xml:space="preserve">: </w:t>
      </w:r>
      <w:r w:rsidRPr="00E761FA">
        <w:t>dev.azure.com or visualstudio.com =&gt; select the project</w:t>
      </w:r>
      <w:r>
        <w:t>=&gt; Repos</w:t>
      </w:r>
    </w:p>
    <w:p w:rsidR="009332FA" w:rsidRDefault="009332FA" w:rsidP="009332FA">
      <w:r w:rsidRPr="009332FA">
        <w:rPr>
          <w:u w:val="single"/>
        </w:rPr>
        <w:t>Create a build pipeline</w:t>
      </w:r>
      <w:r>
        <w:t xml:space="preserve">: </w:t>
      </w:r>
      <w:r w:rsidRPr="00E761FA">
        <w:t>dev.azure.com or visualstudio.com =&gt; select the project</w:t>
      </w:r>
      <w:r>
        <w:t xml:space="preserve">=&gt; </w:t>
      </w:r>
      <w:r w:rsidR="006E1204" w:rsidRPr="006E1204">
        <w:t>Pipelines</w:t>
      </w:r>
      <w:r w:rsidR="006E1204">
        <w:t xml:space="preserve"> </w:t>
      </w:r>
      <w:r w:rsidR="00A355E4">
        <w:t xml:space="preserve">=&gt; </w:t>
      </w:r>
      <w:r w:rsidR="00A355E4" w:rsidRPr="00A355E4">
        <w:t>new pipeline</w:t>
      </w:r>
      <w:r w:rsidR="009D1BF3">
        <w:t xml:space="preserve"> =&gt; </w:t>
      </w:r>
      <w:r w:rsidR="009D1BF3" w:rsidRPr="009D1BF3">
        <w:t>Select a source</w:t>
      </w:r>
      <w:r w:rsidR="009D1BF3">
        <w:t xml:space="preserve"> =&gt; </w:t>
      </w:r>
      <w:r w:rsidR="005D238D" w:rsidRPr="005D238D">
        <w:t>Azure Repos Git</w:t>
      </w:r>
      <w:r w:rsidR="005D238D">
        <w:t xml:space="preserve"> =&gt; </w:t>
      </w:r>
      <w:r w:rsidR="001229CF">
        <w:t xml:space="preserve">Select Project =&gt; select </w:t>
      </w:r>
      <w:r w:rsidR="001229CF" w:rsidRPr="001229CF">
        <w:t>Repository</w:t>
      </w:r>
      <w:r w:rsidR="001229CF">
        <w:t xml:space="preserve"> =&gt; </w:t>
      </w:r>
      <w:r w:rsidR="0018202B">
        <w:t xml:space="preserve">Click Continue </w:t>
      </w:r>
      <w:r w:rsidR="00861F1D">
        <w:t xml:space="preserve">=&gt; </w:t>
      </w:r>
      <w:r w:rsidR="00861F1D" w:rsidRPr="00861F1D">
        <w:t>Select a template</w:t>
      </w:r>
    </w:p>
    <w:p w:rsidR="006D30CF" w:rsidRDefault="00A011B9" w:rsidP="006D30CF">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w:t>
      </w:r>
      <w:r w:rsidR="006D30CF">
        <w:t xml:space="preserve">So select </w:t>
      </w:r>
      <w:r w:rsidR="006D30CF" w:rsidRPr="006D30CF">
        <w:rPr>
          <w:b/>
        </w:rPr>
        <w:t>Build and Test Asp.Net Core Web App</w:t>
      </w:r>
      <w:r w:rsidR="006D30CF">
        <w:t xml:space="preserve"> =&gt; Apply </w:t>
      </w:r>
      <w:r w:rsidR="00F77024">
        <w:t>=&gt; Save and Queue.</w:t>
      </w:r>
    </w:p>
    <w:p w:rsidR="00F95BB0" w:rsidRDefault="00F95BB0" w:rsidP="006D30CF">
      <w:r>
        <w:t>You can select branch</w:t>
      </w:r>
      <w:r w:rsidR="00C12EA4">
        <w:t xml:space="preserve"> </w:t>
      </w:r>
      <w:r>
        <w:t xml:space="preserve">from dropdown </w:t>
      </w:r>
      <w:r w:rsidR="008315E7">
        <w:t>and put comments</w:t>
      </w:r>
      <w:r w:rsidR="008315E7">
        <w:t xml:space="preserve"> </w:t>
      </w:r>
      <w:r>
        <w:t>before running the build.</w:t>
      </w:r>
    </w:p>
    <w:p w:rsidR="00F77024" w:rsidRDefault="00683E34" w:rsidP="00683E34">
      <w:r w:rsidRPr="00E761FA">
        <w:lastRenderedPageBreak/>
        <w:t>dev.azure.com or visualstudio.com =&gt; select the project</w:t>
      </w:r>
      <w:r>
        <w:t xml:space="preserve">=&gt; </w:t>
      </w:r>
      <w:r w:rsidRPr="006E1204">
        <w:t>Pipelines</w:t>
      </w:r>
      <w:r>
        <w:t xml:space="preserve"> =&gt; builds =&gt; select the running build =&gt; logs</w:t>
      </w:r>
      <w:r w:rsidR="00905AC2">
        <w:t>,</w:t>
      </w:r>
      <w:r>
        <w:t xml:space="preserve"> summary </w:t>
      </w:r>
      <w:r w:rsidR="00905AC2">
        <w:t>or tests</w:t>
      </w:r>
    </w:p>
    <w:p w:rsidR="00973923" w:rsidRDefault="00973923" w:rsidP="00683E34">
      <w:r>
        <w:t xml:space="preserve">you can </w:t>
      </w:r>
      <w:r w:rsidRPr="00134135">
        <w:rPr>
          <w:b/>
        </w:rPr>
        <w:t xml:space="preserve">download </w:t>
      </w:r>
      <w:proofErr w:type="spellStart"/>
      <w:r w:rsidRPr="00134135">
        <w:rPr>
          <w:b/>
        </w:rPr>
        <w:t>artifact</w:t>
      </w:r>
      <w:proofErr w:type="spellEnd"/>
      <w:r w:rsidRPr="00134135">
        <w:rPr>
          <w:b/>
        </w:rPr>
        <w:t xml:space="preserve"> drop</w:t>
      </w:r>
      <w:r>
        <w:t xml:space="preserve"> from </w:t>
      </w:r>
      <w:r>
        <w:t xml:space="preserve">build </w:t>
      </w:r>
      <w:r>
        <w:t>=&gt; select the build form list =&gt; summary tab</w:t>
      </w:r>
      <w:r w:rsidR="00D12564">
        <w:t xml:space="preserve"> (under </w:t>
      </w:r>
      <w:r w:rsidR="00D12564" w:rsidRPr="00D12564">
        <w:t xml:space="preserve">Build </w:t>
      </w:r>
      <w:proofErr w:type="spellStart"/>
      <w:r w:rsidR="00D12564" w:rsidRPr="00D12564">
        <w:t>artifacts</w:t>
      </w:r>
      <w:proofErr w:type="spellEnd"/>
      <w:r w:rsidR="00D12564" w:rsidRPr="00D12564">
        <w:t xml:space="preserve"> published</w:t>
      </w:r>
      <w:r w:rsidR="00D12564">
        <w:t>)</w:t>
      </w:r>
      <w:r w:rsidR="00F10604">
        <w:t>.</w:t>
      </w:r>
    </w:p>
    <w:p w:rsidR="003B11A7" w:rsidRDefault="001C67C2" w:rsidP="001C67C2">
      <w:r>
        <w:t xml:space="preserve">We can also create </w:t>
      </w:r>
      <w:r w:rsidR="00430A11">
        <w:t>separate</w:t>
      </w:r>
      <w:r>
        <w:t xml:space="preserve"> artefact like </w:t>
      </w:r>
      <w:proofErr w:type="spellStart"/>
      <w:r>
        <w:t>db</w:t>
      </w:r>
      <w:proofErr w:type="spellEnd"/>
      <w:r>
        <w:t xml:space="preserve"> (</w:t>
      </w:r>
      <w:r w:rsidR="00321C81" w:rsidRPr="00321C81">
        <w:t>**\</w:t>
      </w:r>
      <w:proofErr w:type="gramStart"/>
      <w:r w:rsidR="00321C81" w:rsidRPr="00321C81">
        <w:t>*.</w:t>
      </w:r>
      <w:proofErr w:type="spellStart"/>
      <w:r w:rsidR="00321C81" w:rsidRPr="00321C81">
        <w:t>dacpac</w:t>
      </w:r>
      <w:proofErr w:type="spellEnd"/>
      <w:proofErr w:type="gramEnd"/>
      <w:r w:rsidRPr="00321C81">
        <w:t>)</w:t>
      </w:r>
      <w:r w:rsidR="00321C81">
        <w:t xml:space="preserve"> or PowerShell (</w:t>
      </w:r>
      <w:r w:rsidR="00321C81" w:rsidRPr="00321C81">
        <w:t>**\*.filename.ps1</w:t>
      </w:r>
      <w:r w:rsidR="00321C81">
        <w:t>)</w:t>
      </w:r>
    </w:p>
    <w:p w:rsidR="00796B2B" w:rsidRDefault="00796B2B" w:rsidP="00796B2B">
      <w:r w:rsidRPr="0008238C">
        <w:rPr>
          <w:u w:val="single"/>
        </w:rPr>
        <w:t>Enable continuous integration</w:t>
      </w:r>
      <w:r w:rsidRPr="0008238C">
        <w:t>: builds =&gt; Edit =&gt; Triggers tab =&gt; Enable Continuous integration</w:t>
      </w:r>
      <w:r>
        <w:t>.</w:t>
      </w:r>
    </w:p>
    <w:p w:rsidR="00796B2B" w:rsidRPr="001C67C2" w:rsidRDefault="00692020" w:rsidP="001C67C2">
      <w:r>
        <w:t xml:space="preserve">You can </w:t>
      </w:r>
      <w:proofErr w:type="gramStart"/>
      <w:r>
        <w:t>queues</w:t>
      </w:r>
      <w:proofErr w:type="gramEnd"/>
      <w:r>
        <w:t xml:space="preserve"> at any time manually. </w:t>
      </w:r>
    </w:p>
    <w:p w:rsidR="00F10604" w:rsidRPr="003125FA" w:rsidRDefault="00430A11" w:rsidP="00683E34">
      <w:pPr>
        <w:rPr>
          <w:u w:val="single"/>
        </w:rPr>
      </w:pPr>
      <w:r w:rsidRPr="003125FA">
        <w:rPr>
          <w:u w:val="single"/>
        </w:rPr>
        <w:t xml:space="preserve">Create </w:t>
      </w:r>
      <w:r w:rsidRPr="003125FA">
        <w:rPr>
          <w:u w:val="single"/>
        </w:rPr>
        <w:t>separate artefact</w:t>
      </w:r>
      <w:r w:rsidRPr="003125FA">
        <w:rPr>
          <w:u w:val="single"/>
        </w:rPr>
        <w:t xml:space="preserve"> for DB:</w:t>
      </w:r>
    </w:p>
    <w:p w:rsidR="00430A11" w:rsidRDefault="009C2F25" w:rsidP="009C2F25">
      <w:r>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w:t>
      </w:r>
      <w:r>
        <w:t xml:space="preserve"> =&gt; </w:t>
      </w:r>
      <w:proofErr w:type="spellStart"/>
      <w:r>
        <w:t>Poc</w:t>
      </w:r>
      <w:proofErr w:type="spellEnd"/>
      <w:r>
        <w:t>-Db</w:t>
      </w:r>
    </w:p>
    <w:p w:rsidR="009C2F25" w:rsidRDefault="009C2F25" w:rsidP="009C2F25">
      <w:r>
        <w:t>Right click properties =&gt; Target platform =&gt; Microsoft Azure SQL Database V12</w:t>
      </w:r>
    </w:p>
    <w:p w:rsidR="009C2F25" w:rsidRDefault="00CC6809" w:rsidP="009C2F25">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CC6809" w:rsidRDefault="00A30FA6" w:rsidP="00A30FA6">
      <w:r w:rsidRPr="00A30FA6">
        <w:t>add post deployment script =&gt; add new =&gt; User Scripts =&gt; Post-Deployment Script</w:t>
      </w:r>
    </w:p>
    <w:p w:rsidR="006B7D97" w:rsidRDefault="006B7D97" w:rsidP="00A30FA6">
      <w:r>
        <w:t xml:space="preserve">you can also set property of the </w:t>
      </w:r>
      <w:proofErr w:type="spellStart"/>
      <w:r>
        <w:t>sql</w:t>
      </w:r>
      <w:proofErr w:type="spellEnd"/>
      <w:r>
        <w:t xml:space="preserve"> script file to post deployment.</w:t>
      </w:r>
    </w:p>
    <w:p w:rsidR="00FA3B76" w:rsidRDefault="00FA3B76" w:rsidP="00A30FA6">
      <w:r>
        <w:t xml:space="preserve">Ideally use </w:t>
      </w:r>
      <w:r w:rsidR="00D30F16">
        <w:t>separate</w:t>
      </w:r>
      <w:r>
        <w:t xml:space="preserve"> </w:t>
      </w:r>
      <w:proofErr w:type="spellStart"/>
      <w:r>
        <w:t>sql</w:t>
      </w:r>
      <w:proofErr w:type="spellEnd"/>
      <w:r>
        <w:t xml:space="preserve"> scripts for data and use merge statements.  </w:t>
      </w:r>
      <w:r w:rsidR="007A1805">
        <w:t xml:space="preserve">Reference those script files in the </w:t>
      </w:r>
      <w:r w:rsidR="007A1805" w:rsidRPr="00A30FA6">
        <w:t>Post-Deployment Script</w:t>
      </w:r>
      <w:r w:rsidR="007A1805">
        <w:t xml:space="preserve"> file. </w:t>
      </w:r>
      <w:r w:rsidR="0038364D">
        <w:t xml:space="preserve">Like </w:t>
      </w:r>
      <w:r w:rsidR="0038364D" w:rsidRPr="0038364D">
        <w:t>.\</w:t>
      </w:r>
      <w:r w:rsidR="0038364D">
        <w:t>tables</w:t>
      </w:r>
      <w:r w:rsidR="0038364D" w:rsidRPr="0038364D">
        <w:t>\</w:t>
      </w:r>
      <w:proofErr w:type="spellStart"/>
      <w:r w:rsidR="0038364D" w:rsidRPr="0038364D">
        <w:t>DataScripts</w:t>
      </w:r>
      <w:proofErr w:type="spellEnd"/>
      <w:r w:rsidR="0038364D" w:rsidRPr="0038364D">
        <w:t>\</w:t>
      </w:r>
      <w:r w:rsidR="0038364D">
        <w:t>Table1</w:t>
      </w:r>
      <w:r w:rsidR="0038364D" w:rsidRPr="0038364D">
        <w:t>.Data.sql</w:t>
      </w:r>
    </w:p>
    <w:p w:rsidR="006B7D97" w:rsidRPr="00A30FA6" w:rsidRDefault="008D6612" w:rsidP="00A30FA6">
      <w:r>
        <w:t xml:space="preserve">You can </w:t>
      </w:r>
      <w:proofErr w:type="gramStart"/>
      <w:r>
        <w:t>get .</w:t>
      </w:r>
      <w:proofErr w:type="spellStart"/>
      <w:r>
        <w:t>dacpac</w:t>
      </w:r>
      <w:proofErr w:type="spellEnd"/>
      <w:proofErr w:type="gramEnd"/>
      <w:r>
        <w:t xml:space="preserve"> from the drop folder and test on your local db. </w:t>
      </w:r>
    </w:p>
    <w:p w:rsidR="00905AC2" w:rsidRDefault="00D4771B" w:rsidP="00683E34">
      <w:r>
        <w:rPr>
          <w:u w:val="single"/>
        </w:rPr>
        <w:t>S</w:t>
      </w:r>
      <w:r w:rsidRPr="003125FA">
        <w:rPr>
          <w:u w:val="single"/>
        </w:rPr>
        <w:t>eparate artefact for DB</w:t>
      </w:r>
      <w:r>
        <w:rPr>
          <w:u w:val="single"/>
        </w:rPr>
        <w:t>:</w:t>
      </w:r>
    </w:p>
    <w:p w:rsidR="00683E34" w:rsidRDefault="0055498D" w:rsidP="006D30CF">
      <w:r>
        <w:t xml:space="preserve">Go to </w:t>
      </w:r>
      <w:proofErr w:type="spellStart"/>
      <w:r>
        <w:t>bulds</w:t>
      </w:r>
      <w:proofErr w:type="spellEnd"/>
      <w:r>
        <w:t xml:space="preserve"> =&gt; Edit =&gt; </w:t>
      </w:r>
      <w:r w:rsidR="00D20673" w:rsidRPr="00D20673">
        <w:t xml:space="preserve">Agent Job 1 =&gt; + (Add a Task to Agent Job 1) =&gt; </w:t>
      </w:r>
      <w:r w:rsidR="00D20673">
        <w:t xml:space="preserve">find </w:t>
      </w:r>
      <w:r w:rsidR="00F5485A" w:rsidRPr="00D20673">
        <w:rPr>
          <w:b/>
        </w:rPr>
        <w:t>Copy Files</w:t>
      </w:r>
      <w:r w:rsidR="00F5485A">
        <w:t xml:space="preserve"> task </w:t>
      </w:r>
      <w:r w:rsidR="00D20673">
        <w:t xml:space="preserve">=&gt; </w:t>
      </w:r>
      <w:r w:rsidR="00CC5FF5">
        <w:t xml:space="preserve">Add </w:t>
      </w:r>
    </w:p>
    <w:p w:rsidR="002F57D2" w:rsidRPr="00A011B9" w:rsidRDefault="00BA10ED" w:rsidP="002F57D2">
      <w:r>
        <w:t xml:space="preserve">In </w:t>
      </w:r>
      <w:r w:rsidRPr="00BA10ED">
        <w:t xml:space="preserve">Contents </w:t>
      </w:r>
      <w:r w:rsidR="002F57D2">
        <w:t>Put (</w:t>
      </w:r>
      <w:r w:rsidR="002F57D2">
        <w:t>**\</w:t>
      </w:r>
      <w:proofErr w:type="gramStart"/>
      <w:r w:rsidR="002F57D2">
        <w:t>*.</w:t>
      </w:r>
      <w:proofErr w:type="spellStart"/>
      <w:r w:rsidR="002F57D2">
        <w:t>dacpac</w:t>
      </w:r>
      <w:proofErr w:type="spellEnd"/>
      <w:proofErr w:type="gramEnd"/>
      <w:r w:rsidR="002F57D2">
        <w:t>) and on next line may be (</w:t>
      </w:r>
      <w:r w:rsidR="002F57D2">
        <w:t>**\*.</w:t>
      </w:r>
      <w:r w:rsidR="002F57D2" w:rsidRPr="002F57D2">
        <w:t xml:space="preserve"> PostDeployment1.sql</w:t>
      </w:r>
      <w:r w:rsidR="002F57D2">
        <w:t>)</w:t>
      </w:r>
    </w:p>
    <w:p w:rsidR="00861F1D" w:rsidRDefault="00927F6D" w:rsidP="00A011B9">
      <w:r>
        <w:t>In target put “</w:t>
      </w:r>
      <w:r w:rsidRPr="00927F6D">
        <w:t>$(</w:t>
      </w:r>
      <w:proofErr w:type="spellStart"/>
      <w:proofErr w:type="gramStart"/>
      <w:r w:rsidRPr="00927F6D">
        <w:t>build.artifactstagingdirectory</w:t>
      </w:r>
      <w:proofErr w:type="spellEnd"/>
      <w:proofErr w:type="gramEnd"/>
      <w:r w:rsidRPr="00927F6D">
        <w:t>)\database</w:t>
      </w:r>
      <w:r>
        <w:t>”</w:t>
      </w:r>
    </w:p>
    <w:p w:rsidR="00303B4E" w:rsidRDefault="00303B4E" w:rsidP="00303B4E">
      <w:r w:rsidRPr="00303B4E">
        <w:t>Advanced =&gt; Flatten Folders</w:t>
      </w:r>
      <w:r w:rsidR="00BD11F5">
        <w:t xml:space="preserve"> and save.</w:t>
      </w:r>
    </w:p>
    <w:p w:rsidR="00BD11F5" w:rsidRDefault="00BD11F5" w:rsidP="00A90B24">
      <w:r w:rsidRPr="00BD11F5">
        <w:t xml:space="preserve">Publish Build </w:t>
      </w:r>
      <w:r>
        <w:t xml:space="preserve">Database </w:t>
      </w:r>
      <w:proofErr w:type="spellStart"/>
      <w:r w:rsidRPr="00BD11F5">
        <w:t>Artifacts</w:t>
      </w:r>
      <w:proofErr w:type="spellEnd"/>
      <w:r>
        <w:t xml:space="preserve">: </w:t>
      </w:r>
      <w:r w:rsidR="00A90B24">
        <w:t xml:space="preserve">Edit =&gt; </w:t>
      </w:r>
      <w:r w:rsidR="00A90B24" w:rsidRPr="00D20673">
        <w:t xml:space="preserve">Agent Job 1 =&gt; + (Add a Task to Agent Job 1) =&gt; </w:t>
      </w:r>
      <w:r w:rsidR="00A90B24">
        <w:t>find</w:t>
      </w:r>
      <w:r w:rsidR="00A90B24">
        <w:t xml:space="preserve"> </w:t>
      </w:r>
      <w:r w:rsidR="00A90B24" w:rsidRPr="00485DB2">
        <w:rPr>
          <w:b/>
        </w:rPr>
        <w:t xml:space="preserve">Publish Build </w:t>
      </w:r>
      <w:proofErr w:type="spellStart"/>
      <w:r w:rsidR="00A90B24" w:rsidRPr="00485DB2">
        <w:rPr>
          <w:b/>
        </w:rPr>
        <w:t>Artifacts</w:t>
      </w:r>
      <w:proofErr w:type="spellEnd"/>
      <w:r w:rsidR="00A90B24" w:rsidRPr="00485DB2">
        <w:rPr>
          <w:b/>
        </w:rPr>
        <w:t xml:space="preserve"> </w:t>
      </w:r>
      <w:r w:rsidR="00A90B24">
        <w:t xml:space="preserve">=&gt; </w:t>
      </w:r>
      <w:r w:rsidR="00485DB2">
        <w:t>Add</w:t>
      </w:r>
    </w:p>
    <w:p w:rsidR="00485DB2" w:rsidRDefault="00485DB2" w:rsidP="00A90B24">
      <w:r>
        <w:t xml:space="preserve">Path to publish = </w:t>
      </w:r>
      <w:r w:rsidR="00CB0744" w:rsidRPr="00CB0744">
        <w:t>$(</w:t>
      </w:r>
      <w:proofErr w:type="spellStart"/>
      <w:proofErr w:type="gramStart"/>
      <w:r w:rsidR="00CB0744" w:rsidRPr="00CB0744">
        <w:t>build.artifactstagingdirectory</w:t>
      </w:r>
      <w:proofErr w:type="spellEnd"/>
      <w:proofErr w:type="gramEnd"/>
      <w:r w:rsidR="00CB0744" w:rsidRPr="00CB0744">
        <w:t>)\Db</w:t>
      </w:r>
    </w:p>
    <w:p w:rsidR="0017252A" w:rsidRDefault="00C17B18" w:rsidP="00A90B24">
      <w:proofErr w:type="spellStart"/>
      <w:r>
        <w:t>Artifact</w:t>
      </w:r>
      <w:proofErr w:type="spellEnd"/>
      <w:r>
        <w:t xml:space="preserve"> name = </w:t>
      </w:r>
      <w:proofErr w:type="spellStart"/>
      <w:r>
        <w:t>db</w:t>
      </w:r>
      <w:proofErr w:type="spellEnd"/>
    </w:p>
    <w:p w:rsidR="00025DBA" w:rsidRDefault="00025DBA" w:rsidP="00A90B24"/>
    <w:p w:rsidR="009B5E03" w:rsidRDefault="009B5E03" w:rsidP="00A90B24">
      <w:r>
        <w:t>Add task “</w:t>
      </w:r>
      <w:r w:rsidRPr="009B5E03">
        <w:rPr>
          <w:b/>
        </w:rPr>
        <w:t>Visual Studio Build</w:t>
      </w:r>
      <w:r>
        <w:t xml:space="preserve">” to build the </w:t>
      </w:r>
      <w:proofErr w:type="spellStart"/>
      <w:r>
        <w:t>Dacpac</w:t>
      </w:r>
      <w:proofErr w:type="spellEnd"/>
      <w:r w:rsidR="00A44131">
        <w:t>/</w:t>
      </w:r>
      <w:proofErr w:type="spellStart"/>
      <w:r w:rsidR="00A44131">
        <w:t>dababase</w:t>
      </w:r>
      <w:proofErr w:type="spellEnd"/>
      <w:r w:rsidR="00A44131">
        <w:t xml:space="preserve"> project and any other projects in the solutions</w:t>
      </w:r>
      <w:r>
        <w:t>.</w:t>
      </w:r>
      <w:r w:rsidR="00713B6B">
        <w:t xml:space="preserve"> Select th</w:t>
      </w:r>
      <w:r w:rsidR="00025DBA">
        <w:t>e</w:t>
      </w:r>
      <w:r w:rsidR="00713B6B">
        <w:t xml:space="preserve"> VS version. </w:t>
      </w:r>
    </w:p>
    <w:p w:rsidR="006E22F4" w:rsidRDefault="00EC5B35" w:rsidP="00A90B24">
      <w:r>
        <w:t xml:space="preserve">Please use </w:t>
      </w:r>
      <w:r w:rsidR="006E22F4">
        <w:t xml:space="preserve">Hosted </w:t>
      </w:r>
      <w:r>
        <w:t>Agent</w:t>
      </w:r>
      <w:r w:rsidR="006E22F4">
        <w:t xml:space="preserve"> </w:t>
      </w:r>
      <w:r w:rsidR="00252925">
        <w:t xml:space="preserve">=&gt; </w:t>
      </w:r>
      <w:r w:rsidR="006E22F4" w:rsidRPr="00EC5B35">
        <w:rPr>
          <w:b/>
        </w:rPr>
        <w:t>Hosted VS2017</w:t>
      </w:r>
      <w:r>
        <w:t xml:space="preserve"> </w:t>
      </w:r>
      <w:r w:rsidR="003C24B5">
        <w:t xml:space="preserve">to run the build, </w:t>
      </w:r>
      <w:r>
        <w:t xml:space="preserve">otherwise you may get error. </w:t>
      </w:r>
    </w:p>
    <w:p w:rsidR="00713B6B" w:rsidRDefault="00025DBA" w:rsidP="00A90B24">
      <w:proofErr w:type="spellStart"/>
      <w:r>
        <w:t>Plateform</w:t>
      </w:r>
      <w:proofErr w:type="spellEnd"/>
      <w:r>
        <w:t xml:space="preserve">: </w:t>
      </w:r>
      <w:r w:rsidRPr="00025DBA">
        <w:t>$(</w:t>
      </w:r>
      <w:proofErr w:type="spellStart"/>
      <w:r w:rsidRPr="00025DBA">
        <w:t>BuildPlatform</w:t>
      </w:r>
      <w:proofErr w:type="spellEnd"/>
      <w:r w:rsidRPr="00025DBA">
        <w:t>)</w:t>
      </w:r>
    </w:p>
    <w:p w:rsidR="00025DBA" w:rsidRDefault="00025DBA" w:rsidP="00A90B24">
      <w:r>
        <w:t xml:space="preserve">Configuration: </w:t>
      </w:r>
      <w:r w:rsidRPr="00025DBA">
        <w:t>$(</w:t>
      </w:r>
      <w:proofErr w:type="spellStart"/>
      <w:r w:rsidRPr="00025DBA">
        <w:t>BuildConfiguration</w:t>
      </w:r>
      <w:proofErr w:type="spellEnd"/>
      <w:r w:rsidRPr="00025DBA">
        <w:t>)</w:t>
      </w:r>
    </w:p>
    <w:p w:rsidR="00D05839" w:rsidRPr="00303B4E" w:rsidRDefault="00D05839" w:rsidP="00A90B24"/>
    <w:p w:rsidR="009867EC" w:rsidRDefault="009867EC" w:rsidP="005142FC"/>
    <w:p w:rsidR="003814F9" w:rsidRDefault="003814F9"/>
    <w:p w:rsidR="00376028" w:rsidRDefault="00376028"/>
    <w:p w:rsidR="00376028" w:rsidRDefault="00376028" w:rsidP="00376028">
      <w:pPr>
        <w:pBdr>
          <w:bottom w:val="dotted" w:sz="24" w:space="1" w:color="auto"/>
        </w:pBdr>
      </w:pPr>
    </w:p>
    <w:p w:rsidR="00567FBA" w:rsidRDefault="00567FBA" w:rsidP="00376028"/>
    <w:p w:rsidR="00567FBA" w:rsidRDefault="00567FBA" w:rsidP="00567FBA">
      <w:r w:rsidRPr="00694C6E">
        <w:rPr>
          <w:b/>
          <w:u w:val="single"/>
        </w:rPr>
        <w:t>Review code with pull requests</w:t>
      </w:r>
      <w:r>
        <w:t>:</w:t>
      </w:r>
    </w:p>
    <w:p w:rsidR="00567FBA" w:rsidRDefault="00567FBA" w:rsidP="00567FBA">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567FBA" w:rsidRDefault="00567FBA" w:rsidP="00567FBA">
      <w:r w:rsidRPr="00DB2AF0">
        <w:t>Pull requests combine the review and merge of your code into a single collaborative process</w:t>
      </w:r>
    </w:p>
    <w:p w:rsidR="00567FBA" w:rsidRDefault="00567FBA" w:rsidP="00567FBA">
      <w:hyperlink r:id="rId11" w:history="1">
        <w:r w:rsidRPr="008C36DC">
          <w:rPr>
            <w:rStyle w:val="Hyperlink"/>
          </w:rPr>
          <w:t>https://docs.microsoft.com/en-au/azure/devops/repos/git/pull-requests?view=tfs-2017&amp;tabs=new-nav</w:t>
        </w:r>
      </w:hyperlink>
    </w:p>
    <w:p w:rsidR="00567FBA" w:rsidRDefault="004B0458" w:rsidP="00567FBA">
      <w:r>
        <w:t>For pull request we need to first create a branch which we want to merge to the master.</w:t>
      </w:r>
    </w:p>
    <w:p w:rsidR="004B0458" w:rsidRDefault="002559AD" w:rsidP="00567FBA">
      <w:r>
        <w:t xml:space="preserve">Note: </w:t>
      </w:r>
      <w:r w:rsidRPr="002559AD">
        <w:t>Protect branches with policies</w:t>
      </w:r>
      <w:r>
        <w:t xml:space="preserve"> like </w:t>
      </w:r>
      <w:r w:rsidRPr="002559AD">
        <w:t>master</w:t>
      </w:r>
      <w:r>
        <w:t xml:space="preserve">. </w:t>
      </w:r>
      <w:r w:rsidR="00131436" w:rsidRPr="00131436">
        <w:t>Require pull requests to make any changes on these branches. Developers pushing changes directly to the protected branches will have their pushes rejected.</w:t>
      </w:r>
    </w:p>
    <w:p w:rsidR="00757085" w:rsidRDefault="00757085" w:rsidP="00567FBA">
      <w:r w:rsidRPr="00757085">
        <w:rPr>
          <w:u w:val="single"/>
        </w:rPr>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6A50E8" w:rsidRDefault="006A50E8" w:rsidP="00567FBA"/>
    <w:p w:rsidR="006A50E8" w:rsidRDefault="006A50E8" w:rsidP="00567FBA">
      <w:r>
        <w:t xml:space="preserve">Do you code changes push changes to local and Sync. </w:t>
      </w:r>
    </w:p>
    <w:p w:rsidR="006A50E8" w:rsidRDefault="006A50E8" w:rsidP="006A50E8">
      <w:r>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xml:space="preserve">) =&gt; mouse hover =&gt; </w:t>
      </w:r>
      <w:r w:rsidR="00BA7D12">
        <w:t>click “</w:t>
      </w:r>
      <w:r>
        <w:t>New pull request</w:t>
      </w:r>
      <w:r w:rsidR="00BA7D12">
        <w:t xml:space="preserve">” =&gt; </w:t>
      </w:r>
      <w:r w:rsidR="00075D67">
        <w:t>next page</w:t>
      </w:r>
    </w:p>
    <w:p w:rsidR="004A171C" w:rsidRDefault="004A171C" w:rsidP="006A50E8">
      <w:r>
        <w:t xml:space="preserve">You can also create pull request from VS =&gt; Team Explorer =&gt; Home </w:t>
      </w:r>
      <w:r w:rsidR="00E27525">
        <w:t>=&gt; Pull Request.</w:t>
      </w:r>
    </w:p>
    <w:p w:rsidR="00E27525" w:rsidRDefault="00E27525" w:rsidP="006A50E8">
      <w:r>
        <w:t xml:space="preserve">Also </w:t>
      </w:r>
      <w:r w:rsidRPr="00E27525">
        <w:t>from Visual Studio from the Branches view in Team Explorer by right-clicking the branch name and selecting Create pull request while connected to your project.</w:t>
      </w:r>
    </w:p>
    <w:p w:rsidR="00E27525" w:rsidRDefault="00E27525" w:rsidP="006A50E8"/>
    <w:p w:rsidR="00075D67" w:rsidRDefault="00075D67" w:rsidP="00076EEC">
      <w:r w:rsidRPr="00075D67">
        <w:t>from you branch to master (by default selected)</w:t>
      </w:r>
      <w:r>
        <w:t xml:space="preserve"> =&gt; Enter title =&gt; </w:t>
      </w:r>
      <w:r w:rsidR="00076EEC" w:rsidRPr="00076EEC">
        <w:t xml:space="preserve">Reviewers = </w:t>
      </w:r>
      <w:proofErr w:type="spellStart"/>
      <w:r w:rsidR="00076EEC" w:rsidRPr="00076EEC">
        <w:t>naveed</w:t>
      </w:r>
      <w:proofErr w:type="spellEnd"/>
      <w:r w:rsidR="00076EEC" w:rsidRPr="00076EEC">
        <w:t xml:space="preserve"> </w:t>
      </w:r>
      <w:proofErr w:type="spellStart"/>
      <w:r w:rsidR="00076EEC" w:rsidRPr="00076EEC">
        <w:t>eamil</w:t>
      </w:r>
      <w:proofErr w:type="spellEnd"/>
      <w:r w:rsidR="00076EEC" w:rsidRPr="00076EEC">
        <w:t xml:space="preserve"> =&gt; work items = 123 =&gt; create</w:t>
      </w:r>
      <w:r w:rsidR="00CA7B46">
        <w:t>.</w:t>
      </w:r>
    </w:p>
    <w:p w:rsidR="00CA7B46" w:rsidRDefault="00CA7B46" w:rsidP="00076EEC">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CA7B46" w:rsidRDefault="00CA7B46" w:rsidP="00076EEC"/>
    <w:p w:rsidR="00E368C9" w:rsidRDefault="00B67293" w:rsidP="00076EEC">
      <w:r w:rsidRPr="00B67293">
        <w:rPr>
          <w:u w:val="single"/>
        </w:rPr>
        <w:t xml:space="preserve">Configure </w:t>
      </w:r>
      <w:r w:rsidR="00E368C9" w:rsidRPr="00A65DB9">
        <w:rPr>
          <w:b/>
          <w:u w:val="single"/>
        </w:rPr>
        <w:t>branch policies</w:t>
      </w:r>
      <w:r w:rsidR="00E368C9">
        <w:t xml:space="preserve">: </w:t>
      </w:r>
    </w:p>
    <w:p w:rsidR="00A65DB9" w:rsidRDefault="009502CF" w:rsidP="00076EEC">
      <w:hyperlink r:id="rId12" w:history="1">
        <w:r w:rsidRPr="002E5BF2">
          <w:rPr>
            <w:rStyle w:val="Hyperlink"/>
          </w:rPr>
          <w:t>https://docs.microsoft.com/en-au/azure/devops/repos/git/branch-policies?view=tfs-2017</w:t>
        </w:r>
      </w:hyperlink>
    </w:p>
    <w:p w:rsidR="009F402E" w:rsidRDefault="009F402E" w:rsidP="00076EEC">
      <w:r>
        <w:t>N</w:t>
      </w:r>
      <w:r w:rsidRPr="009F402E">
        <w:t>avigating to your project in the web portal</w:t>
      </w:r>
      <w:r>
        <w:t xml:space="preserve"> (</w:t>
      </w:r>
      <w:r w:rsidRPr="006A50E8">
        <w:t>dev.azure.com or visualstudio.com</w:t>
      </w:r>
      <w:r>
        <w:t>)</w:t>
      </w:r>
      <w:r w:rsidRPr="009F402E">
        <w:t xml:space="preserve"> and selecting Repos, Branches</w:t>
      </w:r>
      <w:r w:rsidR="006D7B68">
        <w:t xml:space="preserve"> =&gt; </w:t>
      </w:r>
      <w:r w:rsidR="006D7B68" w:rsidRPr="006D7B68">
        <w:t>Locate your branch</w:t>
      </w:r>
      <w:r w:rsidR="006D7B68">
        <w:t xml:space="preserve"> (master) </w:t>
      </w:r>
      <w:r w:rsidR="0052163C">
        <w:t xml:space="preserve">=&gt; mouse hover </w:t>
      </w:r>
      <w:r w:rsidR="006D7B68">
        <w:t xml:space="preserve">=&gt; </w:t>
      </w:r>
      <w:r w:rsidR="0052163C">
        <w:t>… (more action)</w:t>
      </w:r>
      <w:r w:rsidR="000D04D5">
        <w:t xml:space="preserve"> =&gt; click to open context menus =&gt; select “</w:t>
      </w:r>
      <w:r w:rsidR="000D04D5" w:rsidRPr="000D04D5">
        <w:rPr>
          <w:b/>
        </w:rPr>
        <w:t>Branch polices</w:t>
      </w:r>
      <w:r w:rsidR="000D04D5">
        <w:t xml:space="preserve">” =&gt; next page  </w:t>
      </w:r>
    </w:p>
    <w:p w:rsidR="002059B6" w:rsidRDefault="002059B6" w:rsidP="00076EEC">
      <w:r>
        <w:t xml:space="preserve">Under </w:t>
      </w:r>
      <w:r w:rsidRPr="002059B6">
        <w:rPr>
          <w:b/>
        </w:rPr>
        <w:t>Build validation</w:t>
      </w:r>
      <w:r>
        <w:t xml:space="preserve"> =&gt; </w:t>
      </w:r>
      <w:r w:rsidR="00AA4FCB">
        <w:t xml:space="preserve">click + </w:t>
      </w:r>
      <w:r w:rsidR="001B0AFE">
        <w:t>Add build policy =&gt; select the “</w:t>
      </w:r>
      <w:r w:rsidR="001B0AFE" w:rsidRPr="001B0AFE">
        <w:rPr>
          <w:b/>
        </w:rPr>
        <w:t>B</w:t>
      </w:r>
      <w:r w:rsidR="00AA4FCB" w:rsidRPr="001B0AFE">
        <w:rPr>
          <w:b/>
        </w:rPr>
        <w:t xml:space="preserve">uild </w:t>
      </w:r>
      <w:r w:rsidR="00BD396F" w:rsidRPr="001B0AFE">
        <w:rPr>
          <w:b/>
        </w:rPr>
        <w:t>pipeline</w:t>
      </w:r>
      <w:r w:rsidR="001B0AFE">
        <w:t>”</w:t>
      </w:r>
      <w:r w:rsidR="00BD396F">
        <w:t xml:space="preserve"> </w:t>
      </w:r>
      <w:r w:rsidR="00F10820">
        <w:t>from dropdown.</w:t>
      </w:r>
    </w:p>
    <w:p w:rsidR="00F10820" w:rsidRDefault="00F10820" w:rsidP="00076EEC">
      <w:r>
        <w:t xml:space="preserve">New go to VS and do some code changes and push changes to the branch against a pull request is create or create a new pull request. It will run the build also. </w:t>
      </w:r>
    </w:p>
    <w:p w:rsidR="009F39A6" w:rsidRDefault="00783BDC" w:rsidP="00076EEC">
      <w:r>
        <w:t>Set auto complete and enable “</w:t>
      </w:r>
      <w:r w:rsidRPr="00783BDC">
        <w:t>Squash changes when merging</w:t>
      </w:r>
      <w:r>
        <w:t>”.</w:t>
      </w:r>
    </w:p>
    <w:p w:rsidR="00783BDC" w:rsidRDefault="003B0F8B" w:rsidP="00076EEC">
      <w:r w:rsidRPr="003B0F8B">
        <w:rPr>
          <w:u w:val="single"/>
        </w:rPr>
        <w:t>Rebase the current branch if master has changes</w:t>
      </w:r>
      <w:r>
        <w:t>:</w:t>
      </w:r>
    </w:p>
    <w:p w:rsidR="003B0F8B" w:rsidRDefault="003B0F8B" w:rsidP="00076EEC">
      <w:r>
        <w:t xml:space="preserve">Right click the branch in Team Explorer =&gt; </w:t>
      </w:r>
      <w:r w:rsidR="00FA4026">
        <w:t xml:space="preserve">Pull </w:t>
      </w:r>
      <w:r w:rsidR="00FA4026">
        <w:t xml:space="preserve">(get </w:t>
      </w:r>
      <w:r w:rsidR="007A0AA1">
        <w:t>latest) (</w:t>
      </w:r>
      <w:r w:rsidR="00FA4026">
        <w:t xml:space="preserve">Pull = </w:t>
      </w:r>
      <w:r>
        <w:t xml:space="preserve">Fetch </w:t>
      </w:r>
      <w:r w:rsidR="00FA4026">
        <w:t>+ merge)</w:t>
      </w:r>
    </w:p>
    <w:p w:rsidR="003B0F8B" w:rsidRDefault="003B0F8B" w:rsidP="00076EEC">
      <w:bookmarkStart w:id="0" w:name="_GoBack"/>
      <w:bookmarkEnd w:id="0"/>
    </w:p>
    <w:p w:rsidR="003B0F8B" w:rsidRDefault="003B0F8B" w:rsidP="003B0F8B">
      <w:r>
        <w:t>git status</w:t>
      </w:r>
    </w:p>
    <w:p w:rsidR="003B0F8B" w:rsidRDefault="003B0F8B" w:rsidP="003B0F8B">
      <w:r>
        <w:t>=&gt; git checkout master</w:t>
      </w:r>
    </w:p>
    <w:p w:rsidR="003B0F8B" w:rsidRDefault="003B0F8B" w:rsidP="003B0F8B">
      <w:r>
        <w:t>=&gt; git pull</w:t>
      </w:r>
    </w:p>
    <w:p w:rsidR="003B0F8B" w:rsidRDefault="003B0F8B" w:rsidP="003B0F8B">
      <w:r>
        <w:t>git checkout {users/username/description}</w:t>
      </w:r>
    </w:p>
    <w:p w:rsidR="003B0F8B" w:rsidRDefault="003B0F8B" w:rsidP="003B0F8B">
      <w:r>
        <w:t xml:space="preserve">git checkout </w:t>
      </w:r>
      <w:proofErr w:type="gramStart"/>
      <w:r>
        <w:t>@{</w:t>
      </w:r>
      <w:proofErr w:type="gramEnd"/>
      <w:r>
        <w:t xml:space="preserve">-1}  </w:t>
      </w:r>
    </w:p>
    <w:p w:rsidR="003B0F8B" w:rsidRDefault="003B0F8B" w:rsidP="003B0F8B">
      <w:r>
        <w:t>Rebase from master</w:t>
      </w:r>
    </w:p>
    <w:p w:rsidR="003B0F8B" w:rsidRDefault="003B0F8B" w:rsidP="003B0F8B">
      <w:r>
        <w:t>git rebase master</w:t>
      </w:r>
    </w:p>
    <w:p w:rsidR="003B0F8B" w:rsidRDefault="003B0F8B" w:rsidP="003B0F8B">
      <w:r>
        <w:t>git rebase -–continue</w:t>
      </w:r>
    </w:p>
    <w:p w:rsidR="003B0F8B" w:rsidRDefault="003B0F8B" w:rsidP="003B0F8B">
      <w:r>
        <w:t>git push --force-with-lease</w:t>
      </w:r>
    </w:p>
    <w:p w:rsidR="009F402E" w:rsidRDefault="009F402E" w:rsidP="00076EEC"/>
    <w:p w:rsidR="009502CF" w:rsidRPr="00076EEC" w:rsidRDefault="009502CF" w:rsidP="00076EEC"/>
    <w:p w:rsidR="006A50E8" w:rsidRPr="006A50E8" w:rsidRDefault="006A50E8" w:rsidP="006A50E8"/>
    <w:p w:rsidR="00757085" w:rsidRDefault="00757085"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4B0458" w:rsidRDefault="004B0458" w:rsidP="00567FBA"/>
    <w:p w:rsidR="00567FBA" w:rsidRDefault="00567FBA" w:rsidP="00567FBA">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567FBA" w:rsidRDefault="00567FBA" w:rsidP="00567FBA">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567FBA" w:rsidRDefault="00567FBA" w:rsidP="00567FBA">
      <w:r>
        <w:t>The Build Definition follows the same basic steps.</w:t>
      </w:r>
    </w:p>
    <w:p w:rsidR="00567FBA" w:rsidRDefault="00567FBA" w:rsidP="00567FBA">
      <w:r>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567FBA" w:rsidRDefault="00567FBA" w:rsidP="00567FBA"/>
    <w:p w:rsidR="00567FBA" w:rsidRDefault="00567FBA" w:rsidP="00567FBA">
      <w:r>
        <w:t>Tips:</w:t>
      </w:r>
    </w:p>
    <w:p w:rsidR="00567FBA" w:rsidRDefault="00567FBA" w:rsidP="00567FBA">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567FBA" w:rsidRDefault="00567FBA" w:rsidP="00567FBA"/>
    <w:p w:rsidR="00567FBA" w:rsidRDefault="00567FBA" w:rsidP="00567FBA">
      <w:hyperlink r:id="rId13" w:history="1">
        <w:r w:rsidRPr="00EF3A99">
          <w:rPr>
            <w:rStyle w:val="Hyperlink"/>
          </w:rPr>
          <w:t>https://docs.microsoft.com/en-us/azure/devops/pipelines/targets/azure-sqldb?view=vsts&amp;tabs=yaml</w:t>
        </w:r>
      </w:hyperlink>
    </w:p>
    <w:p w:rsidR="00567FBA" w:rsidRDefault="00567FBA" w:rsidP="00567FBA"/>
    <w:p w:rsidR="00567FBA" w:rsidRDefault="00567FBA" w:rsidP="00567FBA">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567FBA" w:rsidRDefault="00567FBA" w:rsidP="00567FBA">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567FBA" w:rsidRDefault="00567FBA" w:rsidP="00567FBA">
      <w:r>
        <w:rPr>
          <w:noProof/>
          <w:lang w:eastAsia="en-AU"/>
        </w:rPr>
        <w:lastRenderedPageBreak/>
        <w:drawing>
          <wp:inline distT="0" distB="0" distL="0" distR="0" wp14:anchorId="5056AEE3" wp14:editId="28802D08">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567FBA" w:rsidRDefault="00567FBA"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962A7D" w:rsidRDefault="00962A7D" w:rsidP="00376028"/>
    <w:p w:rsidR="00376028" w:rsidRDefault="00376028" w:rsidP="00376028"/>
    <w:p w:rsidR="00376028" w:rsidRDefault="00376028" w:rsidP="00376028"/>
    <w:p w:rsidR="00376028" w:rsidRDefault="00376028" w:rsidP="00376028"/>
    <w:p w:rsidR="00376028" w:rsidRDefault="00376028" w:rsidP="00376028">
      <w:r>
        <w:t>Go to VisualStudio.com and create new project. Go to Branches and clone.</w:t>
      </w:r>
    </w:p>
    <w:p w:rsidR="00376028" w:rsidRDefault="00376028" w:rsidP="00376028">
      <w:r>
        <w:t>Go to VS create a project =&gt; Connect to TFS/Git</w:t>
      </w:r>
    </w:p>
    <w:p w:rsidR="00376028" w:rsidRDefault="00376028" w:rsidP="00376028">
      <w:r>
        <w:t>Go to VisualStudio.com =&gt; branch/master =&gt; click on setup build.</w:t>
      </w:r>
    </w:p>
    <w:p w:rsidR="00376028" w:rsidRDefault="00376028"/>
    <w:p w:rsidR="00E761FA" w:rsidRDefault="00E761FA" w:rsidP="00E761FA">
      <w:r w:rsidRPr="006C400D">
        <w:rPr>
          <w:u w:val="single"/>
        </w:rPr>
        <w:t xml:space="preserve">Create </w:t>
      </w:r>
      <w:r>
        <w:rPr>
          <w:u w:val="single"/>
        </w:rPr>
        <w:t xml:space="preserve">new </w:t>
      </w:r>
      <w:r w:rsidRPr="006C400D">
        <w:rPr>
          <w:u w:val="single"/>
        </w:rPr>
        <w:t>project in DevOps</w:t>
      </w:r>
      <w:r w:rsidR="007A0354">
        <w:rPr>
          <w:u w:val="single"/>
        </w:rPr>
        <w:t xml:space="preserve"> (if required)</w:t>
      </w:r>
      <w:r>
        <w:t>: Go to VisualStudio.com =&gt; select organization =&gt; create project (right top corner)</w:t>
      </w:r>
    </w:p>
    <w:p w:rsidR="00E761FA" w:rsidRDefault="00E761FA"/>
    <w:p w:rsidR="00E472DE" w:rsidRDefault="00E472DE" w:rsidP="00661126">
      <w:r>
        <w:t>You can also directly publish to Azure from VS.</w:t>
      </w:r>
    </w:p>
    <w:p w:rsidR="00E472DE" w:rsidRDefault="00E472DE" w:rsidP="00E472DE">
      <w:pPr>
        <w:pStyle w:val="ListParagraph"/>
        <w:numPr>
          <w:ilvl w:val="0"/>
          <w:numId w:val="3"/>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E472DE" w:rsidRDefault="00E472DE" w:rsidP="00E472DE">
      <w:pPr>
        <w:pStyle w:val="ListParagraph"/>
        <w:numPr>
          <w:ilvl w:val="0"/>
          <w:numId w:val="3"/>
        </w:numPr>
      </w:pPr>
      <w:r>
        <w:t>Authorize Azure credentials on next page</w:t>
      </w:r>
    </w:p>
    <w:p w:rsidR="00E472DE" w:rsidRDefault="00E472DE" w:rsidP="00E472DE">
      <w:pPr>
        <w:pStyle w:val="ListParagraph"/>
        <w:numPr>
          <w:ilvl w:val="0"/>
          <w:numId w:val="3"/>
        </w:numPr>
      </w:pPr>
      <w:r>
        <w:t>Add or remove build steps accordingly</w:t>
      </w:r>
    </w:p>
    <w:p w:rsidR="00E472DE" w:rsidRDefault="00E472DE"/>
    <w:p w:rsidR="004674F8" w:rsidRPr="001A0224" w:rsidRDefault="004674F8" w:rsidP="004674F8">
      <w:r w:rsidRPr="001A0224">
        <w:t>A common workflow with Git is to create branches from your master branch.</w:t>
      </w:r>
      <w:r>
        <w:t xml:space="preserve"> </w:t>
      </w:r>
      <w:r w:rsidRPr="001A0224">
        <w:t>Eventually, you merge the code back to the master branch and delete the topic branch.</w:t>
      </w:r>
    </w:p>
    <w:p w:rsidR="004674F8" w:rsidRDefault="004674F8" w:rsidP="004674F8">
      <w:r>
        <w:t>Follow the steps below to create a CI trigger that will run a build for feature branches.</w:t>
      </w:r>
    </w:p>
    <w:p w:rsidR="004674F8" w:rsidRDefault="004674F8" w:rsidP="004674F8">
      <w:pPr>
        <w:pStyle w:val="ListParagraph"/>
        <w:numPr>
          <w:ilvl w:val="0"/>
          <w:numId w:val="2"/>
        </w:numPr>
      </w:pPr>
      <w:r>
        <w:t>Select Pipelines, and then choose Builds.</w:t>
      </w:r>
    </w:p>
    <w:p w:rsidR="004674F8" w:rsidRDefault="004674F8" w:rsidP="004674F8">
      <w:pPr>
        <w:pStyle w:val="ListParagraph"/>
        <w:numPr>
          <w:ilvl w:val="0"/>
          <w:numId w:val="2"/>
        </w:numPr>
      </w:pPr>
      <w:r>
        <w:t>Locate the build pipeline that services your master branch. Select Edit.</w:t>
      </w:r>
    </w:p>
    <w:p w:rsidR="004674F8" w:rsidRDefault="004674F8" w:rsidP="004674F8">
      <w:pPr>
        <w:pStyle w:val="ListParagraph"/>
        <w:numPr>
          <w:ilvl w:val="0"/>
          <w:numId w:val="2"/>
        </w:numPr>
      </w:pPr>
      <w:r>
        <w:t>Select the Triggers menu for your build. Ensure you have Continuous integration enabled.</w:t>
      </w:r>
    </w:p>
    <w:p w:rsidR="004674F8" w:rsidRDefault="004674F8" w:rsidP="004674F8">
      <w:pPr>
        <w:pStyle w:val="ListParagraph"/>
        <w:numPr>
          <w:ilvl w:val="0"/>
          <w:numId w:val="2"/>
        </w:numPr>
      </w:pPr>
      <w:r>
        <w:t>Select the + Add icon under Branch filters.</w:t>
      </w:r>
    </w:p>
    <w:p w:rsidR="004674F8" w:rsidRDefault="004674F8" w:rsidP="004674F8">
      <w:pPr>
        <w:pStyle w:val="ListParagraph"/>
        <w:numPr>
          <w:ilvl w:val="0"/>
          <w:numId w:val="2"/>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4674F8" w:rsidRDefault="004674F8" w:rsidP="004674F8">
      <w:pPr>
        <w:pStyle w:val="ListParagraph"/>
        <w:numPr>
          <w:ilvl w:val="0"/>
          <w:numId w:val="2"/>
        </w:numPr>
      </w:pPr>
      <w:r>
        <w:t>Select the Save &amp; queue menu and then Select Save.</w:t>
      </w:r>
    </w:p>
    <w:p w:rsidR="004674F8" w:rsidRDefault="004674F8" w:rsidP="004674F8">
      <w:hyperlink r:id="rId15" w:history="1">
        <w:r w:rsidRPr="00EF3A99">
          <w:rPr>
            <w:rStyle w:val="Hyperlink"/>
          </w:rPr>
          <w:t>https://docs.microsoft.com/en-us/azure/devops/pipelines/build/ci-build-git?toc=%2Fazure%2Fdevops%2Fdeploy-azure%2Ftoc.json&amp;%3Bbc=%2Fazure%2Fdevops%2Fdeploy-azure%2Fbreadcrumb%2Ftoc.json&amp;view=vsts&amp;tabs=designer</w:t>
        </w:r>
      </w:hyperlink>
    </w:p>
    <w:p w:rsidR="004674F8" w:rsidRDefault="004674F8"/>
    <w:p w:rsidR="00E472DE" w:rsidRDefault="00E472DE"/>
    <w:p w:rsidR="00460E79" w:rsidRDefault="00460E79">
      <w:pPr>
        <w:pBdr>
          <w:bottom w:val="single" w:sz="6" w:space="1" w:color="auto"/>
        </w:pBdr>
      </w:pPr>
    </w:p>
    <w:p w:rsidR="00460E79" w:rsidRDefault="00460E79"/>
    <w:p w:rsidR="003814F9" w:rsidRDefault="003814F9" w:rsidP="003814F9"/>
    <w:p w:rsidR="003814F9" w:rsidRDefault="003814F9" w:rsidP="003814F9">
      <w:r w:rsidRPr="00FB43F6">
        <w:rPr>
          <w:b/>
        </w:rPr>
        <w:lastRenderedPageBreak/>
        <w:t xml:space="preserve">CI CD </w:t>
      </w:r>
      <w:r>
        <w:rPr>
          <w:b/>
        </w:rPr>
        <w:t>S</w:t>
      </w:r>
      <w:r w:rsidRPr="00FB43F6">
        <w:rPr>
          <w:b/>
        </w:rPr>
        <w:t>teps</w:t>
      </w:r>
      <w:r>
        <w:rPr>
          <w:b/>
        </w:rPr>
        <w:t xml:space="preserve"> detailed with Git branches</w:t>
      </w:r>
      <w:r w:rsidR="00460E79">
        <w:rPr>
          <w:b/>
        </w:rPr>
        <w:t xml:space="preserve"> (GitHub</w:t>
      </w:r>
      <w:r w:rsidR="00376028">
        <w:rPr>
          <w:b/>
        </w:rPr>
        <w:t xml:space="preserve"> – not complete</w:t>
      </w:r>
      <w:r w:rsidR="00460E79">
        <w:rPr>
          <w:b/>
        </w:rPr>
        <w:t>)</w:t>
      </w:r>
      <w:r>
        <w:t>:</w:t>
      </w:r>
    </w:p>
    <w:p w:rsidR="003814F9" w:rsidRDefault="003814F9" w:rsidP="003814F9">
      <w:r w:rsidRPr="00B61830">
        <w:t>Prerequisites</w:t>
      </w:r>
      <w:r>
        <w:t xml:space="preserve">: </w:t>
      </w:r>
      <w:r w:rsidRPr="00B61830">
        <w:t>You need a Git repository in Azure Pipelines, TFS, or GitHub with your app.</w:t>
      </w:r>
    </w:p>
    <w:p w:rsidR="000A592D" w:rsidRDefault="000A592D" w:rsidP="003814F9">
      <w:r>
        <w:t xml:space="preserve">Create web project in VS =&gt; build =&gt; click “Add to Source Control” at bottom right. </w:t>
      </w:r>
    </w:p>
    <w:p w:rsidR="000A592D" w:rsidRDefault="000A592D" w:rsidP="003814F9">
      <w:r>
        <w:t>Or right click solution =&gt; add solution to source control</w:t>
      </w:r>
      <w:r w:rsidR="00472055">
        <w:t xml:space="preserve"> (local git</w:t>
      </w:r>
      <w:proofErr w:type="gramStart"/>
      <w:r w:rsidR="00472055">
        <w:t>).</w:t>
      </w:r>
      <w:r w:rsidR="00621F62">
        <w:t>=</w:t>
      </w:r>
      <w:proofErr w:type="gramEnd"/>
      <w:r w:rsidR="00621F62">
        <w:t>&gt; click Sync</w:t>
      </w:r>
    </w:p>
    <w:p w:rsidR="00090284" w:rsidRDefault="00621F62" w:rsidP="003814F9">
      <w:r>
        <w:t>Team Explorer =&gt; home =&gt; Sync =&gt; Publish to GitHub/</w:t>
      </w:r>
      <w:proofErr w:type="spellStart"/>
      <w:r>
        <w:t>Git</w:t>
      </w:r>
      <w:proofErr w:type="spellEnd"/>
      <w:r>
        <w:t xml:space="preserve"> Repo</w:t>
      </w:r>
      <w:r w:rsidR="00090284">
        <w:t xml:space="preserve"> Team Services</w:t>
      </w:r>
      <w:r w:rsidR="000B16EE">
        <w:t xml:space="preserve"> (</w:t>
      </w:r>
      <w:r w:rsidR="00274E77">
        <w:t xml:space="preserve">Sign </w:t>
      </w:r>
      <w:r w:rsidR="000B16EE">
        <w:t>in/Sign up Git Hub) =&gt; Push changes</w:t>
      </w:r>
      <w:r w:rsidR="007032E1">
        <w:t xml:space="preserve"> to git Hub</w:t>
      </w:r>
      <w:r w:rsidR="000B16EE">
        <w:t xml:space="preserve">. </w:t>
      </w:r>
    </w:p>
    <w:p w:rsidR="000D60CA" w:rsidRDefault="000D60CA" w:rsidP="003814F9"/>
    <w:p w:rsidR="000B16EE" w:rsidRDefault="000B16EE" w:rsidP="003814F9"/>
    <w:p w:rsidR="00621F62" w:rsidRDefault="00621F62" w:rsidP="003814F9"/>
    <w:p w:rsidR="00621F62" w:rsidRDefault="00621F62" w:rsidP="003814F9">
      <w:r>
        <w:rPr>
          <w:noProof/>
          <w:lang w:eastAsia="en-AU"/>
        </w:rPr>
        <w:drawing>
          <wp:inline distT="0" distB="0" distL="0" distR="0" wp14:anchorId="0F9147C2" wp14:editId="6F9FAF02">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1969" cy="2123531"/>
                    </a:xfrm>
                    <a:prstGeom prst="rect">
                      <a:avLst/>
                    </a:prstGeom>
                  </pic:spPr>
                </pic:pic>
              </a:graphicData>
            </a:graphic>
          </wp:inline>
        </w:drawing>
      </w:r>
    </w:p>
    <w:p w:rsidR="000B16EE" w:rsidRDefault="000B16EE" w:rsidP="003814F9"/>
    <w:p w:rsidR="002133F1" w:rsidRDefault="002133F1" w:rsidP="003814F9">
      <w:r>
        <w:t xml:space="preserve">Add master branch </w:t>
      </w:r>
      <w:r w:rsidR="00262F69">
        <w:t xml:space="preserve">from GitHub </w:t>
      </w:r>
      <w:r>
        <w:t>to Dev Ops for CICD</w:t>
      </w:r>
      <w:r w:rsidR="00B63D88">
        <w:t>/</w:t>
      </w:r>
      <w:r w:rsidR="00B63D88" w:rsidRPr="001F65A3">
        <w:rPr>
          <w:u w:val="single"/>
        </w:rPr>
        <w:t>Connect GitHub with Azure Boards</w:t>
      </w:r>
      <w:r>
        <w:t xml:space="preserve">: </w:t>
      </w:r>
    </w:p>
    <w:p w:rsidR="00825727" w:rsidRDefault="007A0AA1" w:rsidP="003814F9">
      <w:hyperlink r:id="rId17" w:history="1">
        <w:r w:rsidR="00825727" w:rsidRPr="00EF3A99">
          <w:rPr>
            <w:rStyle w:val="Hyperlink"/>
          </w:rPr>
          <w:t>https://docs.microsoft.com/en-us/azure/devops/boards/github/connect-to-github?view=vsts</w:t>
        </w:r>
      </w:hyperlink>
    </w:p>
    <w:p w:rsidR="00336157" w:rsidRDefault="00336157" w:rsidP="003814F9">
      <w:r>
        <w:t xml:space="preserve">Go to </w:t>
      </w:r>
      <w:r w:rsidRPr="00336157">
        <w:t>Azure DevOps acc</w:t>
      </w:r>
      <w:r>
        <w:t xml:space="preserve">ount from </w:t>
      </w:r>
      <w:hyperlink r:id="rId18" w:history="1">
        <w:r w:rsidRPr="00EF3A99">
          <w:rPr>
            <w:rStyle w:val="Hyperlink"/>
          </w:rPr>
          <w:t>https://dev.azure.com</w:t>
        </w:r>
      </w:hyperlink>
      <w:r>
        <w:t xml:space="preserve">. </w:t>
      </w:r>
      <w:r w:rsidR="006603E2">
        <w:t xml:space="preserve">Select </w:t>
      </w:r>
      <w:r w:rsidR="006603E2" w:rsidRPr="006603E2">
        <w:t xml:space="preserve">Organization </w:t>
      </w:r>
      <w:r w:rsidR="006603E2">
        <w:t xml:space="preserve">=&gt; </w:t>
      </w:r>
      <w:r w:rsidR="00063DA7">
        <w:t>Create Project (just enter the name)</w:t>
      </w:r>
      <w:r w:rsidR="00200D8F">
        <w:t xml:space="preserve"> =&gt; Go to Project Settings =&gt; Boards =&gt; </w:t>
      </w:r>
      <w:r w:rsidR="00200D8F" w:rsidRPr="00200D8F">
        <w:t>GitHub connections</w:t>
      </w:r>
      <w:r w:rsidR="000543DF">
        <w:t xml:space="preserve"> =&gt; enter GitHub credentials</w:t>
      </w:r>
      <w:r w:rsidR="00F2744C">
        <w:t xml:space="preserve"> (must be an </w:t>
      </w:r>
      <w:r w:rsidR="00F2744C" w:rsidRPr="00F2744C">
        <w:t>administrator)</w:t>
      </w:r>
      <w:r w:rsidR="000543DF">
        <w:t xml:space="preserve"> </w:t>
      </w:r>
      <w:r w:rsidR="001F14E0">
        <w:t xml:space="preserve">=&gt; Authorize Azure Boards </w:t>
      </w:r>
      <w:r w:rsidR="00BF5103">
        <w:t>and wa</w:t>
      </w:r>
      <w:r w:rsidR="007C5765">
        <w:t xml:space="preserve">it to redirect to dev.azure.com. </w:t>
      </w:r>
    </w:p>
    <w:p w:rsidR="00282CB0" w:rsidRDefault="00282CB0" w:rsidP="001F14E0">
      <w:r>
        <w:t xml:space="preserve">Note: use Edge or Chrome. Go to </w:t>
      </w:r>
      <w:hyperlink r:id="rId19" w:history="1">
        <w:r w:rsidRPr="00EF3A99">
          <w:rPr>
            <w:rStyle w:val="Hyperlink"/>
          </w:rPr>
          <w:t>https://visualstudio.microsoft.com/</w:t>
        </w:r>
      </w:hyperlink>
      <w:r>
        <w:t xml:space="preserve"> </w:t>
      </w:r>
      <w:r w:rsidR="0033394E">
        <w:t xml:space="preserve">sign in =&gt; </w:t>
      </w:r>
      <w:r w:rsidR="001F14E0">
        <w:t xml:space="preserve">select the project =&gt; </w:t>
      </w:r>
      <w:r w:rsidR="001F14E0" w:rsidRPr="006603E2">
        <w:t>Settings</w:t>
      </w:r>
      <w:r w:rsidR="001F14E0">
        <w:t xml:space="preserve"> =&gt; Boards </w:t>
      </w:r>
      <w:proofErr w:type="spellStart"/>
      <w:r w:rsidR="001F14E0">
        <w:t>etc</w:t>
      </w:r>
      <w:proofErr w:type="spellEnd"/>
      <w:r w:rsidR="001F14E0">
        <w:t xml:space="preserve"> </w:t>
      </w:r>
    </w:p>
    <w:p w:rsidR="009E7761" w:rsidRDefault="009E7761" w:rsidP="003814F9">
      <w:r>
        <w:t>Select/</w:t>
      </w:r>
      <w:r w:rsidRPr="009E7761">
        <w:t>Add GitHub repositories</w:t>
      </w:r>
      <w:r>
        <w:t xml:space="preserve"> =&gt; Save</w:t>
      </w:r>
      <w:r w:rsidR="00C257BC">
        <w:t>.</w:t>
      </w:r>
    </w:p>
    <w:p w:rsidR="00C257BC" w:rsidRDefault="00C257BC" w:rsidP="003814F9"/>
    <w:p w:rsidR="00CC7DDC" w:rsidRDefault="00CC7DDC" w:rsidP="003814F9">
      <w:r>
        <w:t>Right click the project solution in VS =&gt; Configure Continuous Delivery to Azure</w:t>
      </w:r>
    </w:p>
    <w:p w:rsidR="00CC7DDC" w:rsidRDefault="00CC7DDC" w:rsidP="003814F9">
      <w:r>
        <w:t>In pop up click Re-enter your credentials or sign up for Azure.</w:t>
      </w:r>
    </w:p>
    <w:p w:rsidR="00CC7DDC" w:rsidRDefault="00263ABA" w:rsidP="003814F9">
      <w:r>
        <w:t xml:space="preserve">GitHub personal access token (PAT) is required =&gt; follow the link =&gt; click </w:t>
      </w:r>
      <w:r w:rsidRPr="00263ABA">
        <w:t>Generate a personal access token</w:t>
      </w:r>
      <w:r>
        <w:t xml:space="preserve"> =&gt; select all check boxes =&gt; copy token =&gt; past token in GitHub PAT.</w:t>
      </w:r>
    </w:p>
    <w:p w:rsidR="00263ABA" w:rsidRDefault="00263ABA" w:rsidP="003814F9">
      <w:r>
        <w:t xml:space="preserve">Select Team </w:t>
      </w:r>
      <w:proofErr w:type="gramStart"/>
      <w:r>
        <w:t>services</w:t>
      </w:r>
      <w:proofErr w:type="gramEnd"/>
      <w:r>
        <w:t xml:space="preserve"> Domain =&gt; Select Tea</w:t>
      </w:r>
      <w:r w:rsidR="00737024">
        <w:t>m Project =&gt; select App Service =&gt; click ok and wait.</w:t>
      </w:r>
    </w:p>
    <w:p w:rsidR="00737024" w:rsidRDefault="00737024" w:rsidP="003814F9"/>
    <w:p w:rsidR="00263ABA" w:rsidRDefault="00263ABA" w:rsidP="003814F9"/>
    <w:p w:rsidR="00CC7DDC" w:rsidRDefault="00CC7DDC" w:rsidP="003814F9"/>
    <w:p w:rsidR="00CC7DDC" w:rsidRDefault="00CC7DDC" w:rsidP="003814F9"/>
    <w:p w:rsidR="00BB65B2" w:rsidRDefault="00BB65B2" w:rsidP="003814F9"/>
    <w:p w:rsidR="00BB65B2" w:rsidRDefault="00BB65B2" w:rsidP="003814F9"/>
    <w:p w:rsidR="00BB65B2" w:rsidRDefault="00BB65B2" w:rsidP="003814F9"/>
    <w:p w:rsidR="00BB65B2" w:rsidRDefault="00BB65B2" w:rsidP="003814F9"/>
    <w:p w:rsidR="00CC7DDC" w:rsidRDefault="00CC7DDC" w:rsidP="003814F9">
      <w:r>
        <w:t>XXXXXXXXXXXXXXXXXXX</w:t>
      </w:r>
    </w:p>
    <w:p w:rsidR="00C257BC" w:rsidRDefault="00C257BC" w:rsidP="003814F9">
      <w:r>
        <w:t>I</w:t>
      </w:r>
      <w:r w:rsidRPr="00C257BC">
        <w:t xml:space="preserve">ntegrate Your GitHub Projects </w:t>
      </w:r>
      <w:proofErr w:type="gramStart"/>
      <w:r w:rsidRPr="00C257BC">
        <w:t>With</w:t>
      </w:r>
      <w:proofErr w:type="gramEnd"/>
      <w:r w:rsidRPr="00C257BC">
        <w:t xml:space="preserve"> Azure Pipelines</w:t>
      </w:r>
      <w:r>
        <w:t>:</w:t>
      </w:r>
    </w:p>
    <w:p w:rsidR="00226E8A" w:rsidRDefault="007A0AA1" w:rsidP="003814F9">
      <w:hyperlink r:id="rId20" w:history="1">
        <w:r w:rsidR="00D80A75" w:rsidRPr="00EF3A99">
          <w:rPr>
            <w:rStyle w:val="Hyperlink"/>
          </w:rPr>
          <w:t>https://www.azuredevopslabs.com/labs/azuredevops/github-integration/</w:t>
        </w:r>
      </w:hyperlink>
    </w:p>
    <w:p w:rsidR="00D80A75" w:rsidRDefault="00A938CF" w:rsidP="003814F9">
      <w:r>
        <w:t xml:space="preserve">Go to </w:t>
      </w:r>
      <w:hyperlink r:id="rId21" w:history="1">
        <w:r w:rsidR="0099052B" w:rsidRPr="00EF3A99">
          <w:rPr>
            <w:rStyle w:val="Hyperlink"/>
          </w:rPr>
          <w:t>https://dev.azure.com</w:t>
        </w:r>
      </w:hyperlink>
      <w:r w:rsidR="0099052B">
        <w:t xml:space="preserve"> =&gt; select the project =&gt; </w:t>
      </w:r>
      <w:r>
        <w:t xml:space="preserve">Pipeline =&gt; Builds =&gt; New pipeline =&gt; select GitHub =&gt; </w:t>
      </w:r>
      <w:r w:rsidR="00071180">
        <w:t>Authorize</w:t>
      </w:r>
      <w:r>
        <w:t xml:space="preserve"> using OAuth =&gt; follow </w:t>
      </w:r>
      <w:r w:rsidR="00CD01E3">
        <w:t xml:space="preserve">step and select the Repository =&gt; </w:t>
      </w:r>
      <w:r w:rsidR="00071180">
        <w:t>continue</w:t>
      </w:r>
      <w:r w:rsidR="00CD01E3">
        <w:t xml:space="preserve">. </w:t>
      </w:r>
    </w:p>
    <w:p w:rsidR="00071180" w:rsidRDefault="004444E5" w:rsidP="003814F9">
      <w:r>
        <w:t>Select a template =&gt; e.g. Azure Web App for Asp.Net</w:t>
      </w:r>
      <w:r w:rsidR="00151FC8">
        <w:t xml:space="preserve"> =&gt; apply.</w:t>
      </w:r>
    </w:p>
    <w:p w:rsidR="00151FC8" w:rsidRDefault="00151FC8" w:rsidP="003814F9">
      <w:r>
        <w:t xml:space="preserve">Select </w:t>
      </w:r>
      <w:r w:rsidR="00552012">
        <w:t xml:space="preserve">the </w:t>
      </w:r>
      <w:r>
        <w:t xml:space="preserve">step </w:t>
      </w:r>
      <w:r w:rsidRPr="00151FC8">
        <w:t>Azure App Service Deploy</w:t>
      </w:r>
      <w:r w:rsidR="00132614">
        <w:t xml:space="preserve"> </w:t>
      </w:r>
      <w:r>
        <w:t xml:space="preserve">=&gt; </w:t>
      </w:r>
      <w:r w:rsidR="00664834" w:rsidRPr="00664834">
        <w:t>Azure subscription</w:t>
      </w:r>
      <w:r w:rsidR="00664834">
        <w:t xml:space="preserve"> click </w:t>
      </w:r>
      <w:proofErr w:type="gramStart"/>
      <w:r w:rsidR="00664834">
        <w:t>Manage</w:t>
      </w:r>
      <w:r w:rsidR="00EE4986">
        <w:t xml:space="preserve"> </w:t>
      </w:r>
      <w:r w:rsidR="00664834">
        <w:t xml:space="preserve"> =</w:t>
      </w:r>
      <w:proofErr w:type="gramEnd"/>
      <w:r w:rsidR="00664834">
        <w:t xml:space="preserve">&gt; </w:t>
      </w:r>
      <w:r w:rsidR="00BA396C">
        <w:t>oh help icon I click and follow the steps</w:t>
      </w:r>
      <w:r w:rsidR="00893E21">
        <w:t xml:space="preserve"> (</w:t>
      </w:r>
      <w:r w:rsidR="00893E21" w:rsidRPr="00893E21">
        <w:t>Generate Publish Settings</w:t>
      </w:r>
      <w:r w:rsidR="00893E21">
        <w:t>)</w:t>
      </w:r>
      <w:r w:rsidR="00BA396C">
        <w:t xml:space="preserve"> to download the file with details about the id and certificate etc. =&gt; copy past the subscription id, Name and certificate in the pop up (in Pipelines =&gt; Service Connections) </w:t>
      </w:r>
      <w:r w:rsidR="00E51F1B">
        <w:t xml:space="preserve">=&gt; verify =&gt; ok. </w:t>
      </w:r>
    </w:p>
    <w:p w:rsidR="00900596" w:rsidRDefault="00900596" w:rsidP="003814F9">
      <w:r>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rsidR="00EE4986">
        <w:t xml:space="preserve"> Select </w:t>
      </w:r>
      <w:r w:rsidR="00EA2C3A" w:rsidRPr="00EA2C3A">
        <w:t xml:space="preserve">create a </w:t>
      </w:r>
      <w:r w:rsidR="00EA2C3A" w:rsidRPr="00EA2C3A">
        <w:rPr>
          <w:b/>
        </w:rPr>
        <w:t>Resource Manager service connection</w:t>
      </w:r>
      <w:r w:rsidR="00EA2C3A">
        <w:t>.</w:t>
      </w:r>
    </w:p>
    <w:p w:rsidR="00900596" w:rsidRDefault="007A0AA1" w:rsidP="003814F9">
      <w:hyperlink r:id="rId22" w:history="1">
        <w:r w:rsidR="00832E09" w:rsidRPr="00EF3A99">
          <w:rPr>
            <w:rStyle w:val="Hyperlink"/>
          </w:rPr>
          <w:t>https://docs.microsoft.com/en-us/azure/devops/pipelines/release/azure-rm-endpoint?view=vsts</w:t>
        </w:r>
      </w:hyperlink>
    </w:p>
    <w:p w:rsidR="00832E09" w:rsidRDefault="00832E09" w:rsidP="003814F9"/>
    <w:p w:rsidR="004444E5" w:rsidRDefault="006033BF" w:rsidP="003814F9">
      <w:r w:rsidRPr="006033BF">
        <w:t>To deploy to Azure, an Azure subscription has to be linked to Team Foundation Server or to Azure Pipelines using the Services tab in the Account Administration section.</w:t>
      </w:r>
      <w:r>
        <w:t xml:space="preserve"> </w:t>
      </w:r>
    </w:p>
    <w:p w:rsidR="009E7761" w:rsidRDefault="00CC7DDC" w:rsidP="003814F9">
      <w:r>
        <w:t>XXXXXXXXXXXXXXXXXXXXXX</w:t>
      </w:r>
    </w:p>
    <w:p w:rsidR="00CC7DDC" w:rsidRDefault="00CC7DDC" w:rsidP="003814F9"/>
    <w:p w:rsidR="00CC7DDC" w:rsidRDefault="00CC7DDC" w:rsidP="003814F9"/>
    <w:p w:rsidR="00CC7DDC" w:rsidRDefault="00CC7DDC" w:rsidP="003814F9"/>
    <w:p w:rsidR="00CC7DDC" w:rsidRDefault="00CC7DDC" w:rsidP="003814F9"/>
    <w:p w:rsidR="006D3A1D" w:rsidRDefault="006D3A1D" w:rsidP="006D3A1D"/>
    <w:p w:rsidR="00970AC3" w:rsidRDefault="00970AC3">
      <w:pPr>
        <w:pBdr>
          <w:bottom w:val="single" w:sz="6" w:space="1" w:color="auto"/>
        </w:pBdr>
      </w:pPr>
    </w:p>
    <w:p w:rsidR="00911406" w:rsidRDefault="00911406"/>
    <w:p w:rsidR="00AD19DD" w:rsidRDefault="008666B5">
      <w:r>
        <w:t>Create</w:t>
      </w:r>
      <w:r w:rsidR="007F5071">
        <w:t>/Add code to</w:t>
      </w:r>
      <w:r>
        <w:t xml:space="preserve"> Git repository</w:t>
      </w:r>
    </w:p>
    <w:p w:rsidR="008666B5" w:rsidRDefault="007F5071">
      <w:r>
        <w:rPr>
          <w:noProof/>
          <w:lang w:eastAsia="en-AU"/>
        </w:rPr>
        <w:lastRenderedPageBreak/>
        <w:drawing>
          <wp:inline distT="0" distB="0" distL="0" distR="0" wp14:anchorId="20415A8D" wp14:editId="0F99BD5A">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8047" cy="1703691"/>
                    </a:xfrm>
                    <a:prstGeom prst="rect">
                      <a:avLst/>
                    </a:prstGeom>
                  </pic:spPr>
                </pic:pic>
              </a:graphicData>
            </a:graphic>
          </wp:inline>
        </w:drawing>
      </w:r>
    </w:p>
    <w:p w:rsidR="007F5071" w:rsidRDefault="007F5071">
      <w:r>
        <w:t>Click on the link to take you to DevOps.</w:t>
      </w:r>
    </w:p>
    <w:p w:rsidR="007F5071" w:rsidRDefault="00905E73">
      <w:r>
        <w:rPr>
          <w:noProof/>
          <w:lang w:eastAsia="en-AU"/>
        </w:rPr>
        <w:drawing>
          <wp:inline distT="0" distB="0" distL="0" distR="0" wp14:anchorId="2A83CF8D" wp14:editId="5FCB051F">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9497" cy="552573"/>
                    </a:xfrm>
                    <a:prstGeom prst="rect">
                      <a:avLst/>
                    </a:prstGeom>
                  </pic:spPr>
                </pic:pic>
              </a:graphicData>
            </a:graphic>
          </wp:inline>
        </w:drawing>
      </w:r>
    </w:p>
    <w:p w:rsidR="005A46EA" w:rsidRDefault="00905E73">
      <w:r>
        <w:t>Click on “Set up build”.</w:t>
      </w:r>
    </w:p>
    <w:p w:rsidR="005A46EA" w:rsidRDefault="005A46EA">
      <w:r>
        <w:rPr>
          <w:noProof/>
          <w:lang w:eastAsia="en-AU"/>
        </w:rPr>
        <w:drawing>
          <wp:inline distT="0" distB="0" distL="0" distR="0" wp14:anchorId="686F4B14" wp14:editId="1C07F6FD">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8266" cy="756428"/>
                    </a:xfrm>
                    <a:prstGeom prst="rect">
                      <a:avLst/>
                    </a:prstGeom>
                  </pic:spPr>
                </pic:pic>
              </a:graphicData>
            </a:graphic>
          </wp:inline>
        </w:drawing>
      </w:r>
    </w:p>
    <w:p w:rsidR="005A46EA" w:rsidRDefault="005A46EA">
      <w:r>
        <w:t>Select Azure Web App</w:t>
      </w:r>
    </w:p>
    <w:p w:rsidR="005A46EA" w:rsidRDefault="009A7086">
      <w:r>
        <w:t xml:space="preserve">Fill out the input fields and Save &amp; Queue. </w:t>
      </w:r>
    </w:p>
    <w:p w:rsidR="0005522F" w:rsidRDefault="0005522F"/>
    <w:p w:rsidR="0005522F" w:rsidRDefault="0005522F"/>
    <w:p w:rsidR="00905E73" w:rsidRDefault="00905E73">
      <w:pPr>
        <w:pBdr>
          <w:bottom w:val="single" w:sz="12" w:space="1" w:color="auto"/>
        </w:pBdr>
      </w:pPr>
    </w:p>
    <w:p w:rsidR="0021469B" w:rsidRDefault="0021469B" w:rsidP="00F132D4"/>
    <w:p w:rsidR="00106BCC" w:rsidRDefault="00106BCC" w:rsidP="00853004"/>
    <w:p w:rsidR="00106BCC" w:rsidRDefault="00106BCC" w:rsidP="00853004">
      <w:pPr>
        <w:pBdr>
          <w:bottom w:val="single" w:sz="6" w:space="1" w:color="auto"/>
        </w:pBdr>
      </w:pPr>
    </w:p>
    <w:p w:rsidR="00106BCC" w:rsidRDefault="00106BCC" w:rsidP="00853004"/>
    <w:p w:rsidR="00106BCC" w:rsidRDefault="00106BCC" w:rsidP="00106BCC"/>
    <w:p w:rsidR="00106BCC" w:rsidRDefault="00106BCC" w:rsidP="00106BCC">
      <w:r w:rsidRPr="0005522F">
        <w:t>DevOps uses a Slack Integration to send a notification to a Slack channel so that we know if the tests passed or failed.</w:t>
      </w:r>
    </w:p>
    <w:p w:rsidR="00106BCC" w:rsidRDefault="00106BCC" w:rsidP="00106BCC"/>
    <w:p w:rsidR="00106BCC" w:rsidRDefault="00106BCC" w:rsidP="00106BCC">
      <w:r>
        <w:t>bind TASK RUNNER to build events</w:t>
      </w:r>
    </w:p>
    <w:p w:rsidR="00106BCC" w:rsidRDefault="00106BCC" w:rsidP="00106BCC">
      <w:r>
        <w:t xml:space="preserve"> </w:t>
      </w:r>
      <w:r w:rsidRPr="00064176">
        <w:t>Update Node Version in Visual Studio 2017</w:t>
      </w:r>
      <w:r>
        <w:t>: T</w:t>
      </w:r>
      <w:r w:rsidRPr="008A3447">
        <w:t>ools &gt; Options &gt; Projects and Solutions &gt; Web Package Management &gt; External Web Tools</w:t>
      </w:r>
    </w:p>
    <w:p w:rsidR="00106BCC" w:rsidRDefault="00106BCC" w:rsidP="00106BCC">
      <w:r>
        <w:t>Put “</w:t>
      </w:r>
      <w:r w:rsidRPr="008A3447">
        <w:rPr>
          <w:b/>
        </w:rPr>
        <w:t>C:\Program Files\</w:t>
      </w:r>
      <w:proofErr w:type="spellStart"/>
      <w:r w:rsidRPr="008A3447">
        <w:rPr>
          <w:b/>
        </w:rPr>
        <w:t>nodejs</w:t>
      </w:r>
      <w:proofErr w:type="spellEnd"/>
      <w:r>
        <w:t>” on top.</w:t>
      </w:r>
    </w:p>
    <w:p w:rsidR="00106BCC" w:rsidRDefault="00106BCC" w:rsidP="00106BCC"/>
    <w:p w:rsidR="00106BCC" w:rsidRDefault="00106BCC" w:rsidP="00106BCC">
      <w:r>
        <w:lastRenderedPageBreak/>
        <w:t xml:space="preserve"> task runners like Grunt and Gulp</w:t>
      </w:r>
    </w:p>
    <w:p w:rsidR="00106BCC" w:rsidRDefault="00106BCC" w:rsidP="00106BCC">
      <w:r>
        <w:t xml:space="preserve"> Command Task </w:t>
      </w:r>
      <w:proofErr w:type="gramStart"/>
      <w:r>
        <w:t>Runner :</w:t>
      </w:r>
      <w:proofErr w:type="gramEnd"/>
      <w:r>
        <w:t xml:space="preserve"> https://marketplace.visualstudio.com/items?itemName=MadsKristensen.CommandTaskRunner </w:t>
      </w:r>
    </w:p>
    <w:p w:rsidR="00106BCC" w:rsidRDefault="00106BCC" w:rsidP="00106BCC">
      <w:r>
        <w:t xml:space="preserve"> </w:t>
      </w:r>
    </w:p>
    <w:p w:rsidR="00106BCC" w:rsidRDefault="00106BCC" w:rsidP="00106BCC">
      <w:r>
        <w:t xml:space="preserve"> NPM Task Runner: https://marketplace.visualstudio.com/items?itemName=MadsKristensen.NPMTaskRunner</w:t>
      </w:r>
    </w:p>
    <w:p w:rsidR="00106BCC" w:rsidRDefault="00106BCC" w:rsidP="00106BCC">
      <w:r>
        <w:rPr>
          <w:u w:val="single"/>
        </w:rPr>
        <w:t>B</w:t>
      </w:r>
      <w:r w:rsidRPr="00F132D4">
        <w:rPr>
          <w:u w:val="single"/>
        </w:rPr>
        <w:t>atch files</w:t>
      </w:r>
      <w:r>
        <w:t>:</w:t>
      </w:r>
    </w:p>
    <w:p w:rsidR="00106BCC" w:rsidRDefault="00106BCC" w:rsidP="00106BCC">
      <w:r w:rsidRPr="00F132D4">
        <w:t xml:space="preserve">lines can be commented </w:t>
      </w:r>
      <w:r>
        <w:t xml:space="preserve">using </w:t>
      </w:r>
      <w:r w:rsidRPr="00F132D4">
        <w:t>REM</w:t>
      </w:r>
      <w:r>
        <w:t xml:space="preserve"> </w:t>
      </w:r>
      <w:proofErr w:type="gramStart"/>
      <w:r>
        <w:t>or :</w:t>
      </w:r>
      <w:proofErr w:type="gramEnd"/>
      <w:r>
        <w:t>:</w:t>
      </w:r>
    </w:p>
    <w:p w:rsidR="00106BCC" w:rsidRDefault="00106BCC" w:rsidP="00106BCC"/>
    <w:p w:rsidR="00106BCC" w:rsidRDefault="00106BCC" w:rsidP="00106BCC">
      <w:r w:rsidRPr="0021469B">
        <w:t>A watch task keeps an eye on files and directories.</w:t>
      </w:r>
    </w:p>
    <w:p w:rsidR="00106BCC" w:rsidRDefault="00106BCC" w:rsidP="00853004">
      <w:pPr>
        <w:pBdr>
          <w:bottom w:val="double" w:sz="6" w:space="1" w:color="auto"/>
        </w:pBdr>
      </w:pPr>
    </w:p>
    <w:p w:rsidR="00E905DE" w:rsidRDefault="00E905DE" w:rsidP="00853004"/>
    <w:p w:rsidR="00E905DE" w:rsidRDefault="00E905DE" w:rsidP="00853004">
      <w:r w:rsidRPr="00E905DE">
        <w:t xml:space="preserve">A </w:t>
      </w:r>
      <w:r w:rsidRPr="00322F54">
        <w:rPr>
          <w:b/>
        </w:rPr>
        <w:t>fork</w:t>
      </w:r>
      <w:r w:rsidRPr="00E905DE">
        <w:t xml:space="preserve"> is a complete copy of a repository, including all files, commits, and (optionally) branches.</w:t>
      </w:r>
      <w:r w:rsidR="0034698B">
        <w:t xml:space="preserve"> </w:t>
      </w:r>
      <w:r w:rsidR="0034698B" w:rsidRPr="0034698B">
        <w:t>Once you're ready to share changes</w:t>
      </w:r>
      <w:r w:rsidR="0034698B">
        <w:t xml:space="preserve"> done in created fork</w:t>
      </w:r>
      <w:r w:rsidR="0034698B" w:rsidRPr="0034698B">
        <w:t>, it's easy to contribute them back using pull requests</w:t>
      </w:r>
      <w:r w:rsidR="0034698B">
        <w:t>.</w:t>
      </w:r>
    </w:p>
    <w:p w:rsidR="007C52F3" w:rsidRDefault="007C52F3" w:rsidP="007C52F3"/>
    <w:p w:rsidR="0034698B" w:rsidRDefault="007C52F3" w:rsidP="007C52F3">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7C52F3" w:rsidRDefault="007C52F3" w:rsidP="007C52F3"/>
    <w:p w:rsidR="00E905DE" w:rsidRPr="00712D6A" w:rsidRDefault="00E905DE" w:rsidP="00853004"/>
    <w:sectPr w:rsidR="00E905DE" w:rsidRPr="00712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C7124"/>
    <w:multiLevelType w:val="hybridMultilevel"/>
    <w:tmpl w:val="9866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67"/>
    <w:rsid w:val="0001247E"/>
    <w:rsid w:val="00015B48"/>
    <w:rsid w:val="00025DBA"/>
    <w:rsid w:val="0004057C"/>
    <w:rsid w:val="00046FA9"/>
    <w:rsid w:val="000543DF"/>
    <w:rsid w:val="0005522F"/>
    <w:rsid w:val="00063DA7"/>
    <w:rsid w:val="00064176"/>
    <w:rsid w:val="00071180"/>
    <w:rsid w:val="00075D67"/>
    <w:rsid w:val="00076EEC"/>
    <w:rsid w:val="0008238C"/>
    <w:rsid w:val="00083E52"/>
    <w:rsid w:val="00090284"/>
    <w:rsid w:val="000962CA"/>
    <w:rsid w:val="00096CC6"/>
    <w:rsid w:val="000A592D"/>
    <w:rsid w:val="000B16EE"/>
    <w:rsid w:val="000D04D5"/>
    <w:rsid w:val="000D60CA"/>
    <w:rsid w:val="000F16FF"/>
    <w:rsid w:val="00106BCC"/>
    <w:rsid w:val="0011375B"/>
    <w:rsid w:val="0011653E"/>
    <w:rsid w:val="001229CF"/>
    <w:rsid w:val="00131436"/>
    <w:rsid w:val="001316BA"/>
    <w:rsid w:val="00132614"/>
    <w:rsid w:val="00134135"/>
    <w:rsid w:val="00141337"/>
    <w:rsid w:val="0014683E"/>
    <w:rsid w:val="00151FC8"/>
    <w:rsid w:val="00166FE2"/>
    <w:rsid w:val="0017252A"/>
    <w:rsid w:val="0018202B"/>
    <w:rsid w:val="00187FE9"/>
    <w:rsid w:val="00197967"/>
    <w:rsid w:val="001A0224"/>
    <w:rsid w:val="001A059C"/>
    <w:rsid w:val="001A7DB3"/>
    <w:rsid w:val="001B021D"/>
    <w:rsid w:val="001B0AFE"/>
    <w:rsid w:val="001C67C2"/>
    <w:rsid w:val="001F14E0"/>
    <w:rsid w:val="001F65A3"/>
    <w:rsid w:val="00200AA9"/>
    <w:rsid w:val="00200D8F"/>
    <w:rsid w:val="002059B6"/>
    <w:rsid w:val="002133F1"/>
    <w:rsid w:val="0021469B"/>
    <w:rsid w:val="0022640D"/>
    <w:rsid w:val="00226E8A"/>
    <w:rsid w:val="00242AE7"/>
    <w:rsid w:val="00252925"/>
    <w:rsid w:val="002559AD"/>
    <w:rsid w:val="002574F2"/>
    <w:rsid w:val="00262F69"/>
    <w:rsid w:val="00263ABA"/>
    <w:rsid w:val="00274E77"/>
    <w:rsid w:val="00282CB0"/>
    <w:rsid w:val="00287F97"/>
    <w:rsid w:val="002D20E0"/>
    <w:rsid w:val="002E4945"/>
    <w:rsid w:val="002F52E3"/>
    <w:rsid w:val="002F57D2"/>
    <w:rsid w:val="00303B4E"/>
    <w:rsid w:val="00306403"/>
    <w:rsid w:val="003125FA"/>
    <w:rsid w:val="00321C81"/>
    <w:rsid w:val="003222C6"/>
    <w:rsid w:val="00322F54"/>
    <w:rsid w:val="0033394E"/>
    <w:rsid w:val="00336157"/>
    <w:rsid w:val="0033709F"/>
    <w:rsid w:val="0034688C"/>
    <w:rsid w:val="0034698B"/>
    <w:rsid w:val="003636C4"/>
    <w:rsid w:val="00376028"/>
    <w:rsid w:val="003814F9"/>
    <w:rsid w:val="0038364D"/>
    <w:rsid w:val="00385472"/>
    <w:rsid w:val="00396364"/>
    <w:rsid w:val="003A5A79"/>
    <w:rsid w:val="003B0F8B"/>
    <w:rsid w:val="003B11A7"/>
    <w:rsid w:val="003C24B5"/>
    <w:rsid w:val="003C797D"/>
    <w:rsid w:val="003D1433"/>
    <w:rsid w:val="003D6E80"/>
    <w:rsid w:val="00423915"/>
    <w:rsid w:val="00430A11"/>
    <w:rsid w:val="004444E5"/>
    <w:rsid w:val="00460E79"/>
    <w:rsid w:val="004674F8"/>
    <w:rsid w:val="00472055"/>
    <w:rsid w:val="00472F11"/>
    <w:rsid w:val="00485DB2"/>
    <w:rsid w:val="00495E6D"/>
    <w:rsid w:val="004A171C"/>
    <w:rsid w:val="004B0458"/>
    <w:rsid w:val="004B1CD8"/>
    <w:rsid w:val="004D042B"/>
    <w:rsid w:val="004F27A6"/>
    <w:rsid w:val="005142FC"/>
    <w:rsid w:val="00517F7E"/>
    <w:rsid w:val="0052163C"/>
    <w:rsid w:val="00530642"/>
    <w:rsid w:val="0054059C"/>
    <w:rsid w:val="00552012"/>
    <w:rsid w:val="0055498D"/>
    <w:rsid w:val="00556831"/>
    <w:rsid w:val="00557D6C"/>
    <w:rsid w:val="00567FBA"/>
    <w:rsid w:val="00581519"/>
    <w:rsid w:val="005A46EA"/>
    <w:rsid w:val="005D238D"/>
    <w:rsid w:val="005E3255"/>
    <w:rsid w:val="005F6468"/>
    <w:rsid w:val="006033BF"/>
    <w:rsid w:val="00621F62"/>
    <w:rsid w:val="006603E2"/>
    <w:rsid w:val="00661126"/>
    <w:rsid w:val="00664834"/>
    <w:rsid w:val="00677B0A"/>
    <w:rsid w:val="00680256"/>
    <w:rsid w:val="00683E34"/>
    <w:rsid w:val="00692020"/>
    <w:rsid w:val="00692E51"/>
    <w:rsid w:val="00694C6E"/>
    <w:rsid w:val="006A50E8"/>
    <w:rsid w:val="006B34BF"/>
    <w:rsid w:val="006B7D97"/>
    <w:rsid w:val="006C0B19"/>
    <w:rsid w:val="006C400D"/>
    <w:rsid w:val="006D30CF"/>
    <w:rsid w:val="006D3A1D"/>
    <w:rsid w:val="006D7B68"/>
    <w:rsid w:val="006E1204"/>
    <w:rsid w:val="006E22F4"/>
    <w:rsid w:val="007032E1"/>
    <w:rsid w:val="00712D6A"/>
    <w:rsid w:val="00713B6B"/>
    <w:rsid w:val="00715550"/>
    <w:rsid w:val="007157A1"/>
    <w:rsid w:val="00737024"/>
    <w:rsid w:val="00757085"/>
    <w:rsid w:val="00764F56"/>
    <w:rsid w:val="007754EC"/>
    <w:rsid w:val="00783BDC"/>
    <w:rsid w:val="00796B2B"/>
    <w:rsid w:val="007A0354"/>
    <w:rsid w:val="007A0AA1"/>
    <w:rsid w:val="007A1805"/>
    <w:rsid w:val="007C52F3"/>
    <w:rsid w:val="007C5765"/>
    <w:rsid w:val="007E6A14"/>
    <w:rsid w:val="007E706A"/>
    <w:rsid w:val="007F2222"/>
    <w:rsid w:val="007F5071"/>
    <w:rsid w:val="0080508D"/>
    <w:rsid w:val="008119ED"/>
    <w:rsid w:val="00825727"/>
    <w:rsid w:val="008315E7"/>
    <w:rsid w:val="00832E09"/>
    <w:rsid w:val="0084301E"/>
    <w:rsid w:val="00853004"/>
    <w:rsid w:val="008613AF"/>
    <w:rsid w:val="00861F1D"/>
    <w:rsid w:val="008666B5"/>
    <w:rsid w:val="0087359A"/>
    <w:rsid w:val="00893E21"/>
    <w:rsid w:val="008A3447"/>
    <w:rsid w:val="008A6A03"/>
    <w:rsid w:val="008B1052"/>
    <w:rsid w:val="008C1E1E"/>
    <w:rsid w:val="008C29D0"/>
    <w:rsid w:val="008C4F80"/>
    <w:rsid w:val="008D17F3"/>
    <w:rsid w:val="008D6612"/>
    <w:rsid w:val="00900596"/>
    <w:rsid w:val="00905AC2"/>
    <w:rsid w:val="00905E73"/>
    <w:rsid w:val="00911406"/>
    <w:rsid w:val="009233FC"/>
    <w:rsid w:val="00927F6D"/>
    <w:rsid w:val="009332FA"/>
    <w:rsid w:val="009502CF"/>
    <w:rsid w:val="00954265"/>
    <w:rsid w:val="00955C2E"/>
    <w:rsid w:val="0095665A"/>
    <w:rsid w:val="00960709"/>
    <w:rsid w:val="00962A7D"/>
    <w:rsid w:val="00970AC3"/>
    <w:rsid w:val="00973923"/>
    <w:rsid w:val="0097705E"/>
    <w:rsid w:val="009867EC"/>
    <w:rsid w:val="00986EB8"/>
    <w:rsid w:val="0099052B"/>
    <w:rsid w:val="009A6174"/>
    <w:rsid w:val="009A7086"/>
    <w:rsid w:val="009B5E03"/>
    <w:rsid w:val="009C2F25"/>
    <w:rsid w:val="009D1BF3"/>
    <w:rsid w:val="009D4FF7"/>
    <w:rsid w:val="009D60AD"/>
    <w:rsid w:val="009E7761"/>
    <w:rsid w:val="009F39A6"/>
    <w:rsid w:val="009F402E"/>
    <w:rsid w:val="00A011B9"/>
    <w:rsid w:val="00A23D34"/>
    <w:rsid w:val="00A30FA6"/>
    <w:rsid w:val="00A31459"/>
    <w:rsid w:val="00A355E4"/>
    <w:rsid w:val="00A44131"/>
    <w:rsid w:val="00A500BF"/>
    <w:rsid w:val="00A651E6"/>
    <w:rsid w:val="00A65DB9"/>
    <w:rsid w:val="00A90B24"/>
    <w:rsid w:val="00A938CF"/>
    <w:rsid w:val="00A93FD7"/>
    <w:rsid w:val="00AA4FCB"/>
    <w:rsid w:val="00AC7CD0"/>
    <w:rsid w:val="00AD316C"/>
    <w:rsid w:val="00B00BF4"/>
    <w:rsid w:val="00B11FCC"/>
    <w:rsid w:val="00B26D5E"/>
    <w:rsid w:val="00B60A20"/>
    <w:rsid w:val="00B61830"/>
    <w:rsid w:val="00B63AFE"/>
    <w:rsid w:val="00B63D88"/>
    <w:rsid w:val="00B67293"/>
    <w:rsid w:val="00B67B0F"/>
    <w:rsid w:val="00B753A9"/>
    <w:rsid w:val="00BA10ED"/>
    <w:rsid w:val="00BA396C"/>
    <w:rsid w:val="00BA7D12"/>
    <w:rsid w:val="00BB1004"/>
    <w:rsid w:val="00BB65B2"/>
    <w:rsid w:val="00BD11F5"/>
    <w:rsid w:val="00BD396F"/>
    <w:rsid w:val="00BF5103"/>
    <w:rsid w:val="00C12EA4"/>
    <w:rsid w:val="00C17B18"/>
    <w:rsid w:val="00C257BC"/>
    <w:rsid w:val="00C37497"/>
    <w:rsid w:val="00C54A32"/>
    <w:rsid w:val="00C57B1E"/>
    <w:rsid w:val="00C83929"/>
    <w:rsid w:val="00C929C6"/>
    <w:rsid w:val="00CA7B46"/>
    <w:rsid w:val="00CB0744"/>
    <w:rsid w:val="00CC5FF5"/>
    <w:rsid w:val="00CC6809"/>
    <w:rsid w:val="00CC7DDC"/>
    <w:rsid w:val="00CD01E3"/>
    <w:rsid w:val="00D05425"/>
    <w:rsid w:val="00D05839"/>
    <w:rsid w:val="00D12564"/>
    <w:rsid w:val="00D13096"/>
    <w:rsid w:val="00D1624D"/>
    <w:rsid w:val="00D20673"/>
    <w:rsid w:val="00D30F16"/>
    <w:rsid w:val="00D36018"/>
    <w:rsid w:val="00D4151D"/>
    <w:rsid w:val="00D446DC"/>
    <w:rsid w:val="00D4771B"/>
    <w:rsid w:val="00D80A75"/>
    <w:rsid w:val="00D85736"/>
    <w:rsid w:val="00D90766"/>
    <w:rsid w:val="00DB2AF0"/>
    <w:rsid w:val="00DF69A0"/>
    <w:rsid w:val="00E076ED"/>
    <w:rsid w:val="00E12A8A"/>
    <w:rsid w:val="00E15AF0"/>
    <w:rsid w:val="00E27525"/>
    <w:rsid w:val="00E33A1B"/>
    <w:rsid w:val="00E368C9"/>
    <w:rsid w:val="00E3703C"/>
    <w:rsid w:val="00E472DE"/>
    <w:rsid w:val="00E5126C"/>
    <w:rsid w:val="00E51F1B"/>
    <w:rsid w:val="00E60C2D"/>
    <w:rsid w:val="00E761FA"/>
    <w:rsid w:val="00E82C7F"/>
    <w:rsid w:val="00E905DE"/>
    <w:rsid w:val="00E96792"/>
    <w:rsid w:val="00EA2C3A"/>
    <w:rsid w:val="00EC0619"/>
    <w:rsid w:val="00EC5B35"/>
    <w:rsid w:val="00EE4986"/>
    <w:rsid w:val="00EF13FC"/>
    <w:rsid w:val="00F04987"/>
    <w:rsid w:val="00F10604"/>
    <w:rsid w:val="00F10820"/>
    <w:rsid w:val="00F132D4"/>
    <w:rsid w:val="00F2744C"/>
    <w:rsid w:val="00F5485A"/>
    <w:rsid w:val="00F76932"/>
    <w:rsid w:val="00F77024"/>
    <w:rsid w:val="00F95BB0"/>
    <w:rsid w:val="00FA3B76"/>
    <w:rsid w:val="00FA4026"/>
    <w:rsid w:val="00FB43F6"/>
    <w:rsid w:val="00FC42E0"/>
    <w:rsid w:val="00FE3C18"/>
    <w:rsid w:val="00FE789E"/>
    <w:rsid w:val="00FF147D"/>
    <w:rsid w:val="00FF6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D1B9"/>
  <w15:chartTrackingRefBased/>
  <w15:docId w15:val="{18FCC7B0-42BB-41C4-9E2E-B743282C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A03"/>
    <w:rPr>
      <w:color w:val="0563C1" w:themeColor="hyperlink"/>
      <w:u w:val="single"/>
    </w:rPr>
  </w:style>
  <w:style w:type="paragraph" w:styleId="ListParagraph">
    <w:name w:val="List Paragraph"/>
    <w:basedOn w:val="Normal"/>
    <w:uiPriority w:val="34"/>
    <w:qFormat/>
    <w:rsid w:val="00F0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7084">
      <w:bodyDiv w:val="1"/>
      <w:marLeft w:val="0"/>
      <w:marRight w:val="0"/>
      <w:marTop w:val="0"/>
      <w:marBottom w:val="0"/>
      <w:divBdr>
        <w:top w:val="none" w:sz="0" w:space="0" w:color="auto"/>
        <w:left w:val="none" w:sz="0" w:space="0" w:color="auto"/>
        <w:bottom w:val="none" w:sz="0" w:space="0" w:color="auto"/>
        <w:right w:val="none" w:sz="0" w:space="0" w:color="auto"/>
      </w:divBdr>
      <w:divsChild>
        <w:div w:id="1026909485">
          <w:marLeft w:val="0"/>
          <w:marRight w:val="0"/>
          <w:marTop w:val="0"/>
          <w:marBottom w:val="0"/>
          <w:divBdr>
            <w:top w:val="none" w:sz="0" w:space="0" w:color="auto"/>
            <w:left w:val="none" w:sz="0" w:space="0" w:color="auto"/>
            <w:bottom w:val="none" w:sz="0" w:space="0" w:color="auto"/>
            <w:right w:val="none" w:sz="0" w:space="0" w:color="auto"/>
          </w:divBdr>
          <w:divsChild>
            <w:div w:id="1805080303">
              <w:marLeft w:val="0"/>
              <w:marRight w:val="0"/>
              <w:marTop w:val="0"/>
              <w:marBottom w:val="0"/>
              <w:divBdr>
                <w:top w:val="none" w:sz="0" w:space="0" w:color="auto"/>
                <w:left w:val="none" w:sz="0" w:space="0" w:color="auto"/>
                <w:bottom w:val="none" w:sz="0" w:space="0" w:color="auto"/>
                <w:right w:val="none" w:sz="0" w:space="0" w:color="auto"/>
              </w:divBdr>
              <w:divsChild>
                <w:div w:id="1017775114">
                  <w:marLeft w:val="0"/>
                  <w:marRight w:val="0"/>
                  <w:marTop w:val="0"/>
                  <w:marBottom w:val="0"/>
                  <w:divBdr>
                    <w:top w:val="none" w:sz="0" w:space="0" w:color="auto"/>
                    <w:left w:val="none" w:sz="0" w:space="0" w:color="auto"/>
                    <w:bottom w:val="none" w:sz="0" w:space="0" w:color="auto"/>
                    <w:right w:val="none" w:sz="0" w:space="0" w:color="auto"/>
                  </w:divBdr>
                  <w:divsChild>
                    <w:div w:id="1912619458">
                      <w:marLeft w:val="0"/>
                      <w:marRight w:val="0"/>
                      <w:marTop w:val="0"/>
                      <w:marBottom w:val="0"/>
                      <w:divBdr>
                        <w:top w:val="none" w:sz="0" w:space="0" w:color="auto"/>
                        <w:left w:val="none" w:sz="0" w:space="0" w:color="auto"/>
                        <w:bottom w:val="none" w:sz="0" w:space="0" w:color="auto"/>
                        <w:right w:val="none" w:sz="0" w:space="0" w:color="auto"/>
                      </w:divBdr>
                      <w:divsChild>
                        <w:div w:id="38089845">
                          <w:marLeft w:val="0"/>
                          <w:marRight w:val="0"/>
                          <w:marTop w:val="0"/>
                          <w:marBottom w:val="0"/>
                          <w:divBdr>
                            <w:top w:val="none" w:sz="0" w:space="0" w:color="auto"/>
                            <w:left w:val="none" w:sz="0" w:space="0" w:color="auto"/>
                            <w:bottom w:val="none" w:sz="0" w:space="0" w:color="auto"/>
                            <w:right w:val="none" w:sz="0" w:space="0" w:color="auto"/>
                          </w:divBdr>
                          <w:divsChild>
                            <w:div w:id="652835028">
                              <w:marLeft w:val="0"/>
                              <w:marRight w:val="0"/>
                              <w:marTop w:val="0"/>
                              <w:marBottom w:val="0"/>
                              <w:divBdr>
                                <w:top w:val="none" w:sz="0" w:space="0" w:color="auto"/>
                                <w:left w:val="none" w:sz="0" w:space="0" w:color="auto"/>
                                <w:bottom w:val="none" w:sz="0" w:space="0" w:color="auto"/>
                                <w:right w:val="none" w:sz="0" w:space="0" w:color="auto"/>
                              </w:divBdr>
                              <w:divsChild>
                                <w:div w:id="892692582">
                                  <w:marLeft w:val="0"/>
                                  <w:marRight w:val="0"/>
                                  <w:marTop w:val="0"/>
                                  <w:marBottom w:val="0"/>
                                  <w:divBdr>
                                    <w:top w:val="none" w:sz="0" w:space="0" w:color="auto"/>
                                    <w:left w:val="none" w:sz="0" w:space="0" w:color="auto"/>
                                    <w:bottom w:val="none" w:sz="0" w:space="0" w:color="auto"/>
                                    <w:right w:val="none" w:sz="0" w:space="0" w:color="auto"/>
                                  </w:divBdr>
                                  <w:divsChild>
                                    <w:div w:id="2039692707">
                                      <w:marLeft w:val="0"/>
                                      <w:marRight w:val="0"/>
                                      <w:marTop w:val="0"/>
                                      <w:marBottom w:val="0"/>
                                      <w:divBdr>
                                        <w:top w:val="none" w:sz="0" w:space="0" w:color="auto"/>
                                        <w:left w:val="none" w:sz="0" w:space="0" w:color="auto"/>
                                        <w:bottom w:val="none" w:sz="0" w:space="0" w:color="auto"/>
                                        <w:right w:val="none" w:sz="0" w:space="0" w:color="auto"/>
                                      </w:divBdr>
                                      <w:divsChild>
                                        <w:div w:id="1651858598">
                                          <w:marLeft w:val="0"/>
                                          <w:marRight w:val="0"/>
                                          <w:marTop w:val="0"/>
                                          <w:marBottom w:val="0"/>
                                          <w:divBdr>
                                            <w:top w:val="none" w:sz="0" w:space="0" w:color="auto"/>
                                            <w:left w:val="none" w:sz="0" w:space="0" w:color="auto"/>
                                            <w:bottom w:val="none" w:sz="0" w:space="0" w:color="auto"/>
                                            <w:right w:val="none" w:sz="0" w:space="0" w:color="auto"/>
                                          </w:divBdr>
                                          <w:divsChild>
                                            <w:div w:id="894584336">
                                              <w:marLeft w:val="0"/>
                                              <w:marRight w:val="0"/>
                                              <w:marTop w:val="0"/>
                                              <w:marBottom w:val="0"/>
                                              <w:divBdr>
                                                <w:top w:val="none" w:sz="0" w:space="0" w:color="auto"/>
                                                <w:left w:val="none" w:sz="0" w:space="0" w:color="auto"/>
                                                <w:bottom w:val="none" w:sz="0" w:space="0" w:color="auto"/>
                                                <w:right w:val="none" w:sz="0" w:space="0" w:color="auto"/>
                                              </w:divBdr>
                                              <w:divsChild>
                                                <w:div w:id="798187421">
                                                  <w:marLeft w:val="0"/>
                                                  <w:marRight w:val="0"/>
                                                  <w:marTop w:val="0"/>
                                                  <w:marBottom w:val="0"/>
                                                  <w:divBdr>
                                                    <w:top w:val="none" w:sz="0" w:space="0" w:color="auto"/>
                                                    <w:left w:val="none" w:sz="0" w:space="0" w:color="auto"/>
                                                    <w:bottom w:val="none" w:sz="0" w:space="0" w:color="auto"/>
                                                    <w:right w:val="none" w:sz="0" w:space="0" w:color="auto"/>
                                                  </w:divBdr>
                                                  <w:divsChild>
                                                    <w:div w:id="1811557904">
                                                      <w:marLeft w:val="0"/>
                                                      <w:marRight w:val="0"/>
                                                      <w:marTop w:val="0"/>
                                                      <w:marBottom w:val="0"/>
                                                      <w:divBdr>
                                                        <w:top w:val="none" w:sz="0" w:space="0" w:color="auto"/>
                                                        <w:left w:val="none" w:sz="0" w:space="0" w:color="auto"/>
                                                        <w:bottom w:val="none" w:sz="0" w:space="0" w:color="auto"/>
                                                        <w:right w:val="none" w:sz="0" w:space="0" w:color="auto"/>
                                                      </w:divBdr>
                                                      <w:divsChild>
                                                        <w:div w:id="866913027">
                                                          <w:marLeft w:val="0"/>
                                                          <w:marRight w:val="0"/>
                                                          <w:marTop w:val="0"/>
                                                          <w:marBottom w:val="0"/>
                                                          <w:divBdr>
                                                            <w:top w:val="none" w:sz="0" w:space="0" w:color="auto"/>
                                                            <w:left w:val="none" w:sz="0" w:space="0" w:color="auto"/>
                                                            <w:bottom w:val="none" w:sz="0" w:space="0" w:color="auto"/>
                                                            <w:right w:val="none" w:sz="0" w:space="0" w:color="auto"/>
                                                          </w:divBdr>
                                                          <w:divsChild>
                                                            <w:div w:id="2121145594">
                                                              <w:marLeft w:val="0"/>
                                                              <w:marRight w:val="0"/>
                                                              <w:marTop w:val="0"/>
                                                              <w:marBottom w:val="0"/>
                                                              <w:divBdr>
                                                                <w:top w:val="none" w:sz="0" w:space="0" w:color="auto"/>
                                                                <w:left w:val="none" w:sz="0" w:space="0" w:color="auto"/>
                                                                <w:bottom w:val="none" w:sz="0" w:space="0" w:color="auto"/>
                                                                <w:right w:val="none" w:sz="0" w:space="0" w:color="auto"/>
                                                              </w:divBdr>
                                                              <w:divsChild>
                                                                <w:div w:id="1819835971">
                                                                  <w:marLeft w:val="0"/>
                                                                  <w:marRight w:val="0"/>
                                                                  <w:marTop w:val="0"/>
                                                                  <w:marBottom w:val="0"/>
                                                                  <w:divBdr>
                                                                    <w:top w:val="none" w:sz="0" w:space="0" w:color="auto"/>
                                                                    <w:left w:val="none" w:sz="0" w:space="0" w:color="auto"/>
                                                                    <w:bottom w:val="none" w:sz="0" w:space="0" w:color="auto"/>
                                                                    <w:right w:val="none" w:sz="0" w:space="0" w:color="auto"/>
                                                                  </w:divBdr>
                                                                  <w:divsChild>
                                                                    <w:div w:id="1066031140">
                                                                      <w:marLeft w:val="0"/>
                                                                      <w:marRight w:val="0"/>
                                                                      <w:marTop w:val="0"/>
                                                                      <w:marBottom w:val="0"/>
                                                                      <w:divBdr>
                                                                        <w:top w:val="none" w:sz="0" w:space="0" w:color="auto"/>
                                                                        <w:left w:val="none" w:sz="0" w:space="0" w:color="auto"/>
                                                                        <w:bottom w:val="none" w:sz="0" w:space="0" w:color="auto"/>
                                                                        <w:right w:val="none" w:sz="0" w:space="0" w:color="auto"/>
                                                                      </w:divBdr>
                                                                      <w:divsChild>
                                                                        <w:div w:id="1263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013160">
      <w:bodyDiv w:val="1"/>
      <w:marLeft w:val="0"/>
      <w:marRight w:val="0"/>
      <w:marTop w:val="0"/>
      <w:marBottom w:val="0"/>
      <w:divBdr>
        <w:top w:val="none" w:sz="0" w:space="0" w:color="auto"/>
        <w:left w:val="none" w:sz="0" w:space="0" w:color="auto"/>
        <w:bottom w:val="none" w:sz="0" w:space="0" w:color="auto"/>
        <w:right w:val="none" w:sz="0" w:space="0" w:color="auto"/>
      </w:divBdr>
      <w:divsChild>
        <w:div w:id="986741254">
          <w:marLeft w:val="0"/>
          <w:marRight w:val="0"/>
          <w:marTop w:val="0"/>
          <w:marBottom w:val="0"/>
          <w:divBdr>
            <w:top w:val="none" w:sz="0" w:space="0" w:color="auto"/>
            <w:left w:val="none" w:sz="0" w:space="0" w:color="auto"/>
            <w:bottom w:val="none" w:sz="0" w:space="0" w:color="auto"/>
            <w:right w:val="none" w:sz="0" w:space="0" w:color="auto"/>
          </w:divBdr>
          <w:divsChild>
            <w:div w:id="1135950150">
              <w:marLeft w:val="0"/>
              <w:marRight w:val="0"/>
              <w:marTop w:val="0"/>
              <w:marBottom w:val="0"/>
              <w:divBdr>
                <w:top w:val="none" w:sz="0" w:space="0" w:color="auto"/>
                <w:left w:val="none" w:sz="0" w:space="0" w:color="auto"/>
                <w:bottom w:val="none" w:sz="0" w:space="0" w:color="auto"/>
                <w:right w:val="none" w:sz="0" w:space="0" w:color="auto"/>
              </w:divBdr>
              <w:divsChild>
                <w:div w:id="931282236">
                  <w:marLeft w:val="0"/>
                  <w:marRight w:val="0"/>
                  <w:marTop w:val="0"/>
                  <w:marBottom w:val="0"/>
                  <w:divBdr>
                    <w:top w:val="none" w:sz="0" w:space="0" w:color="auto"/>
                    <w:left w:val="none" w:sz="0" w:space="0" w:color="auto"/>
                    <w:bottom w:val="none" w:sz="0" w:space="0" w:color="auto"/>
                    <w:right w:val="none" w:sz="0" w:space="0" w:color="auto"/>
                  </w:divBdr>
                  <w:divsChild>
                    <w:div w:id="1404645454">
                      <w:marLeft w:val="0"/>
                      <w:marRight w:val="0"/>
                      <w:marTop w:val="0"/>
                      <w:marBottom w:val="0"/>
                      <w:divBdr>
                        <w:top w:val="none" w:sz="0" w:space="0" w:color="auto"/>
                        <w:left w:val="none" w:sz="0" w:space="0" w:color="auto"/>
                        <w:bottom w:val="none" w:sz="0" w:space="0" w:color="auto"/>
                        <w:right w:val="none" w:sz="0" w:space="0" w:color="auto"/>
                      </w:divBdr>
                      <w:divsChild>
                        <w:div w:id="71515573">
                          <w:marLeft w:val="0"/>
                          <w:marRight w:val="0"/>
                          <w:marTop w:val="0"/>
                          <w:marBottom w:val="0"/>
                          <w:divBdr>
                            <w:top w:val="none" w:sz="0" w:space="0" w:color="auto"/>
                            <w:left w:val="none" w:sz="0" w:space="0" w:color="auto"/>
                            <w:bottom w:val="none" w:sz="0" w:space="0" w:color="auto"/>
                            <w:right w:val="none" w:sz="0" w:space="0" w:color="auto"/>
                          </w:divBdr>
                          <w:divsChild>
                            <w:div w:id="422266935">
                              <w:marLeft w:val="0"/>
                              <w:marRight w:val="0"/>
                              <w:marTop w:val="0"/>
                              <w:marBottom w:val="0"/>
                              <w:divBdr>
                                <w:top w:val="none" w:sz="0" w:space="0" w:color="auto"/>
                                <w:left w:val="none" w:sz="0" w:space="0" w:color="auto"/>
                                <w:bottom w:val="none" w:sz="0" w:space="0" w:color="auto"/>
                                <w:right w:val="none" w:sz="0" w:space="0" w:color="auto"/>
                              </w:divBdr>
                              <w:divsChild>
                                <w:div w:id="326055887">
                                  <w:marLeft w:val="0"/>
                                  <w:marRight w:val="0"/>
                                  <w:marTop w:val="0"/>
                                  <w:marBottom w:val="0"/>
                                  <w:divBdr>
                                    <w:top w:val="none" w:sz="0" w:space="0" w:color="auto"/>
                                    <w:left w:val="none" w:sz="0" w:space="0" w:color="auto"/>
                                    <w:bottom w:val="none" w:sz="0" w:space="0" w:color="auto"/>
                                    <w:right w:val="none" w:sz="0" w:space="0" w:color="auto"/>
                                  </w:divBdr>
                                  <w:divsChild>
                                    <w:div w:id="1825968073">
                                      <w:marLeft w:val="0"/>
                                      <w:marRight w:val="0"/>
                                      <w:marTop w:val="0"/>
                                      <w:marBottom w:val="0"/>
                                      <w:divBdr>
                                        <w:top w:val="none" w:sz="0" w:space="0" w:color="auto"/>
                                        <w:left w:val="none" w:sz="0" w:space="0" w:color="auto"/>
                                        <w:bottom w:val="none" w:sz="0" w:space="0" w:color="auto"/>
                                        <w:right w:val="none" w:sz="0" w:space="0" w:color="auto"/>
                                      </w:divBdr>
                                      <w:divsChild>
                                        <w:div w:id="1691762061">
                                          <w:marLeft w:val="0"/>
                                          <w:marRight w:val="0"/>
                                          <w:marTop w:val="0"/>
                                          <w:marBottom w:val="0"/>
                                          <w:divBdr>
                                            <w:top w:val="none" w:sz="0" w:space="0" w:color="auto"/>
                                            <w:left w:val="none" w:sz="0" w:space="0" w:color="auto"/>
                                            <w:bottom w:val="none" w:sz="0" w:space="0" w:color="auto"/>
                                            <w:right w:val="none" w:sz="0" w:space="0" w:color="auto"/>
                                          </w:divBdr>
                                          <w:divsChild>
                                            <w:div w:id="1811744240">
                                              <w:marLeft w:val="0"/>
                                              <w:marRight w:val="0"/>
                                              <w:marTop w:val="0"/>
                                              <w:marBottom w:val="0"/>
                                              <w:divBdr>
                                                <w:top w:val="none" w:sz="0" w:space="0" w:color="auto"/>
                                                <w:left w:val="none" w:sz="0" w:space="0" w:color="auto"/>
                                                <w:bottom w:val="none" w:sz="0" w:space="0" w:color="auto"/>
                                                <w:right w:val="none" w:sz="0" w:space="0" w:color="auto"/>
                                              </w:divBdr>
                                              <w:divsChild>
                                                <w:div w:id="1444301729">
                                                  <w:marLeft w:val="0"/>
                                                  <w:marRight w:val="0"/>
                                                  <w:marTop w:val="0"/>
                                                  <w:marBottom w:val="0"/>
                                                  <w:divBdr>
                                                    <w:top w:val="none" w:sz="0" w:space="0" w:color="auto"/>
                                                    <w:left w:val="none" w:sz="0" w:space="0" w:color="auto"/>
                                                    <w:bottom w:val="none" w:sz="0" w:space="0" w:color="auto"/>
                                                    <w:right w:val="none" w:sz="0" w:space="0" w:color="auto"/>
                                                  </w:divBdr>
                                                  <w:divsChild>
                                                    <w:div w:id="431172229">
                                                      <w:marLeft w:val="0"/>
                                                      <w:marRight w:val="0"/>
                                                      <w:marTop w:val="0"/>
                                                      <w:marBottom w:val="0"/>
                                                      <w:divBdr>
                                                        <w:top w:val="none" w:sz="0" w:space="0" w:color="auto"/>
                                                        <w:left w:val="none" w:sz="0" w:space="0" w:color="auto"/>
                                                        <w:bottom w:val="none" w:sz="0" w:space="0" w:color="auto"/>
                                                        <w:right w:val="none" w:sz="0" w:space="0" w:color="auto"/>
                                                      </w:divBdr>
                                                      <w:divsChild>
                                                        <w:div w:id="1641886938">
                                                          <w:marLeft w:val="0"/>
                                                          <w:marRight w:val="0"/>
                                                          <w:marTop w:val="0"/>
                                                          <w:marBottom w:val="0"/>
                                                          <w:divBdr>
                                                            <w:top w:val="none" w:sz="0" w:space="0" w:color="auto"/>
                                                            <w:left w:val="none" w:sz="0" w:space="0" w:color="auto"/>
                                                            <w:bottom w:val="none" w:sz="0" w:space="0" w:color="auto"/>
                                                            <w:right w:val="none" w:sz="0" w:space="0" w:color="auto"/>
                                                          </w:divBdr>
                                                          <w:divsChild>
                                                            <w:div w:id="787313478">
                                                              <w:marLeft w:val="0"/>
                                                              <w:marRight w:val="0"/>
                                                              <w:marTop w:val="0"/>
                                                              <w:marBottom w:val="0"/>
                                                              <w:divBdr>
                                                                <w:top w:val="none" w:sz="0" w:space="0" w:color="auto"/>
                                                                <w:left w:val="none" w:sz="0" w:space="0" w:color="auto"/>
                                                                <w:bottom w:val="none" w:sz="0" w:space="0" w:color="auto"/>
                                                                <w:right w:val="none" w:sz="0" w:space="0" w:color="auto"/>
                                                              </w:divBdr>
                                                              <w:divsChild>
                                                                <w:div w:id="258178752">
                                                                  <w:marLeft w:val="0"/>
                                                                  <w:marRight w:val="0"/>
                                                                  <w:marTop w:val="0"/>
                                                                  <w:marBottom w:val="0"/>
                                                                  <w:divBdr>
                                                                    <w:top w:val="none" w:sz="0" w:space="0" w:color="auto"/>
                                                                    <w:left w:val="none" w:sz="0" w:space="0" w:color="auto"/>
                                                                    <w:bottom w:val="none" w:sz="0" w:space="0" w:color="auto"/>
                                                                    <w:right w:val="none" w:sz="0" w:space="0" w:color="auto"/>
                                                                  </w:divBdr>
                                                                  <w:divsChild>
                                                                    <w:div w:id="1541741557">
                                                                      <w:marLeft w:val="0"/>
                                                                      <w:marRight w:val="0"/>
                                                                      <w:marTop w:val="0"/>
                                                                      <w:marBottom w:val="0"/>
                                                                      <w:divBdr>
                                                                        <w:top w:val="none" w:sz="0" w:space="0" w:color="auto"/>
                                                                        <w:left w:val="none" w:sz="0" w:space="0" w:color="auto"/>
                                                                        <w:bottom w:val="none" w:sz="0" w:space="0" w:color="auto"/>
                                                                        <w:right w:val="none" w:sz="0" w:space="0" w:color="auto"/>
                                                                      </w:divBdr>
                                                                      <w:divsChild>
                                                                        <w:div w:id="1921283820">
                                                                          <w:marLeft w:val="0"/>
                                                                          <w:marRight w:val="0"/>
                                                                          <w:marTop w:val="0"/>
                                                                          <w:marBottom w:val="0"/>
                                                                          <w:divBdr>
                                                                            <w:top w:val="none" w:sz="0" w:space="0" w:color="auto"/>
                                                                            <w:left w:val="none" w:sz="0" w:space="0" w:color="auto"/>
                                                                            <w:bottom w:val="none" w:sz="0" w:space="0" w:color="auto"/>
                                                                            <w:right w:val="none" w:sz="0" w:space="0" w:color="auto"/>
                                                                          </w:divBdr>
                                                                          <w:divsChild>
                                                                            <w:div w:id="1876696282">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391120066">
                                                                                      <w:marLeft w:val="0"/>
                                                                                      <w:marRight w:val="0"/>
                                                                                      <w:marTop w:val="0"/>
                                                                                      <w:marBottom w:val="0"/>
                                                                                      <w:divBdr>
                                                                                        <w:top w:val="none" w:sz="0" w:space="0" w:color="auto"/>
                                                                                        <w:left w:val="none" w:sz="0" w:space="0" w:color="auto"/>
                                                                                        <w:bottom w:val="none" w:sz="0" w:space="0" w:color="auto"/>
                                                                                        <w:right w:val="none" w:sz="0" w:space="0" w:color="auto"/>
                                                                                      </w:divBdr>
                                                                                      <w:divsChild>
                                                                                        <w:div w:id="905456553">
                                                                                          <w:marLeft w:val="0"/>
                                                                                          <w:marRight w:val="0"/>
                                                                                          <w:marTop w:val="0"/>
                                                                                          <w:marBottom w:val="0"/>
                                                                                          <w:divBdr>
                                                                                            <w:top w:val="none" w:sz="0" w:space="0" w:color="auto"/>
                                                                                            <w:left w:val="none" w:sz="0" w:space="0" w:color="auto"/>
                                                                                            <w:bottom w:val="none" w:sz="0" w:space="0" w:color="auto"/>
                                                                                            <w:right w:val="none" w:sz="0" w:space="0" w:color="auto"/>
                                                                                          </w:divBdr>
                                                                                          <w:divsChild>
                                                                                            <w:div w:id="1507552065">
                                                                                              <w:marLeft w:val="0"/>
                                                                                              <w:marRight w:val="0"/>
                                                                                              <w:marTop w:val="0"/>
                                                                                              <w:marBottom w:val="0"/>
                                                                                              <w:divBdr>
                                                                                                <w:top w:val="none" w:sz="0" w:space="0" w:color="auto"/>
                                                                                                <w:left w:val="none" w:sz="0" w:space="0" w:color="auto"/>
                                                                                                <w:bottom w:val="none" w:sz="0" w:space="0" w:color="auto"/>
                                                                                                <w:right w:val="none" w:sz="0" w:space="0" w:color="auto"/>
                                                                                              </w:divBdr>
                                                                                              <w:divsChild>
                                                                                                <w:div w:id="651256908">
                                                                                                  <w:marLeft w:val="375"/>
                                                                                                  <w:marRight w:val="375"/>
                                                                                                  <w:marTop w:val="300"/>
                                                                                                  <w:marBottom w:val="300"/>
                                                                                                  <w:divBdr>
                                                                                                    <w:top w:val="none" w:sz="0" w:space="0" w:color="auto"/>
                                                                                                    <w:left w:val="none" w:sz="0" w:space="0" w:color="auto"/>
                                                                                                    <w:bottom w:val="none" w:sz="0" w:space="0" w:color="auto"/>
                                                                                                    <w:right w:val="none" w:sz="0" w:space="0" w:color="auto"/>
                                                                                                  </w:divBdr>
                                                                                                  <w:divsChild>
                                                                                                    <w:div w:id="235555369">
                                                                                                      <w:marLeft w:val="0"/>
                                                                                                      <w:marRight w:val="0"/>
                                                                                                      <w:marTop w:val="0"/>
                                                                                                      <w:marBottom w:val="0"/>
                                                                                                      <w:divBdr>
                                                                                                        <w:top w:val="none" w:sz="0" w:space="0" w:color="auto"/>
                                                                                                        <w:left w:val="none" w:sz="0" w:space="0" w:color="auto"/>
                                                                                                        <w:bottom w:val="none" w:sz="0" w:space="0" w:color="auto"/>
                                                                                                        <w:right w:val="none" w:sz="0" w:space="0" w:color="auto"/>
                                                                                                      </w:divBdr>
                                                                                                      <w:divsChild>
                                                                                                        <w:div w:id="1185293478">
                                                                                                          <w:marLeft w:val="0"/>
                                                                                                          <w:marRight w:val="0"/>
                                                                                                          <w:marTop w:val="0"/>
                                                                                                          <w:marBottom w:val="0"/>
                                                                                                          <w:divBdr>
                                                                                                            <w:top w:val="none" w:sz="0" w:space="0" w:color="auto"/>
                                                                                                            <w:left w:val="none" w:sz="0" w:space="0" w:color="auto"/>
                                                                                                            <w:bottom w:val="none" w:sz="0" w:space="0" w:color="auto"/>
                                                                                                            <w:right w:val="none" w:sz="0" w:space="0" w:color="auto"/>
                                                                                                          </w:divBdr>
                                                                                                          <w:divsChild>
                                                                                                            <w:div w:id="395320827">
                                                                                                              <w:marLeft w:val="0"/>
                                                                                                              <w:marRight w:val="0"/>
                                                                                                              <w:marTop w:val="0"/>
                                                                                                              <w:marBottom w:val="0"/>
                                                                                                              <w:divBdr>
                                                                                                                <w:top w:val="none" w:sz="0" w:space="0" w:color="auto"/>
                                                                                                                <w:left w:val="none" w:sz="0" w:space="0" w:color="auto"/>
                                                                                                                <w:bottom w:val="none" w:sz="0" w:space="0" w:color="auto"/>
                                                                                                                <w:right w:val="none" w:sz="0" w:space="0" w:color="auto"/>
                                                                                                              </w:divBdr>
                                                                                                              <w:divsChild>
                                                                                                                <w:div w:id="74666507">
                                                                                                                  <w:marLeft w:val="0"/>
                                                                                                                  <w:marRight w:val="0"/>
                                                                                                                  <w:marTop w:val="0"/>
                                                                                                                  <w:marBottom w:val="0"/>
                                                                                                                  <w:divBdr>
                                                                                                                    <w:top w:val="none" w:sz="0" w:space="0" w:color="auto"/>
                                                                                                                    <w:left w:val="none" w:sz="0" w:space="0" w:color="auto"/>
                                                                                                                    <w:bottom w:val="none" w:sz="0" w:space="0" w:color="auto"/>
                                                                                                                    <w:right w:val="none" w:sz="0" w:space="0" w:color="auto"/>
                                                                                                                  </w:divBdr>
                                                                                                                  <w:divsChild>
                                                                                                                    <w:div w:id="6252661">
                                                                                                                      <w:marLeft w:val="0"/>
                                                                                                                      <w:marRight w:val="0"/>
                                                                                                                      <w:marTop w:val="0"/>
                                                                                                                      <w:marBottom w:val="0"/>
                                                                                                                      <w:divBdr>
                                                                                                                        <w:top w:val="none" w:sz="0" w:space="0" w:color="auto"/>
                                                                                                                        <w:left w:val="none" w:sz="0" w:space="0" w:color="auto"/>
                                                                                                                        <w:bottom w:val="none" w:sz="0" w:space="0" w:color="auto"/>
                                                                                                                        <w:right w:val="none" w:sz="0" w:space="0" w:color="auto"/>
                                                                                                                      </w:divBdr>
                                                                                                                      <w:divsChild>
                                                                                                                        <w:div w:id="937759025">
                                                                                                                          <w:marLeft w:val="0"/>
                                                                                                                          <w:marRight w:val="0"/>
                                                                                                                          <w:marTop w:val="0"/>
                                                                                                                          <w:marBottom w:val="0"/>
                                                                                                                          <w:divBdr>
                                                                                                                            <w:top w:val="none" w:sz="0" w:space="0" w:color="auto"/>
                                                                                                                            <w:left w:val="none" w:sz="0" w:space="0" w:color="auto"/>
                                                                                                                            <w:bottom w:val="none" w:sz="0" w:space="0" w:color="auto"/>
                                                                                                                            <w:right w:val="none" w:sz="0" w:space="0" w:color="auto"/>
                                                                                                                          </w:divBdr>
                                                                                                                          <w:divsChild>
                                                                                                                            <w:div w:id="12700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7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NESSInONyk" TargetMode="External"/><Relationship Id="rId13" Type="http://schemas.openxmlformats.org/officeDocument/2006/relationships/hyperlink" Target="https://docs.microsoft.com/en-us/azure/devops/pipelines/targets/azure-sqldb?view=vsts&amp;tabs=yaml" TargetMode="External"/><Relationship Id="rId18" Type="http://schemas.openxmlformats.org/officeDocument/2006/relationships/hyperlink" Target="https://dev.azur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azure.com" TargetMode="External"/><Relationship Id="rId7" Type="http://schemas.openxmlformats.org/officeDocument/2006/relationships/hyperlink" Target="https://docs.microsoft.com/en-au/azure/devops/pipelines/get-started/?toc=/azure/devops/pipelines/toc.json&amp;bc=/azure/devops/boards/pipelines/breadcrumb/toc.json&amp;view=vsts" TargetMode="External"/><Relationship Id="rId12" Type="http://schemas.openxmlformats.org/officeDocument/2006/relationships/hyperlink" Target="https://docs.microsoft.com/en-au/azure/devops/repos/git/branch-policies?view=tfs-2017" TargetMode="External"/><Relationship Id="rId17" Type="http://schemas.openxmlformats.org/officeDocument/2006/relationships/hyperlink" Target="https://docs.microsoft.com/en-us/azure/devops/boards/github/connect-to-github?view=vst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azuredevopslabs.com/labs/azuredevops/github-integration/" TargetMode="External"/><Relationship Id="rId1" Type="http://schemas.openxmlformats.org/officeDocument/2006/relationships/numbering" Target="numbering.xml"/><Relationship Id="rId6" Type="http://schemas.openxmlformats.org/officeDocument/2006/relationships/hyperlink" Target="https://docs.microsoft.com/en-gb/azure/devops/pipelines/index?view=vsts" TargetMode="External"/><Relationship Id="rId11" Type="http://schemas.openxmlformats.org/officeDocument/2006/relationships/hyperlink" Target="https://docs.microsoft.com/en-au/azure/devops/repos/git/pull-requests?view=tfs-2017&amp;tabs=new-nav" TargetMode="External"/><Relationship Id="rId24" Type="http://schemas.openxmlformats.org/officeDocument/2006/relationships/image" Target="media/image4.png"/><Relationship Id="rId5" Type="http://schemas.openxmlformats.org/officeDocument/2006/relationships/hyperlink" Target="https://docs.microsoft.com/en-gb/azure/devops/pipelines/get-started-designer?view=vsts&amp;tabs=new-nav" TargetMode="External"/><Relationship Id="rId15"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23" Type="http://schemas.openxmlformats.org/officeDocument/2006/relationships/image" Target="media/image3.png"/><Relationship Id="rId10" Type="http://schemas.openxmlformats.org/officeDocument/2006/relationships/hyperlink" Target="https://docs.microsoft.com/en-gb/azure/devops/pipelines/get-started-designer?view=vsts&amp;tabs=new-nav" TargetMode="External"/><Relationship Id="rId19" Type="http://schemas.openxmlformats.org/officeDocument/2006/relationships/hyperlink" Target="https://visualstudio.microsoft.com/" TargetMode="External"/><Relationship Id="rId4" Type="http://schemas.openxmlformats.org/officeDocument/2006/relationships/webSettings" Target="webSettings.xml"/><Relationship Id="rId9" Type="http://schemas.openxmlformats.org/officeDocument/2006/relationships/hyperlink" Target="https://docs.microsoft.com/en-au/azure/devops/pipelines/tasks/utility/copy-files?view=vsts&amp;tabs=yaml#examples" TargetMode="External"/><Relationship Id="rId14" Type="http://schemas.openxmlformats.org/officeDocument/2006/relationships/image" Target="media/image1.png"/><Relationship Id="rId22" Type="http://schemas.openxmlformats.org/officeDocument/2006/relationships/hyperlink" Target="https://docs.microsoft.com/en-us/azure/devops/pipelines/release/azure-rm-endpoint?view=vs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176B82A6.dotm</Template>
  <TotalTime>1188</TotalTime>
  <Pages>12</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339</cp:revision>
  <dcterms:created xsi:type="dcterms:W3CDTF">2018-12-04T00:09:00Z</dcterms:created>
  <dcterms:modified xsi:type="dcterms:W3CDTF">2019-01-09T05:01:00Z</dcterms:modified>
</cp:coreProperties>
</file>