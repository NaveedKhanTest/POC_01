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A2688" w:rsidRDefault="001A2688" w:rsidP="006F0009"/>
    <w:p w:rsidR="00F86202" w:rsidRDefault="00F86202" w:rsidP="006F0009"/>
    <w:p w:rsidR="00E419B8" w:rsidRDefault="00E419B8" w:rsidP="006F0009"/>
    <w:p w:rsidR="00ED0D57" w:rsidRDefault="00E419B8" w:rsidP="006F0009">
      <w:proofErr w:type="spellStart"/>
      <w:r w:rsidRPr="00E419B8">
        <w:rPr>
          <w:b/>
        </w:rPr>
        <w:t>newman</w:t>
      </w:r>
      <w:proofErr w:type="spellEnd"/>
      <w:r w:rsidRPr="00E419B8">
        <w:t xml:space="preserve"> the cli companion for postman</w:t>
      </w:r>
      <w:r>
        <w:t>.</w:t>
      </w:r>
      <w:r w:rsidR="0027749C">
        <w:t xml:space="preserve"> </w:t>
      </w:r>
      <w:r w:rsidR="0027749C" w:rsidRPr="0027749C">
        <w:t xml:space="preserve">export your Postman Collection as a </w:t>
      </w:r>
      <w:proofErr w:type="spellStart"/>
      <w:r w:rsidR="0027749C" w:rsidRPr="0027749C">
        <w:t>json</w:t>
      </w:r>
      <w:proofErr w:type="spellEnd"/>
      <w:r w:rsidR="0027749C" w:rsidRPr="0027749C">
        <w:t xml:space="preserve"> file from the Postman App and run it using Newman.</w:t>
      </w:r>
      <w:r w:rsidR="004D67AA">
        <w:t xml:space="preserve"> </w:t>
      </w:r>
    </w:p>
    <w:p w:rsidR="00E419B8" w:rsidRDefault="00477472" w:rsidP="006F0009">
      <w:pPr>
        <w:rPr>
          <w:rFonts w:ascii="Consolas" w:hAnsi="Consolas" w:cs="Consolas"/>
          <w:color w:val="000000"/>
          <w:sz w:val="19"/>
          <w:szCs w:val="19"/>
        </w:rPr>
      </w:pPr>
      <w:r>
        <w:t xml:space="preserve">Go to </w:t>
      </w:r>
      <w:proofErr w:type="spellStart"/>
      <w:r>
        <w:t>cmd</w:t>
      </w:r>
      <w:proofErr w:type="spellEnd"/>
      <w:r>
        <w:t xml:space="preserve"> =&gt; </w:t>
      </w:r>
      <w:proofErr w:type="spellStart"/>
      <w:r>
        <w:rPr>
          <w:rFonts w:ascii="Consolas" w:hAnsi="Consolas" w:cs="Consolas"/>
          <w:color w:val="000000"/>
          <w:sz w:val="19"/>
          <w:szCs w:val="19"/>
        </w:rPr>
        <w:t>newman</w:t>
      </w:r>
      <w:proofErr w:type="spellEnd"/>
      <w:r>
        <w:rPr>
          <w:rFonts w:ascii="Consolas" w:hAnsi="Consolas" w:cs="Consolas"/>
          <w:color w:val="000000"/>
          <w:sz w:val="19"/>
          <w:szCs w:val="19"/>
        </w:rPr>
        <w:t xml:space="preserve"> run </w:t>
      </w:r>
      <w:proofErr w:type="spellStart"/>
      <w:r>
        <w:rPr>
          <w:rFonts w:ascii="Consolas" w:hAnsi="Consolas" w:cs="Consolas"/>
          <w:color w:val="000000"/>
          <w:sz w:val="19"/>
          <w:szCs w:val="19"/>
        </w:rPr>
        <w:t>collection.json</w:t>
      </w:r>
      <w:proofErr w:type="spellEnd"/>
      <w:r>
        <w:rPr>
          <w:rFonts w:ascii="Consolas" w:hAnsi="Consolas" w:cs="Consolas"/>
          <w:color w:val="000000"/>
          <w:sz w:val="19"/>
          <w:szCs w:val="19"/>
        </w:rPr>
        <w:t xml:space="preserve"> -e </w:t>
      </w:r>
      <w:proofErr w:type="spellStart"/>
      <w:r>
        <w:rPr>
          <w:rFonts w:ascii="Consolas" w:hAnsi="Consolas" w:cs="Consolas"/>
          <w:color w:val="000000"/>
          <w:sz w:val="19"/>
          <w:szCs w:val="19"/>
        </w:rPr>
        <w:t>environment.json</w:t>
      </w:r>
      <w:proofErr w:type="spellEnd"/>
      <w:r>
        <w:rPr>
          <w:rFonts w:ascii="Consolas" w:hAnsi="Consolas" w:cs="Consolas"/>
          <w:color w:val="000000"/>
          <w:sz w:val="19"/>
          <w:szCs w:val="19"/>
        </w:rPr>
        <w:t xml:space="preserve"> --global-</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api</w:t>
      </w:r>
      <w:proofErr w:type="spellEnd"/>
      <w:r>
        <w:rPr>
          <w:rFonts w:ascii="Consolas" w:hAnsi="Consolas" w:cs="Consolas"/>
          <w:color w:val="000000"/>
          <w:sz w:val="19"/>
          <w:szCs w:val="19"/>
        </w:rPr>
        <w:t>-key="key123abc" --global-</w:t>
      </w:r>
      <w:proofErr w:type="spellStart"/>
      <w:r>
        <w:rPr>
          <w:rFonts w:ascii="Consolas" w:hAnsi="Consolas" w:cs="Consolas"/>
          <w:color w:val="000000"/>
          <w:sz w:val="19"/>
          <w:szCs w:val="19"/>
        </w:rPr>
        <w:t>var</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hostUrl</w:t>
      </w:r>
      <w:proofErr w:type="spellEnd"/>
      <w:r>
        <w:rPr>
          <w:rFonts w:ascii="Consolas" w:hAnsi="Consolas" w:cs="Consolas"/>
          <w:color w:val="000000"/>
          <w:sz w:val="19"/>
          <w:szCs w:val="19"/>
        </w:rPr>
        <w:t>=</w:t>
      </w:r>
      <w:hyperlink r:id="rId5" w:history="1">
        <w:r w:rsidRPr="00F55F68">
          <w:rPr>
            <w:rStyle w:val="Hyperlink"/>
            <w:rFonts w:ascii="Consolas" w:hAnsi="Consolas" w:cs="Consolas"/>
            <w:sz w:val="19"/>
            <w:szCs w:val="19"/>
          </w:rPr>
          <w:t>http://test.myapi.com/</w:t>
        </w:r>
      </w:hyperlink>
    </w:p>
    <w:p w:rsidR="00477472" w:rsidRDefault="00477472" w:rsidP="006F0009"/>
    <w:p w:rsidR="00477472" w:rsidRDefault="00477472" w:rsidP="006F0009"/>
    <w:p w:rsidR="00DC3F35" w:rsidRDefault="00E419B8" w:rsidP="006F0009">
      <w:r w:rsidRPr="00E419B8">
        <w:rPr>
          <w:b/>
        </w:rPr>
        <w:t>NPM Behind a</w:t>
      </w:r>
      <w:r w:rsidR="00ED0D57" w:rsidRPr="00E419B8">
        <w:rPr>
          <w:b/>
        </w:rPr>
        <w:t xml:space="preserve"> </w:t>
      </w:r>
      <w:r w:rsidR="00A079AB" w:rsidRPr="00A079AB">
        <w:rPr>
          <w:b/>
        </w:rPr>
        <w:t xml:space="preserve">corporate </w:t>
      </w:r>
      <w:r w:rsidR="00ED0D57" w:rsidRPr="00E419B8">
        <w:rPr>
          <w:b/>
        </w:rPr>
        <w:t>Proxy Server</w:t>
      </w:r>
      <w:r>
        <w:t>:</w:t>
      </w:r>
    </w:p>
    <w:p w:rsidR="00ED0D57" w:rsidRDefault="00ED0D57" w:rsidP="00ED0D57">
      <w:r>
        <w:t xml:space="preserve">$ </w:t>
      </w:r>
      <w:proofErr w:type="spellStart"/>
      <w:r>
        <w:t>npm</w:t>
      </w:r>
      <w:proofErr w:type="spellEnd"/>
      <w:r>
        <w:t xml:space="preserve"> </w:t>
      </w:r>
      <w:proofErr w:type="spellStart"/>
      <w:r>
        <w:t>config</w:t>
      </w:r>
      <w:proofErr w:type="spellEnd"/>
      <w:r>
        <w:t xml:space="preserve"> set proxy http://proxy-server-url:&lt;port&gt;</w:t>
      </w:r>
    </w:p>
    <w:p w:rsidR="00ED0D57" w:rsidRDefault="00ED0D57" w:rsidP="00ED0D57">
      <w:r>
        <w:t xml:space="preserve">$ </w:t>
      </w:r>
      <w:proofErr w:type="spellStart"/>
      <w:r>
        <w:t>npm</w:t>
      </w:r>
      <w:proofErr w:type="spellEnd"/>
      <w:r>
        <w:t xml:space="preserve"> </w:t>
      </w:r>
      <w:proofErr w:type="spellStart"/>
      <w:r>
        <w:t>config</w:t>
      </w:r>
      <w:proofErr w:type="spellEnd"/>
      <w:r>
        <w:t xml:space="preserve"> set https-proxy </w:t>
      </w:r>
      <w:hyperlink r:id="rId6" w:history="1">
        <w:r w:rsidR="00096988" w:rsidRPr="00B66687">
          <w:rPr>
            <w:rStyle w:val="Hyperlink"/>
          </w:rPr>
          <w:t>http://proxy-server-url:&lt;port</w:t>
        </w:r>
      </w:hyperlink>
      <w:r>
        <w:t>&gt;</w:t>
      </w:r>
    </w:p>
    <w:p w:rsidR="00B65AFD" w:rsidRDefault="00471E15" w:rsidP="00ED0D57">
      <w:r w:rsidRPr="00471E15">
        <w:rPr>
          <w:b/>
        </w:rPr>
        <w:t>With user/password</w:t>
      </w:r>
      <w:r>
        <w:t>:</w:t>
      </w:r>
    </w:p>
    <w:p w:rsidR="00471E15" w:rsidRDefault="00471E15" w:rsidP="00471E15">
      <w:proofErr w:type="spellStart"/>
      <w:r>
        <w:t>npm</w:t>
      </w:r>
      <w:proofErr w:type="spellEnd"/>
      <w:r>
        <w:t xml:space="preserve"> </w:t>
      </w:r>
      <w:proofErr w:type="spellStart"/>
      <w:r>
        <w:t>config</w:t>
      </w:r>
      <w:proofErr w:type="spellEnd"/>
      <w:r>
        <w:t xml:space="preserve"> set proxy http://NK2774:password@proxy.dmz.ige:8080</w:t>
      </w:r>
    </w:p>
    <w:p w:rsidR="00471E15" w:rsidRDefault="00471E15" w:rsidP="00471E15">
      <w:proofErr w:type="spellStart"/>
      <w:r>
        <w:t>npm</w:t>
      </w:r>
      <w:proofErr w:type="spellEnd"/>
      <w:r>
        <w:t xml:space="preserve"> </w:t>
      </w:r>
      <w:proofErr w:type="spellStart"/>
      <w:r>
        <w:t>config</w:t>
      </w:r>
      <w:proofErr w:type="spellEnd"/>
      <w:r>
        <w:t xml:space="preserve"> set https-proxy </w:t>
      </w:r>
      <w:hyperlink r:id="rId7" w:history="1">
        <w:r w:rsidRPr="002F1BB1">
          <w:rPr>
            <w:rStyle w:val="Hyperlink"/>
          </w:rPr>
          <w:t>http://NK2774: password@proxy.dmz.ige:8080</w:t>
        </w:r>
      </w:hyperlink>
    </w:p>
    <w:p w:rsidR="00471E15" w:rsidRDefault="00471E15" w:rsidP="00471E15"/>
    <w:p w:rsidR="00B65AFD" w:rsidRDefault="00B65AFD" w:rsidP="00B65AFD">
      <w:proofErr w:type="spellStart"/>
      <w:r>
        <w:t>npm</w:t>
      </w:r>
      <w:proofErr w:type="spellEnd"/>
      <w:r>
        <w:t xml:space="preserve"> </w:t>
      </w:r>
      <w:proofErr w:type="spellStart"/>
      <w:r>
        <w:t>config</w:t>
      </w:r>
      <w:proofErr w:type="spellEnd"/>
      <w:r>
        <w:t xml:space="preserve"> set strict-</w:t>
      </w:r>
      <w:proofErr w:type="spellStart"/>
      <w:r>
        <w:t>ssl</w:t>
      </w:r>
      <w:proofErr w:type="spellEnd"/>
      <w:r>
        <w:t>=false</w:t>
      </w:r>
    </w:p>
    <w:p w:rsidR="00B65AFD" w:rsidRDefault="00B65AFD" w:rsidP="00B65AFD">
      <w:proofErr w:type="spellStart"/>
      <w:r>
        <w:t>npm</w:t>
      </w:r>
      <w:proofErr w:type="spellEnd"/>
      <w:r>
        <w:t xml:space="preserve"> </w:t>
      </w:r>
      <w:proofErr w:type="spellStart"/>
      <w:r>
        <w:t>config</w:t>
      </w:r>
      <w:proofErr w:type="spellEnd"/>
      <w:r>
        <w:t xml:space="preserve"> set proxy http://&lt;username&gt;:&lt;password&gt;@&lt;proxy-server-url&gt;:&lt;port&gt;</w:t>
      </w:r>
    </w:p>
    <w:p w:rsidR="00B65AFD" w:rsidRDefault="00B65AFD" w:rsidP="00B65AFD">
      <w:proofErr w:type="spellStart"/>
      <w:r>
        <w:t>npm</w:t>
      </w:r>
      <w:proofErr w:type="spellEnd"/>
      <w:r>
        <w:t xml:space="preserve"> </w:t>
      </w:r>
      <w:proofErr w:type="spellStart"/>
      <w:r>
        <w:t>config</w:t>
      </w:r>
      <w:proofErr w:type="spellEnd"/>
      <w:r>
        <w:t xml:space="preserve"> set https-proxy </w:t>
      </w:r>
      <w:hyperlink w:history="1">
        <w:r w:rsidRPr="002F1BB1">
          <w:rPr>
            <w:rStyle w:val="Hyperlink"/>
          </w:rPr>
          <w:t>http://&lt;username&gt;:&lt;password&gt;@&lt;proxy-server-url&gt;:&lt;port</w:t>
        </w:r>
      </w:hyperlink>
      <w:r>
        <w:t>&gt;</w:t>
      </w:r>
    </w:p>
    <w:p w:rsidR="00B65AFD" w:rsidRDefault="00B65AFD" w:rsidP="00B65AFD"/>
    <w:p w:rsidR="00096988" w:rsidRDefault="00096988" w:rsidP="00ED0D57">
      <w:proofErr w:type="spellStart"/>
      <w:r w:rsidRPr="00096988">
        <w:t>npm</w:t>
      </w:r>
      <w:proofErr w:type="spellEnd"/>
      <w:r w:rsidRPr="00096988">
        <w:t xml:space="preserve"> </w:t>
      </w:r>
      <w:proofErr w:type="spellStart"/>
      <w:r w:rsidRPr="00096988">
        <w:t>config</w:t>
      </w:r>
      <w:proofErr w:type="spellEnd"/>
      <w:r w:rsidRPr="00096988">
        <w:t xml:space="preserve"> set proxy "http://domain\</w:t>
      </w:r>
      <w:proofErr w:type="spellStart"/>
      <w:proofErr w:type="gramStart"/>
      <w:r w:rsidRPr="00096988">
        <w:t>username:password</w:t>
      </w:r>
      <w:proofErr w:type="gramEnd"/>
      <w:r w:rsidRPr="00096988">
        <w:t>@servername:port</w:t>
      </w:r>
      <w:proofErr w:type="spellEnd"/>
      <w:r w:rsidRPr="00096988">
        <w:t>/"</w:t>
      </w:r>
    </w:p>
    <w:p w:rsidR="00ED0D57" w:rsidRDefault="00ED0D57" w:rsidP="006F0009">
      <w:r>
        <w:rPr>
          <w:noProof/>
          <w:lang w:eastAsia="en-AU"/>
        </w:rPr>
        <w:drawing>
          <wp:inline distT="0" distB="0" distL="0" distR="0" wp14:anchorId="05652AAF" wp14:editId="142DC6BC">
            <wp:extent cx="5810250" cy="9620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10250" cy="962025"/>
                    </a:xfrm>
                    <a:prstGeom prst="rect">
                      <a:avLst/>
                    </a:prstGeom>
                  </pic:spPr>
                </pic:pic>
              </a:graphicData>
            </a:graphic>
          </wp:inline>
        </w:drawing>
      </w:r>
    </w:p>
    <w:p w:rsidR="00ED0D57" w:rsidRDefault="00ED0D57" w:rsidP="006F0009"/>
    <w:p w:rsidR="001A1C20" w:rsidRDefault="001A1C20" w:rsidP="006F0009">
      <w:r w:rsidRPr="001A1C20">
        <w:rPr>
          <w:b/>
        </w:rPr>
        <w:t>Git</w:t>
      </w:r>
      <w:r>
        <w:t xml:space="preserve">: </w:t>
      </w:r>
      <w:r w:rsidRPr="001A1C20">
        <w:t xml:space="preserve">git </w:t>
      </w:r>
      <w:proofErr w:type="spellStart"/>
      <w:r w:rsidRPr="001A1C20">
        <w:t>config</w:t>
      </w:r>
      <w:proofErr w:type="spellEnd"/>
      <w:r w:rsidRPr="001A1C20">
        <w:t xml:space="preserve"> --global </w:t>
      </w:r>
      <w:proofErr w:type="spellStart"/>
      <w:r w:rsidRPr="001A1C20">
        <w:t>http.proxy</w:t>
      </w:r>
      <w:proofErr w:type="spellEnd"/>
      <w:r w:rsidRPr="001A1C20">
        <w:t xml:space="preserve"> </w:t>
      </w:r>
      <w:hyperlink r:id="rId9" w:history="1">
        <w:r w:rsidRPr="008A60A7">
          <w:rPr>
            <w:rStyle w:val="Hyperlink"/>
          </w:rPr>
          <w:t>http://mydomain\\myusername:mypassword@myproxyserver:8080</w:t>
        </w:r>
      </w:hyperlink>
    </w:p>
    <w:p w:rsidR="001A1C20" w:rsidRDefault="001A1C20" w:rsidP="006F0009"/>
    <w:p w:rsidR="001A1C20" w:rsidRDefault="001A1C20" w:rsidP="006F0009">
      <w:r w:rsidRPr="001A1C20">
        <w:t xml:space="preserve">git </w:t>
      </w:r>
      <w:proofErr w:type="spellStart"/>
      <w:r w:rsidRPr="001A1C20">
        <w:t>config</w:t>
      </w:r>
      <w:proofErr w:type="spellEnd"/>
      <w:r w:rsidRPr="001A1C20">
        <w:t xml:space="preserve"> --global </w:t>
      </w:r>
      <w:proofErr w:type="spellStart"/>
      <w:r w:rsidRPr="001A1C20">
        <w:t>http.proxy</w:t>
      </w:r>
      <w:proofErr w:type="spellEnd"/>
      <w:r w:rsidRPr="001A1C20">
        <w:t xml:space="preserve"> </w:t>
      </w:r>
      <w:hyperlink r:id="rId10" w:history="1">
        <w:r w:rsidRPr="008A60A7">
          <w:rPr>
            <w:rStyle w:val="Hyperlink"/>
          </w:rPr>
          <w:t>http://proxy.mycompany:80</w:t>
        </w:r>
      </w:hyperlink>
    </w:p>
    <w:p w:rsidR="001A1C20" w:rsidRDefault="001A1C20" w:rsidP="006F0009"/>
    <w:p w:rsidR="001A1C20" w:rsidRDefault="001A1C20" w:rsidP="006F0009"/>
    <w:p w:rsidR="00ED0D57" w:rsidRDefault="00171C49" w:rsidP="006F0009">
      <w:r>
        <w:t>To find proxy use fiddler and type: http://</w:t>
      </w:r>
      <w:r w:rsidRPr="00171C49">
        <w:t>wpad/</w:t>
      </w:r>
      <w:r w:rsidRPr="00C5079C">
        <w:rPr>
          <w:b/>
        </w:rPr>
        <w:t>wpad.dat</w:t>
      </w:r>
      <w:r>
        <w:t xml:space="preserve"> in any browser to open wpad.dat file. </w:t>
      </w:r>
    </w:p>
    <w:p w:rsidR="00DC3F35" w:rsidRDefault="00B14048" w:rsidP="00DC3F35">
      <w:r>
        <w:t>Click on current Gateway info</w:t>
      </w:r>
    </w:p>
    <w:p w:rsidR="00B14048" w:rsidRDefault="00B14048" w:rsidP="00DC3F35">
      <w:r>
        <w:rPr>
          <w:noProof/>
          <w:lang w:eastAsia="en-AU"/>
        </w:rPr>
        <w:lastRenderedPageBreak/>
        <w:drawing>
          <wp:inline distT="0" distB="0" distL="0" distR="0" wp14:anchorId="12363DB2" wp14:editId="2E04FBCF">
            <wp:extent cx="5162550" cy="3505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62550" cy="3505200"/>
                    </a:xfrm>
                    <a:prstGeom prst="rect">
                      <a:avLst/>
                    </a:prstGeom>
                  </pic:spPr>
                </pic:pic>
              </a:graphicData>
            </a:graphic>
          </wp:inline>
        </w:drawing>
      </w:r>
    </w:p>
    <w:p w:rsidR="00A9095A" w:rsidRDefault="00A9095A" w:rsidP="00DC3F35"/>
    <w:p w:rsidR="00DC3F35" w:rsidRDefault="00DC3F35" w:rsidP="00DC3F35">
      <w:r>
        <w:t xml:space="preserve">The ASP.NET MVC framework supports </w:t>
      </w:r>
      <w:r w:rsidR="00247D54">
        <w:t>5</w:t>
      </w:r>
      <w:bookmarkStart w:id="0" w:name="_GoBack"/>
      <w:bookmarkEnd w:id="0"/>
      <w:r>
        <w:t xml:space="preserve"> different types of filters:</w:t>
      </w:r>
    </w:p>
    <w:p w:rsidR="00247D54" w:rsidRDefault="00247D54" w:rsidP="00247D54">
      <w:pPr>
        <w:pStyle w:val="ListParagraph"/>
        <w:numPr>
          <w:ilvl w:val="0"/>
          <w:numId w:val="7"/>
        </w:numPr>
      </w:pPr>
      <w:r w:rsidRPr="00247D54">
        <w:t>Authentication Filters: Authentication filter runs before any other filter or action method</w:t>
      </w:r>
    </w:p>
    <w:p w:rsidR="00DC3F35" w:rsidRDefault="00DC3F35" w:rsidP="00DC3F35">
      <w:pPr>
        <w:pStyle w:val="ListParagraph"/>
        <w:numPr>
          <w:ilvl w:val="0"/>
          <w:numId w:val="7"/>
        </w:numPr>
      </w:pPr>
      <w:r>
        <w:t xml:space="preserve">Authorization filters – Implements the </w:t>
      </w:r>
      <w:proofErr w:type="spellStart"/>
      <w:r>
        <w:t>IAuthorizationFilter</w:t>
      </w:r>
      <w:proofErr w:type="spellEnd"/>
      <w:r>
        <w:t xml:space="preserve"> attribute.</w:t>
      </w:r>
    </w:p>
    <w:p w:rsidR="00DC3F35" w:rsidRDefault="00DC3F35" w:rsidP="00DC3F35">
      <w:pPr>
        <w:pStyle w:val="ListParagraph"/>
        <w:numPr>
          <w:ilvl w:val="0"/>
          <w:numId w:val="7"/>
        </w:numPr>
      </w:pPr>
      <w:r>
        <w:t xml:space="preserve">Action filters – Implements the </w:t>
      </w:r>
      <w:proofErr w:type="spellStart"/>
      <w:r>
        <w:t>IActionFilter</w:t>
      </w:r>
      <w:proofErr w:type="spellEnd"/>
      <w:r>
        <w:t xml:space="preserve"> attribute.</w:t>
      </w:r>
    </w:p>
    <w:p w:rsidR="00DC3F35" w:rsidRDefault="00DC3F35" w:rsidP="00DC3F35">
      <w:pPr>
        <w:pStyle w:val="ListParagraph"/>
        <w:numPr>
          <w:ilvl w:val="0"/>
          <w:numId w:val="7"/>
        </w:numPr>
      </w:pPr>
      <w:r>
        <w:t xml:space="preserve">Result filters – Implements the </w:t>
      </w:r>
      <w:proofErr w:type="spellStart"/>
      <w:r>
        <w:t>IResultFilter</w:t>
      </w:r>
      <w:proofErr w:type="spellEnd"/>
      <w:r>
        <w:t xml:space="preserve"> attribute.</w:t>
      </w:r>
    </w:p>
    <w:p w:rsidR="00DC3F35" w:rsidRDefault="00DC3F35" w:rsidP="00DC3F35">
      <w:pPr>
        <w:pStyle w:val="ListParagraph"/>
        <w:numPr>
          <w:ilvl w:val="0"/>
          <w:numId w:val="7"/>
        </w:numPr>
      </w:pPr>
      <w:r>
        <w:t xml:space="preserve">Exception filters – Implements the </w:t>
      </w:r>
      <w:proofErr w:type="spellStart"/>
      <w:r>
        <w:t>IExceptionFilter</w:t>
      </w:r>
      <w:proofErr w:type="spellEnd"/>
      <w:r>
        <w:t xml:space="preserve"> attribute.</w:t>
      </w:r>
    </w:p>
    <w:p w:rsidR="00DC3F35" w:rsidRDefault="00DC3F35" w:rsidP="00DC3F35">
      <w:r>
        <w:t>Filters are executed in the order listed above. For example, authorization filters are always executed before action filters and exception filters are always executed after every other type of filter.</w:t>
      </w:r>
    </w:p>
    <w:p w:rsidR="00DC3F35" w:rsidRDefault="00DC3F35" w:rsidP="00DC3F35"/>
    <w:p w:rsidR="00F32FFD" w:rsidRDefault="00F32FFD" w:rsidP="006F0009"/>
    <w:p w:rsidR="00F32FFD" w:rsidRDefault="00F32FFD" w:rsidP="006F0009">
      <w:pPr>
        <w:rPr>
          <w:b/>
        </w:rPr>
      </w:pPr>
      <w:proofErr w:type="spellStart"/>
      <w:r w:rsidRPr="00F32FFD">
        <w:rPr>
          <w:b/>
        </w:rPr>
        <w:t>rewindable</w:t>
      </w:r>
      <w:proofErr w:type="spellEnd"/>
      <w:r w:rsidRPr="00F32FFD">
        <w:rPr>
          <w:b/>
        </w:rPr>
        <w:t xml:space="preserve"> stream</w:t>
      </w:r>
      <w:r>
        <w:rPr>
          <w:b/>
        </w:rPr>
        <w:t xml:space="preserve"> (use </w:t>
      </w:r>
      <w:r w:rsidRPr="00F32FFD">
        <w:rPr>
          <w:b/>
        </w:rPr>
        <w:t>middleware):</w:t>
      </w:r>
    </w:p>
    <w:p w:rsidR="00F32FFD" w:rsidRDefault="00F32FFD" w:rsidP="00F32FFD">
      <w:r>
        <w:t>If you're using application/x-www-form-</w:t>
      </w:r>
      <w:proofErr w:type="spellStart"/>
      <w:r>
        <w:t>urlencoded</w:t>
      </w:r>
      <w:proofErr w:type="spellEnd"/>
      <w:r>
        <w:t xml:space="preserve"> or multipart/form-data, you can safely call </w:t>
      </w:r>
      <w:proofErr w:type="spellStart"/>
      <w:proofErr w:type="gramStart"/>
      <w:r>
        <w:t>context.Request.ReadFormAsync</w:t>
      </w:r>
      <w:proofErr w:type="spellEnd"/>
      <w:proofErr w:type="gramEnd"/>
      <w:r>
        <w:t>() multiple times as it returns a cached instance on subsequent calls.</w:t>
      </w:r>
    </w:p>
    <w:p w:rsidR="00F32FFD" w:rsidRDefault="00F32FFD" w:rsidP="00F32FFD"/>
    <w:p w:rsidR="00F32FFD" w:rsidRDefault="00F32FFD" w:rsidP="00F32FFD">
      <w:r>
        <w:t xml:space="preserve">If you're using a different content type, you'll have to manually buffer the request and replace the request body by a </w:t>
      </w:r>
      <w:proofErr w:type="spellStart"/>
      <w:r>
        <w:t>rewindable</w:t>
      </w:r>
      <w:proofErr w:type="spellEnd"/>
      <w:r>
        <w:t xml:space="preserve"> stream like </w:t>
      </w:r>
      <w:proofErr w:type="spellStart"/>
      <w:r>
        <w:t>MemoryStream</w:t>
      </w:r>
      <w:proofErr w:type="spellEnd"/>
      <w:r>
        <w:t>.</w:t>
      </w:r>
    </w:p>
    <w:p w:rsidR="00F32FFD" w:rsidRDefault="00F32FFD" w:rsidP="00F32FFD">
      <w:r w:rsidRPr="00F32FFD">
        <w:t>do using an inline middleware (you need to register it soon in your pipeline):</w:t>
      </w:r>
      <w:r>
        <w:t xml:space="preserve"> </w:t>
      </w:r>
    </w:p>
    <w:p w:rsidR="00F32FFD" w:rsidRDefault="00247D54" w:rsidP="00F32FFD">
      <w:hyperlink r:id="rId12" w:history="1">
        <w:r w:rsidR="00F32FFD" w:rsidRPr="00BC6591">
          <w:rPr>
            <w:rStyle w:val="Hyperlink"/>
          </w:rPr>
          <w:t>https://stackoverflow.com/questions/31389781/read-request-body-twice</w:t>
        </w:r>
      </w:hyperlink>
    </w:p>
    <w:p w:rsidR="00F32FFD" w:rsidRDefault="00F32FFD" w:rsidP="00F32FFD"/>
    <w:p w:rsidR="00F32FFD" w:rsidRPr="00F32FFD" w:rsidRDefault="00F32FFD" w:rsidP="00F32FFD"/>
    <w:p w:rsidR="002C5DD7" w:rsidRDefault="002C5DD7" w:rsidP="006F0009">
      <w:r>
        <w:t xml:space="preserve">--- </w:t>
      </w:r>
      <w:r w:rsidRPr="00F32FFD">
        <w:rPr>
          <w:b/>
        </w:rPr>
        <w:t xml:space="preserve">Generate </w:t>
      </w:r>
      <w:proofErr w:type="spellStart"/>
      <w:r w:rsidRPr="00F32FFD">
        <w:rPr>
          <w:b/>
        </w:rPr>
        <w:t>DbContext</w:t>
      </w:r>
      <w:proofErr w:type="spellEnd"/>
      <w:r w:rsidRPr="00F32FFD">
        <w:rPr>
          <w:b/>
        </w:rPr>
        <w:t xml:space="preserve"> from command</w:t>
      </w:r>
      <w:r>
        <w:t xml:space="preserve"> </w:t>
      </w:r>
    </w:p>
    <w:p w:rsidR="00415D02" w:rsidRDefault="00415D02" w:rsidP="006F0009">
      <w:r w:rsidRPr="00415D02">
        <w:t xml:space="preserve">Scaffolding </w:t>
      </w:r>
      <w:proofErr w:type="spellStart"/>
      <w:r w:rsidRPr="00415D02">
        <w:t>DbContext</w:t>
      </w:r>
      <w:proofErr w:type="spellEnd"/>
      <w:r w:rsidRPr="00415D02">
        <w:t xml:space="preserve"> and Models with </w:t>
      </w:r>
      <w:proofErr w:type="spellStart"/>
      <w:r w:rsidRPr="00415D02">
        <w:t>EntityFramework</w:t>
      </w:r>
      <w:proofErr w:type="spellEnd"/>
      <w:r w:rsidRPr="00415D02">
        <w:t xml:space="preserve"> Core 2.0 and the CLI</w:t>
      </w:r>
      <w:r>
        <w:t>:</w:t>
      </w:r>
    </w:p>
    <w:p w:rsidR="00415D02" w:rsidRDefault="00415D02" w:rsidP="006F0009"/>
    <w:p w:rsidR="002C5DD7" w:rsidRDefault="002C5DD7" w:rsidP="006F0009">
      <w:r>
        <w:lastRenderedPageBreak/>
        <w:t xml:space="preserve">Put following in a </w:t>
      </w:r>
      <w:r w:rsidRPr="002C5DD7">
        <w:t>scaffold</w:t>
      </w:r>
      <w:r>
        <w:t>D</w:t>
      </w:r>
      <w:r w:rsidRPr="002C5DD7">
        <w:t>bcontext.cmd</w:t>
      </w:r>
      <w:r>
        <w:t xml:space="preserve"> file.</w:t>
      </w:r>
    </w:p>
    <w:p w:rsidR="002C5DD7" w:rsidRDefault="002C5DD7" w:rsidP="006F0009">
      <w:proofErr w:type="spellStart"/>
      <w:r w:rsidRPr="002C5DD7">
        <w:t>dotnet</w:t>
      </w:r>
      <w:proofErr w:type="spellEnd"/>
      <w:r w:rsidRPr="002C5DD7">
        <w:t xml:space="preserve"> </w:t>
      </w:r>
      <w:proofErr w:type="spellStart"/>
      <w:r w:rsidRPr="002C5DD7">
        <w:t>ef</w:t>
      </w:r>
      <w:proofErr w:type="spellEnd"/>
      <w:r w:rsidRPr="002C5DD7">
        <w:t xml:space="preserve"> </w:t>
      </w:r>
      <w:proofErr w:type="spellStart"/>
      <w:r w:rsidRPr="002C5DD7">
        <w:t>d</w:t>
      </w:r>
      <w:r w:rsidR="006109AE">
        <w:t>bcontext</w:t>
      </w:r>
      <w:proofErr w:type="spellEnd"/>
      <w:r w:rsidR="006109AE">
        <w:t xml:space="preserve"> scaffold "Data Source=</w:t>
      </w:r>
      <w:proofErr w:type="spellStart"/>
      <w:proofErr w:type="gramStart"/>
      <w:r w:rsidR="006109AE">
        <w:t>local</w:t>
      </w:r>
      <w:r w:rsidRPr="002C5DD7">
        <w:t>;Database</w:t>
      </w:r>
      <w:proofErr w:type="spellEnd"/>
      <w:proofErr w:type="gramEnd"/>
      <w:r w:rsidRPr="002C5DD7">
        <w:t>=</w:t>
      </w:r>
      <w:proofErr w:type="spellStart"/>
      <w:r w:rsidRPr="002C5DD7">
        <w:t>MyDb;Integrated</w:t>
      </w:r>
      <w:proofErr w:type="spellEnd"/>
      <w:r w:rsidRPr="002C5DD7">
        <w:t xml:space="preserve"> Security=True" </w:t>
      </w:r>
      <w:proofErr w:type="spellStart"/>
      <w:r w:rsidRPr="002C5DD7">
        <w:t>Microsoft.EntityFrameworkCore.SqlServer</w:t>
      </w:r>
      <w:proofErr w:type="spellEnd"/>
      <w:r w:rsidRPr="002C5DD7">
        <w:t xml:space="preserve"> --context </w:t>
      </w:r>
      <w:proofErr w:type="spellStart"/>
      <w:r w:rsidRPr="002C5DD7">
        <w:t>MyDBContext</w:t>
      </w:r>
      <w:proofErr w:type="spellEnd"/>
      <w:r w:rsidRPr="002C5DD7">
        <w:t xml:space="preserve"> --context-</w:t>
      </w:r>
      <w:proofErr w:type="spellStart"/>
      <w:r w:rsidRPr="002C5DD7">
        <w:t>dir</w:t>
      </w:r>
      <w:proofErr w:type="spellEnd"/>
      <w:r w:rsidRPr="002C5DD7">
        <w:t xml:space="preserve"> . --output-</w:t>
      </w:r>
      <w:proofErr w:type="spellStart"/>
      <w:r w:rsidRPr="002C5DD7">
        <w:t>dir</w:t>
      </w:r>
      <w:proofErr w:type="spellEnd"/>
      <w:r w:rsidRPr="002C5DD7">
        <w:t xml:space="preserve"> ..\</w:t>
      </w:r>
      <w:proofErr w:type="spellStart"/>
      <w:r w:rsidRPr="002C5DD7">
        <w:t>MyProj.Domain</w:t>
      </w:r>
      <w:proofErr w:type="spellEnd"/>
      <w:r w:rsidRPr="002C5DD7">
        <w:t xml:space="preserve"> --schema </w:t>
      </w:r>
      <w:proofErr w:type="spellStart"/>
      <w:r w:rsidRPr="002C5DD7">
        <w:t>dbo</w:t>
      </w:r>
      <w:proofErr w:type="spellEnd"/>
      <w:r w:rsidRPr="002C5DD7">
        <w:t xml:space="preserve"> --schema Audit --force</w:t>
      </w:r>
    </w:p>
    <w:p w:rsidR="002C5DD7" w:rsidRDefault="002C5DD7" w:rsidP="006F0009"/>
    <w:p w:rsidR="002C5DD7" w:rsidRDefault="002C5DD7" w:rsidP="006F0009">
      <w:r>
        <w:t xml:space="preserve">--- End </w:t>
      </w:r>
      <w:proofErr w:type="spellStart"/>
      <w:r>
        <w:t>DbContext</w:t>
      </w:r>
      <w:proofErr w:type="spellEnd"/>
      <w:r>
        <w:t xml:space="preserve"> </w:t>
      </w:r>
      <w:proofErr w:type="spellStart"/>
      <w:r>
        <w:t>usng</w:t>
      </w:r>
      <w:proofErr w:type="spellEnd"/>
      <w:r>
        <w:t xml:space="preserve"> command</w:t>
      </w:r>
    </w:p>
    <w:p w:rsidR="00C229DD" w:rsidRPr="001A2688" w:rsidRDefault="001A2688" w:rsidP="001A2688">
      <w:r w:rsidRPr="001A2688">
        <w:t>used _ in parameter name</w:t>
      </w:r>
      <w:r w:rsidR="001352B5">
        <w:t xml:space="preserve">s </w:t>
      </w:r>
    </w:p>
    <w:p w:rsidR="001A2688" w:rsidRDefault="001A2688" w:rsidP="006F0009"/>
    <w:p w:rsidR="00C229DD" w:rsidRDefault="00C229DD" w:rsidP="006F0009">
      <w:r>
        <w:t>------------------ API Headers ----</w:t>
      </w:r>
    </w:p>
    <w:p w:rsidR="00C229DD" w:rsidRDefault="00C229DD" w:rsidP="006F0009"/>
    <w:p w:rsidR="00C229DD" w:rsidRDefault="00C229DD" w:rsidP="00C229DD">
      <w:pPr>
        <w:ind w:firstLine="720"/>
      </w:pPr>
      <w:r>
        <w:t>//Put in controller</w:t>
      </w:r>
    </w:p>
    <w:p w:rsidR="00C229DD" w:rsidRDefault="00C229DD" w:rsidP="00C229DD">
      <w:pPr>
        <w:ind w:firstLine="720"/>
        <w:rPr>
          <w:rFonts w:ascii="Consolas" w:hAnsi="Consolas" w:cs="Consolas"/>
          <w:color w:val="000000"/>
          <w:sz w:val="19"/>
          <w:szCs w:val="19"/>
        </w:rPr>
      </w:pP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FromHeader</w:t>
      </w:r>
      <w:proofErr w:type="spellEnd"/>
      <w:r>
        <w:rPr>
          <w:rFonts w:ascii="Consolas" w:hAnsi="Consolas" w:cs="Consolas"/>
          <w:color w:val="000000"/>
          <w:sz w:val="19"/>
          <w:szCs w:val="19"/>
        </w:rPr>
        <w:t>(</w:t>
      </w:r>
      <w:proofErr w:type="gramEnd"/>
      <w:r>
        <w:rPr>
          <w:rFonts w:ascii="Consolas" w:hAnsi="Consolas" w:cs="Consolas"/>
          <w:color w:val="000000"/>
          <w:sz w:val="19"/>
          <w:szCs w:val="19"/>
        </w:rPr>
        <w:t xml:space="preserve">Name = </w:t>
      </w:r>
      <w:r>
        <w:rPr>
          <w:rFonts w:ascii="Consolas" w:hAnsi="Consolas" w:cs="Consolas"/>
          <w:color w:val="A31515"/>
          <w:sz w:val="19"/>
          <w:szCs w:val="19"/>
        </w:rPr>
        <w:t>"h</w:t>
      </w:r>
      <w:r>
        <w:rPr>
          <w:rFonts w:ascii="Consolas" w:hAnsi="Consolas" w:cs="Consolas"/>
          <w:color w:val="000000"/>
          <w:sz w:val="19"/>
          <w:szCs w:val="19"/>
        </w:rPr>
        <w:t>eader</w:t>
      </w:r>
      <w:r>
        <w:rPr>
          <w:rFonts w:ascii="Consolas" w:hAnsi="Consolas" w:cs="Consolas"/>
          <w:color w:val="A31515"/>
          <w:sz w:val="19"/>
          <w:szCs w:val="19"/>
        </w:rPr>
        <w:t>-name-xxx"</w:t>
      </w:r>
      <w:r>
        <w:rPr>
          <w:rFonts w:ascii="Consolas" w:hAnsi="Consolas" w:cs="Consolas"/>
          <w:color w:val="000000"/>
          <w:sz w:val="19"/>
          <w:szCs w:val="19"/>
        </w:rPr>
        <w:t>)]</w:t>
      </w:r>
    </w:p>
    <w:p w:rsidR="00C229DD" w:rsidRDefault="00C229DD" w:rsidP="00C229DD">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HeaderNameXxx</w:t>
      </w:r>
      <w:proofErr w:type="spellEnd"/>
      <w:r>
        <w:rPr>
          <w:rFonts w:ascii="Consolas" w:hAnsi="Consolas" w:cs="Consolas"/>
          <w:color w:val="000000"/>
          <w:sz w:val="19"/>
          <w:szCs w:val="19"/>
        </w:rPr>
        <w:t xml:space="preserve"> </w:t>
      </w:r>
      <w:proofErr w:type="gramStart"/>
      <w:r>
        <w:rPr>
          <w:rFonts w:ascii="Consolas" w:hAnsi="Consolas" w:cs="Consolas"/>
          <w:color w:val="000000"/>
          <w:sz w:val="19"/>
          <w:szCs w:val="19"/>
        </w:rPr>
        <w:t xml:space="preserve">{ </w:t>
      </w:r>
      <w:r>
        <w:rPr>
          <w:rFonts w:ascii="Consolas" w:hAnsi="Consolas" w:cs="Consolas"/>
          <w:color w:val="0000FF"/>
          <w:sz w:val="19"/>
          <w:szCs w:val="19"/>
        </w:rPr>
        <w:t>get</w:t>
      </w:r>
      <w:proofErr w:type="gramEnd"/>
      <w:r>
        <w:rPr>
          <w:rFonts w:ascii="Consolas" w:hAnsi="Consolas" w:cs="Consolas"/>
          <w:color w:val="000000"/>
          <w:sz w:val="19"/>
          <w:szCs w:val="19"/>
        </w:rPr>
        <w:t xml:space="preserve">; </w:t>
      </w:r>
      <w:r>
        <w:rPr>
          <w:rFonts w:ascii="Consolas" w:hAnsi="Consolas" w:cs="Consolas"/>
          <w:color w:val="0000FF"/>
          <w:sz w:val="19"/>
          <w:szCs w:val="19"/>
        </w:rPr>
        <w:t>set</w:t>
      </w:r>
      <w:r>
        <w:rPr>
          <w:rFonts w:ascii="Consolas" w:hAnsi="Consolas" w:cs="Consolas"/>
          <w:color w:val="000000"/>
          <w:sz w:val="19"/>
          <w:szCs w:val="19"/>
        </w:rPr>
        <w:t>; }</w:t>
      </w:r>
    </w:p>
    <w:p w:rsidR="00C229DD" w:rsidRDefault="00B60BFD" w:rsidP="006F0009">
      <w:r>
        <w:t>//For response headers</w:t>
      </w:r>
    </w:p>
    <w:p w:rsidR="00B60BFD" w:rsidRDefault="00B60BFD" w:rsidP="006F0009">
      <w:proofErr w:type="spellStart"/>
      <w:proofErr w:type="gramStart"/>
      <w:r w:rsidRPr="00B60BFD">
        <w:t>HttpContext.Response.Headers</w:t>
      </w:r>
      <w:proofErr w:type="spellEnd"/>
      <w:proofErr w:type="gramEnd"/>
      <w:r w:rsidRPr="00B60BFD">
        <w:t>["</w:t>
      </w:r>
      <w:r>
        <w:rPr>
          <w:rFonts w:ascii="Consolas" w:hAnsi="Consolas" w:cs="Consolas"/>
          <w:color w:val="A31515"/>
          <w:sz w:val="19"/>
          <w:szCs w:val="19"/>
        </w:rPr>
        <w:t>h</w:t>
      </w:r>
      <w:r>
        <w:rPr>
          <w:rFonts w:ascii="Consolas" w:hAnsi="Consolas" w:cs="Consolas"/>
          <w:color w:val="000000"/>
          <w:sz w:val="19"/>
          <w:szCs w:val="19"/>
        </w:rPr>
        <w:t>eader</w:t>
      </w:r>
      <w:r w:rsidRPr="00B60BFD">
        <w:t xml:space="preserve"> </w:t>
      </w:r>
      <w:r>
        <w:t>-response</w:t>
      </w:r>
      <w:r w:rsidRPr="00B60BFD">
        <w:t xml:space="preserve">-id"] = " </w:t>
      </w:r>
      <w:r>
        <w:t xml:space="preserve">some value </w:t>
      </w:r>
      <w:r w:rsidRPr="00B60BFD">
        <w:t>111";</w:t>
      </w:r>
    </w:p>
    <w:p w:rsidR="00C229DD" w:rsidRDefault="000B0B26" w:rsidP="006F0009">
      <w:r>
        <w:t>===&gt;</w:t>
      </w:r>
      <w:r w:rsidR="00C229DD">
        <w:t>------------ End API Headers ------------</w:t>
      </w:r>
    </w:p>
    <w:p w:rsidR="003659D6" w:rsidRDefault="003659D6" w:rsidP="006F0009"/>
    <w:p w:rsidR="003659D6" w:rsidRDefault="003659D6" w:rsidP="006F0009">
      <w:r>
        <w:t>---------- For swagger headers</w:t>
      </w:r>
    </w:p>
    <w:p w:rsidR="003659D6" w:rsidRDefault="003659D6" w:rsidP="006F0009"/>
    <w:p w:rsidR="003659D6" w:rsidRDefault="003659D6" w:rsidP="003659D6">
      <w:r>
        <w:t xml:space="preserve">        public void </w:t>
      </w:r>
      <w:proofErr w:type="gramStart"/>
      <w:r>
        <w:t>Apply(</w:t>
      </w:r>
      <w:proofErr w:type="gramEnd"/>
      <w:r>
        <w:t xml:space="preserve">Operation </w:t>
      </w:r>
      <w:proofErr w:type="spellStart"/>
      <w:r>
        <w:t>operation</w:t>
      </w:r>
      <w:proofErr w:type="spellEnd"/>
      <w:r>
        <w:t xml:space="preserve">, </w:t>
      </w:r>
      <w:proofErr w:type="spellStart"/>
      <w:r>
        <w:t>OperationFilterContext</w:t>
      </w:r>
      <w:proofErr w:type="spellEnd"/>
      <w:r>
        <w:t xml:space="preserve"> context)</w:t>
      </w:r>
    </w:p>
    <w:p w:rsidR="003659D6" w:rsidRDefault="003659D6" w:rsidP="003659D6">
      <w:r>
        <w:t xml:space="preserve">        {</w:t>
      </w:r>
    </w:p>
    <w:p w:rsidR="003659D6" w:rsidRDefault="003659D6" w:rsidP="003659D6">
      <w:r>
        <w:t xml:space="preserve">            </w:t>
      </w:r>
      <w:proofErr w:type="spellStart"/>
      <w:proofErr w:type="gramStart"/>
      <w:r>
        <w:t>operation.Parameters.Add</w:t>
      </w:r>
      <w:proofErr w:type="spellEnd"/>
      <w:proofErr w:type="gramEnd"/>
      <w:r>
        <w:t xml:space="preserve">(new </w:t>
      </w:r>
      <w:proofErr w:type="spellStart"/>
      <w:r>
        <w:t>NonBodyParameter</w:t>
      </w:r>
      <w:proofErr w:type="spellEnd"/>
    </w:p>
    <w:p w:rsidR="003659D6" w:rsidRDefault="003659D6" w:rsidP="003659D6">
      <w:r>
        <w:t xml:space="preserve">            {</w:t>
      </w:r>
    </w:p>
    <w:p w:rsidR="003659D6" w:rsidRDefault="003659D6" w:rsidP="003659D6">
      <w:r>
        <w:t xml:space="preserve">                Name = "X-MYHEADER",</w:t>
      </w:r>
    </w:p>
    <w:p w:rsidR="003659D6" w:rsidRDefault="003659D6" w:rsidP="003659D6">
      <w:r>
        <w:t xml:space="preserve">                In = "header",</w:t>
      </w:r>
    </w:p>
    <w:p w:rsidR="003659D6" w:rsidRDefault="003659D6" w:rsidP="003659D6">
      <w:r>
        <w:t xml:space="preserve">                Type = "string($date-time)",</w:t>
      </w:r>
    </w:p>
    <w:p w:rsidR="003659D6" w:rsidRDefault="003659D6" w:rsidP="003659D6">
      <w:r>
        <w:t xml:space="preserve">                Required = false</w:t>
      </w:r>
    </w:p>
    <w:p w:rsidR="003659D6" w:rsidRDefault="003659D6" w:rsidP="003659D6">
      <w:r>
        <w:t xml:space="preserve">            });</w:t>
      </w:r>
    </w:p>
    <w:p w:rsidR="003659D6" w:rsidRDefault="003659D6" w:rsidP="003659D6"/>
    <w:p w:rsidR="003659D6" w:rsidRDefault="003659D6" w:rsidP="003659D6">
      <w:r>
        <w:t xml:space="preserve">            </w:t>
      </w:r>
    </w:p>
    <w:p w:rsidR="003659D6" w:rsidRDefault="003659D6" w:rsidP="003659D6">
      <w:r>
        <w:t xml:space="preserve">            </w:t>
      </w:r>
      <w:proofErr w:type="spellStart"/>
      <w:proofErr w:type="gramStart"/>
      <w:r>
        <w:t>operation.Parameters.Add</w:t>
      </w:r>
      <w:proofErr w:type="spellEnd"/>
      <w:proofErr w:type="gramEnd"/>
      <w:r>
        <w:t xml:space="preserve">(new  </w:t>
      </w:r>
      <w:proofErr w:type="spellStart"/>
      <w:r>
        <w:t>NonBodyParameter</w:t>
      </w:r>
      <w:proofErr w:type="spellEnd"/>
    </w:p>
    <w:p w:rsidR="003659D6" w:rsidRDefault="003659D6" w:rsidP="003659D6">
      <w:r>
        <w:t xml:space="preserve">            {</w:t>
      </w:r>
    </w:p>
    <w:p w:rsidR="003659D6" w:rsidRDefault="003659D6" w:rsidP="003659D6">
      <w:r>
        <w:t xml:space="preserve">                Name = "X-</w:t>
      </w:r>
      <w:proofErr w:type="spellStart"/>
      <w:r>
        <w:t>MYHEADER_OtherOne</w:t>
      </w:r>
      <w:proofErr w:type="spellEnd"/>
      <w:r>
        <w:t>",</w:t>
      </w:r>
    </w:p>
    <w:p w:rsidR="003659D6" w:rsidRDefault="003659D6" w:rsidP="003659D6">
      <w:r>
        <w:t xml:space="preserve">                In = "header",</w:t>
      </w:r>
    </w:p>
    <w:p w:rsidR="003659D6" w:rsidRDefault="003659D6" w:rsidP="003659D6">
      <w:r>
        <w:t xml:space="preserve">                Type = "integer",</w:t>
      </w:r>
    </w:p>
    <w:p w:rsidR="003659D6" w:rsidRDefault="003659D6" w:rsidP="003659D6">
      <w:r>
        <w:lastRenderedPageBreak/>
        <w:t xml:space="preserve">                Required = true</w:t>
      </w:r>
    </w:p>
    <w:p w:rsidR="003659D6" w:rsidRDefault="003659D6" w:rsidP="003659D6">
      <w:r>
        <w:t xml:space="preserve">            });</w:t>
      </w:r>
    </w:p>
    <w:p w:rsidR="003659D6" w:rsidRDefault="003659D6" w:rsidP="003659D6"/>
    <w:p w:rsidR="003659D6" w:rsidRDefault="003659D6" w:rsidP="003659D6">
      <w:r>
        <w:t xml:space="preserve">            //if (</w:t>
      </w:r>
      <w:proofErr w:type="spellStart"/>
      <w:proofErr w:type="gramStart"/>
      <w:r>
        <w:t>operation.Parameters</w:t>
      </w:r>
      <w:proofErr w:type="spellEnd"/>
      <w:proofErr w:type="gramEnd"/>
      <w:r>
        <w:t xml:space="preserve"> == null)</w:t>
      </w:r>
    </w:p>
    <w:p w:rsidR="003659D6" w:rsidRDefault="003659D6" w:rsidP="003659D6">
      <w:r>
        <w:t xml:space="preserve">            //    </w:t>
      </w:r>
      <w:proofErr w:type="spellStart"/>
      <w:proofErr w:type="gramStart"/>
      <w:r>
        <w:t>operation.Parameters</w:t>
      </w:r>
      <w:proofErr w:type="spellEnd"/>
      <w:proofErr w:type="gramEnd"/>
      <w:r>
        <w:t xml:space="preserve"> = new List&lt;Parameter&gt;();</w:t>
      </w:r>
    </w:p>
    <w:p w:rsidR="003659D6" w:rsidRDefault="003659D6" w:rsidP="003659D6"/>
    <w:p w:rsidR="003659D6" w:rsidRDefault="003659D6" w:rsidP="003659D6">
      <w:r>
        <w:t xml:space="preserve">            //</w:t>
      </w:r>
      <w:proofErr w:type="spellStart"/>
      <w:proofErr w:type="gramStart"/>
      <w:r>
        <w:t>operation.Parameters.Add</w:t>
      </w:r>
      <w:proofErr w:type="spellEnd"/>
      <w:proofErr w:type="gramEnd"/>
      <w:r>
        <w:t>(new  Parameter</w:t>
      </w:r>
    </w:p>
    <w:p w:rsidR="003659D6" w:rsidRDefault="003659D6" w:rsidP="003659D6">
      <w:r>
        <w:t xml:space="preserve">            //{</w:t>
      </w:r>
    </w:p>
    <w:p w:rsidR="003659D6" w:rsidRDefault="003659D6" w:rsidP="003659D6">
      <w:r>
        <w:t xml:space="preserve">            //    name = "X-User-Token",</w:t>
      </w:r>
    </w:p>
    <w:p w:rsidR="003659D6" w:rsidRDefault="003659D6" w:rsidP="003659D6">
      <w:r>
        <w:t xml:space="preserve">            //    @in = "header",</w:t>
      </w:r>
    </w:p>
    <w:p w:rsidR="003659D6" w:rsidRDefault="003659D6" w:rsidP="003659D6">
      <w:r>
        <w:t xml:space="preserve">            //    type = "string",</w:t>
      </w:r>
    </w:p>
    <w:p w:rsidR="003659D6" w:rsidRDefault="003659D6" w:rsidP="003659D6">
      <w:r>
        <w:t xml:space="preserve">            //    required = false</w:t>
      </w:r>
    </w:p>
    <w:p w:rsidR="003659D6" w:rsidRDefault="003659D6" w:rsidP="003659D6">
      <w:r>
        <w:t xml:space="preserve">            //});</w:t>
      </w:r>
    </w:p>
    <w:p w:rsidR="003659D6" w:rsidRDefault="003659D6" w:rsidP="003659D6">
      <w:r>
        <w:t xml:space="preserve">        }</w:t>
      </w:r>
    </w:p>
    <w:p w:rsidR="00212506" w:rsidRDefault="00212506" w:rsidP="003659D6"/>
    <w:p w:rsidR="00963494" w:rsidRDefault="00963494" w:rsidP="006F0009">
      <w:pPr>
        <w:pBdr>
          <w:bottom w:val="dotted" w:sz="24" w:space="1" w:color="auto"/>
        </w:pBdr>
      </w:pPr>
    </w:p>
    <w:p w:rsidR="003659D6" w:rsidRDefault="003659D6" w:rsidP="006F0009">
      <w:pPr>
        <w:pBdr>
          <w:bottom w:val="dotted" w:sz="24" w:space="1" w:color="auto"/>
        </w:pBdr>
      </w:pPr>
      <w:r>
        <w:t>--- End swagger headers</w:t>
      </w:r>
    </w:p>
    <w:p w:rsidR="00963494" w:rsidRDefault="00963494" w:rsidP="006F0009">
      <w:pPr>
        <w:pBdr>
          <w:bottom w:val="dotted" w:sz="24" w:space="1" w:color="auto"/>
        </w:pBdr>
      </w:pPr>
    </w:p>
    <w:p w:rsidR="00963494" w:rsidRDefault="00963494" w:rsidP="006F0009"/>
    <w:p w:rsidR="00963494" w:rsidRDefault="00963494" w:rsidP="00963494">
      <w:r>
        <w:t>PUT vs PATCH vs JSON-PATCH</w:t>
      </w:r>
    </w:p>
    <w:p w:rsidR="00963494" w:rsidRDefault="00963494" w:rsidP="00963494"/>
    <w:p w:rsidR="00963494" w:rsidRDefault="00963494" w:rsidP="00963494">
      <w:r>
        <w:t xml:space="preserve">PUT method only allows a complete replacement of an existing resource. </w:t>
      </w:r>
    </w:p>
    <w:p w:rsidR="00963494" w:rsidRDefault="00963494" w:rsidP="00963494">
      <w:proofErr w:type="spellStart"/>
      <w:r>
        <w:t>PATCh</w:t>
      </w:r>
      <w:proofErr w:type="spellEnd"/>
      <w:r>
        <w:t xml:space="preserve"> is for updating one or few fields at a time or say partial updates. </w:t>
      </w:r>
    </w:p>
    <w:p w:rsidR="00963494" w:rsidRDefault="00963494" w:rsidP="00963494"/>
    <w:p w:rsidR="00963494" w:rsidRDefault="00963494" w:rsidP="00963494">
      <w:r>
        <w:t>performs partial resource update similar to JSON Patch: https://github.com/Morcatko/Morcatko.AspNetCore.JsonMergePatch</w:t>
      </w:r>
    </w:p>
    <w:p w:rsidR="00963494" w:rsidRDefault="00963494" w:rsidP="00963494">
      <w:pPr>
        <w:pBdr>
          <w:bottom w:val="single" w:sz="6" w:space="1" w:color="auto"/>
        </w:pBdr>
      </w:pPr>
      <w:r>
        <w:t xml:space="preserve">Install </w:t>
      </w:r>
      <w:proofErr w:type="spellStart"/>
      <w:proofErr w:type="gramStart"/>
      <w:r>
        <w:t>Morcatko.AspNetCore.JsonMergePatch</w:t>
      </w:r>
      <w:proofErr w:type="spellEnd"/>
      <w:proofErr w:type="gramEnd"/>
      <w:r>
        <w:t xml:space="preserve"> nugget</w:t>
      </w:r>
    </w:p>
    <w:p w:rsidR="00963494" w:rsidRDefault="00963494" w:rsidP="00963494"/>
    <w:p w:rsidR="00B111F6" w:rsidRDefault="00B111F6" w:rsidP="00B111F6">
      <w:r>
        <w:t xml:space="preserve">Why use </w:t>
      </w:r>
      <w:r w:rsidRPr="00B54D4E">
        <w:rPr>
          <w:b/>
        </w:rPr>
        <w:t>Azure Key Vault</w:t>
      </w:r>
      <w:r>
        <w:t>?</w:t>
      </w:r>
    </w:p>
    <w:p w:rsidR="006127B4" w:rsidRDefault="00B111F6" w:rsidP="00B111F6">
      <w:r>
        <w:t xml:space="preserve"> benefits of key management, of being able to easily rotate as have two keys before deleting/creating new switch to 2nd, change, audit key </w:t>
      </w:r>
      <w:proofErr w:type="gramStart"/>
      <w:r>
        <w:t>access,  outside</w:t>
      </w:r>
      <w:proofErr w:type="gramEnd"/>
      <w:r>
        <w:t xml:space="preserve"> from my application</w:t>
      </w:r>
    </w:p>
    <w:p w:rsidR="00052423" w:rsidRDefault="00052423" w:rsidP="00052423">
      <w:r w:rsidRPr="00052423">
        <w:rPr>
          <w:b/>
        </w:rPr>
        <w:t>Middleware</w:t>
      </w:r>
      <w:r w:rsidRPr="00052423">
        <w:t xml:space="preserve"> sits in between client and server</w:t>
      </w:r>
      <w:r>
        <w:t xml:space="preserve"> </w:t>
      </w:r>
      <w:r w:rsidRPr="00052423">
        <w:t>pipe</w:t>
      </w:r>
      <w:r>
        <w:t xml:space="preserve"> line</w:t>
      </w:r>
      <w:r w:rsidRPr="00052423">
        <w:t>, and has the ability to inspect all incoming requests and outgoing responses, and if necessary, return a custom response.</w:t>
      </w:r>
    </w:p>
    <w:p w:rsidR="00062109" w:rsidRDefault="00062109" w:rsidP="00062109">
      <w:r>
        <w:t>Middleware act on every single request that comes in to the application.</w:t>
      </w:r>
    </w:p>
    <w:p w:rsidR="00062109" w:rsidRDefault="00062109" w:rsidP="00160615">
      <w:r>
        <w:lastRenderedPageBreak/>
        <w:t>MVC filters on the other hand only run for requests that come to MVC.</w:t>
      </w:r>
      <w:r w:rsidR="00160615">
        <w:t xml:space="preserve"> </w:t>
      </w:r>
      <w:r>
        <w:t>So for example, if I wanted to enforce that all requests must be done over HTTPS</w:t>
      </w:r>
      <w:r w:rsidR="00160615" w:rsidRPr="00160615">
        <w:t>, I would have to use a middleware for that.</w:t>
      </w:r>
    </w:p>
    <w:p w:rsidR="00343687" w:rsidRDefault="00343687" w:rsidP="00343687">
      <w:r>
        <w:t>Am I concerned about errors in the asp.net framework - use middleware</w:t>
      </w:r>
      <w:r>
        <w:t>.</w:t>
      </w:r>
    </w:p>
    <w:p w:rsidR="00343687" w:rsidRDefault="00343687" w:rsidP="00343687">
      <w:r>
        <w:t>Am I concerned only about errors in my controller and actions code - use filter</w:t>
      </w:r>
      <w:r>
        <w:t>.</w:t>
      </w:r>
    </w:p>
    <w:p w:rsidR="00343687" w:rsidRPr="00160615" w:rsidRDefault="00343687" w:rsidP="00343687">
      <w:r>
        <w:t xml:space="preserve">do I need to capture the global errors in the asp.net framework as well as I have unique logic based on where the error occurred - use </w:t>
      </w:r>
      <w:proofErr w:type="gramStart"/>
      <w:r>
        <w:t>both</w:t>
      </w:r>
      <w:r>
        <w:t>.</w:t>
      </w:r>
      <w:proofErr w:type="gramEnd"/>
    </w:p>
    <w:p w:rsidR="00062109" w:rsidRDefault="00062109" w:rsidP="00062109"/>
    <w:p w:rsidR="00052423" w:rsidRDefault="004A46C4" w:rsidP="00052423">
      <w:proofErr w:type="spellStart"/>
      <w:r>
        <w:t>CommonHttpResponseHandler</w:t>
      </w:r>
      <w:proofErr w:type="spellEnd"/>
      <w:r>
        <w:t xml:space="preserve"> </w:t>
      </w:r>
    </w:p>
    <w:p w:rsidR="004A46C4" w:rsidRPr="00052423" w:rsidRDefault="00CD1E79" w:rsidP="00052423">
      <w:r>
        <w:t xml:space="preserve">Shared </w:t>
      </w:r>
    </w:p>
    <w:p w:rsidR="0056672D" w:rsidRDefault="00607511" w:rsidP="006F0009">
      <w:r w:rsidRPr="00607511">
        <w:t xml:space="preserve">The order that middleware components are added in the </w:t>
      </w:r>
      <w:proofErr w:type="spellStart"/>
      <w:r w:rsidRPr="00607511">
        <w:t>Startup.Configure</w:t>
      </w:r>
      <w:proofErr w:type="spellEnd"/>
    </w:p>
    <w:p w:rsidR="00607511" w:rsidRDefault="00607511" w:rsidP="00607511">
      <w:proofErr w:type="spellStart"/>
      <w:r>
        <w:t>Startup.Configure</w:t>
      </w:r>
      <w:proofErr w:type="spellEnd"/>
      <w:r>
        <w:t xml:space="preserve"> method adds </w:t>
      </w:r>
      <w:r w:rsidRPr="00607511">
        <w:rPr>
          <w:b/>
        </w:rPr>
        <w:t>middleware</w:t>
      </w:r>
      <w:r>
        <w:t xml:space="preserve"> components for common app scenarios:</w:t>
      </w:r>
    </w:p>
    <w:p w:rsidR="00607511" w:rsidRDefault="00607511" w:rsidP="00607511">
      <w:pPr>
        <w:pStyle w:val="ListParagraph"/>
        <w:numPr>
          <w:ilvl w:val="0"/>
          <w:numId w:val="6"/>
        </w:numPr>
      </w:pPr>
      <w:r>
        <w:t>Exception/error handling</w:t>
      </w:r>
    </w:p>
    <w:p w:rsidR="00607511" w:rsidRDefault="00607511" w:rsidP="00607511">
      <w:pPr>
        <w:pStyle w:val="ListParagraph"/>
        <w:numPr>
          <w:ilvl w:val="0"/>
          <w:numId w:val="6"/>
        </w:numPr>
      </w:pPr>
      <w:r>
        <w:t>HTTP Strict Transport Security Protocol</w:t>
      </w:r>
    </w:p>
    <w:p w:rsidR="00607511" w:rsidRDefault="00607511" w:rsidP="00607511">
      <w:pPr>
        <w:pStyle w:val="ListParagraph"/>
        <w:numPr>
          <w:ilvl w:val="0"/>
          <w:numId w:val="6"/>
        </w:numPr>
      </w:pPr>
      <w:r>
        <w:t>HTTPS redirection</w:t>
      </w:r>
    </w:p>
    <w:p w:rsidR="00607511" w:rsidRDefault="00607511" w:rsidP="00607511">
      <w:pPr>
        <w:pStyle w:val="ListParagraph"/>
        <w:numPr>
          <w:ilvl w:val="0"/>
          <w:numId w:val="6"/>
        </w:numPr>
      </w:pPr>
      <w:r>
        <w:t>Static file server</w:t>
      </w:r>
    </w:p>
    <w:p w:rsidR="00607511" w:rsidRDefault="00607511" w:rsidP="00607511">
      <w:pPr>
        <w:pStyle w:val="ListParagraph"/>
        <w:numPr>
          <w:ilvl w:val="0"/>
          <w:numId w:val="6"/>
        </w:numPr>
      </w:pPr>
      <w:r>
        <w:t>Cookie policy enforcement</w:t>
      </w:r>
    </w:p>
    <w:p w:rsidR="00607511" w:rsidRDefault="00607511" w:rsidP="00607511">
      <w:pPr>
        <w:pStyle w:val="ListParagraph"/>
        <w:numPr>
          <w:ilvl w:val="0"/>
          <w:numId w:val="6"/>
        </w:numPr>
      </w:pPr>
      <w:r>
        <w:t>Authentication</w:t>
      </w:r>
    </w:p>
    <w:p w:rsidR="00607511" w:rsidRDefault="00607511" w:rsidP="00607511">
      <w:pPr>
        <w:pStyle w:val="ListParagraph"/>
        <w:numPr>
          <w:ilvl w:val="0"/>
          <w:numId w:val="6"/>
        </w:numPr>
      </w:pPr>
      <w:r>
        <w:t>Session</w:t>
      </w:r>
    </w:p>
    <w:p w:rsidR="00607511" w:rsidRDefault="00607511" w:rsidP="00607511">
      <w:pPr>
        <w:pStyle w:val="ListParagraph"/>
        <w:numPr>
          <w:ilvl w:val="0"/>
          <w:numId w:val="6"/>
        </w:numPr>
      </w:pPr>
      <w:r>
        <w:t>MVC</w:t>
      </w:r>
    </w:p>
    <w:p w:rsidR="00607511" w:rsidRDefault="00607511" w:rsidP="00607511"/>
    <w:p w:rsidR="00A839D1" w:rsidRDefault="00A839D1" w:rsidP="00607511">
      <w:r>
        <w:t xml:space="preserve">------------ </w:t>
      </w:r>
      <w:proofErr w:type="spellStart"/>
      <w:r w:rsidRPr="00A839D1">
        <w:t>HttpContextAccessor</w:t>
      </w:r>
      <w:proofErr w:type="spellEnd"/>
      <w:r>
        <w:t xml:space="preserve"> vs </w:t>
      </w:r>
      <w:proofErr w:type="spellStart"/>
      <w:r w:rsidRPr="00A839D1">
        <w:t>HttpContext</w:t>
      </w:r>
      <w:proofErr w:type="spellEnd"/>
    </w:p>
    <w:p w:rsidR="00A839D1" w:rsidRDefault="00A839D1" w:rsidP="00607511">
      <w:proofErr w:type="spellStart"/>
      <w:r w:rsidRPr="00A839D1">
        <w:t>HttpContext</w:t>
      </w:r>
      <w:proofErr w:type="spellEnd"/>
      <w:r>
        <w:t>:</w:t>
      </w:r>
    </w:p>
    <w:p w:rsidR="00A839D1" w:rsidRDefault="00A839D1" w:rsidP="00607511">
      <w:proofErr w:type="spellStart"/>
      <w:r w:rsidRPr="00A839D1">
        <w:t>HttpContext</w:t>
      </w:r>
      <w:proofErr w:type="spellEnd"/>
      <w:r w:rsidRPr="00A839D1">
        <w:t xml:space="preserve"> has had a bit of a shifting around in ASP.net core.</w:t>
      </w:r>
    </w:p>
    <w:p w:rsidR="00A839D1" w:rsidRDefault="00A839D1" w:rsidP="00607511">
      <w:r w:rsidRPr="00A839D1">
        <w:t xml:space="preserve">Inside a controller, you can still access </w:t>
      </w:r>
      <w:proofErr w:type="spellStart"/>
      <w:r w:rsidRPr="00A839D1">
        <w:t>HttpContext</w:t>
      </w:r>
      <w:proofErr w:type="spellEnd"/>
      <w:r w:rsidRPr="00A839D1">
        <w:t xml:space="preserve"> by doing the </w:t>
      </w:r>
      <w:proofErr w:type="gramStart"/>
      <w:r w:rsidRPr="00A839D1">
        <w:t>following :</w:t>
      </w:r>
      <w:proofErr w:type="gramEnd"/>
      <w:r>
        <w:t xml:space="preserve"> </w:t>
      </w:r>
    </w:p>
    <w:p w:rsidR="00A839D1" w:rsidRDefault="00A839D1" w:rsidP="00607511">
      <w:proofErr w:type="spellStart"/>
      <w:r w:rsidRPr="00A839D1">
        <w:t>var</w:t>
      </w:r>
      <w:proofErr w:type="spellEnd"/>
      <w:r w:rsidRPr="00A839D1">
        <w:t xml:space="preserve"> </w:t>
      </w:r>
      <w:proofErr w:type="spellStart"/>
      <w:r w:rsidRPr="00A839D1">
        <w:t>myUser</w:t>
      </w:r>
      <w:proofErr w:type="spellEnd"/>
      <w:r w:rsidRPr="00A839D1">
        <w:t xml:space="preserve"> = </w:t>
      </w:r>
      <w:proofErr w:type="spellStart"/>
      <w:r w:rsidRPr="00A839D1">
        <w:t>HttpContext.User</w:t>
      </w:r>
      <w:proofErr w:type="spellEnd"/>
      <w:r w:rsidRPr="00A839D1">
        <w:t>;</w:t>
      </w:r>
    </w:p>
    <w:p w:rsidR="00494C7F" w:rsidRDefault="00494C7F" w:rsidP="00607511"/>
    <w:p w:rsidR="00494C7F" w:rsidRDefault="00494C7F" w:rsidP="00607511">
      <w:r w:rsidRPr="00494C7F">
        <w:t>Inside services is a little tricker</w:t>
      </w:r>
      <w:r w:rsidR="00B020A8">
        <w:t xml:space="preserve"> (by using </w:t>
      </w:r>
      <w:proofErr w:type="spellStart"/>
      <w:r w:rsidR="00B020A8" w:rsidRPr="00B020A8">
        <w:t>HttpContextAccessor</w:t>
      </w:r>
      <w:proofErr w:type="spellEnd"/>
      <w:r w:rsidR="00B020A8">
        <w:t>)</w:t>
      </w:r>
    </w:p>
    <w:p w:rsidR="00494C7F" w:rsidRDefault="00B020A8" w:rsidP="00607511">
      <w:r w:rsidRPr="00B020A8">
        <w:t xml:space="preserve">First in your </w:t>
      </w:r>
      <w:proofErr w:type="spellStart"/>
      <w:r w:rsidRPr="00B020A8">
        <w:t>startup.cs</w:t>
      </w:r>
      <w:proofErr w:type="spellEnd"/>
      <w:r w:rsidRPr="00B020A8">
        <w:t xml:space="preserve">, you need to register </w:t>
      </w:r>
      <w:proofErr w:type="spellStart"/>
      <w:r w:rsidRPr="00B020A8">
        <w:rPr>
          <w:b/>
        </w:rPr>
        <w:t>IHttpContextAccessor</w:t>
      </w:r>
      <w:proofErr w:type="spellEnd"/>
      <w:r w:rsidRPr="00B020A8">
        <w:t xml:space="preserve"> as a service like </w:t>
      </w:r>
      <w:proofErr w:type="gramStart"/>
      <w:r w:rsidRPr="00B020A8">
        <w:t>so :</w:t>
      </w:r>
      <w:proofErr w:type="gramEnd"/>
    </w:p>
    <w:p w:rsidR="00B020A8" w:rsidRDefault="00B020A8" w:rsidP="00B020A8">
      <w:proofErr w:type="spellStart"/>
      <w:proofErr w:type="gramStart"/>
      <w:r>
        <w:t>services.AddMvc</w:t>
      </w:r>
      <w:proofErr w:type="spellEnd"/>
      <w:proofErr w:type="gramEnd"/>
      <w:r>
        <w:t>();</w:t>
      </w:r>
    </w:p>
    <w:p w:rsidR="00B020A8" w:rsidRDefault="00B020A8" w:rsidP="00B020A8">
      <w:proofErr w:type="spellStart"/>
      <w:proofErr w:type="gramStart"/>
      <w:r>
        <w:t>services.AddSingleton</w:t>
      </w:r>
      <w:proofErr w:type="spellEnd"/>
      <w:proofErr w:type="gramEnd"/>
      <w:r>
        <w:t>&lt;</w:t>
      </w:r>
      <w:proofErr w:type="spellStart"/>
      <w:r>
        <w:t>IHttpContextAccessor</w:t>
      </w:r>
      <w:proofErr w:type="spellEnd"/>
      <w:r>
        <w:t xml:space="preserve">, </w:t>
      </w:r>
      <w:proofErr w:type="spellStart"/>
      <w:r>
        <w:t>HttpContextAccessor</w:t>
      </w:r>
      <w:proofErr w:type="spellEnd"/>
      <w:r>
        <w:t>&gt;();</w:t>
      </w:r>
    </w:p>
    <w:p w:rsidR="00424875" w:rsidRDefault="00424875" w:rsidP="00B020A8"/>
    <w:p w:rsidR="00424875" w:rsidRDefault="00424875" w:rsidP="00B020A8">
      <w:r w:rsidRPr="00424875">
        <w:t xml:space="preserve">When you create a helper/service class, you can then inject in the </w:t>
      </w:r>
      <w:proofErr w:type="spellStart"/>
      <w:r w:rsidRPr="00424875">
        <w:t>IHttpContextAccessor</w:t>
      </w:r>
      <w:proofErr w:type="spellEnd"/>
      <w:r w:rsidRPr="00424875">
        <w:t xml:space="preserve"> and use it. It would look like something not too dissimilar to </w:t>
      </w:r>
      <w:proofErr w:type="gramStart"/>
      <w:r w:rsidRPr="00424875">
        <w:t>this :</w:t>
      </w:r>
      <w:proofErr w:type="gramEnd"/>
    </w:p>
    <w:p w:rsidR="00095633" w:rsidRDefault="00095633" w:rsidP="00095633">
      <w:pPr>
        <w:spacing w:after="0"/>
      </w:pPr>
      <w:proofErr w:type="spellStart"/>
      <w:r>
        <w:t>var</w:t>
      </w:r>
      <w:proofErr w:type="spellEnd"/>
      <w:r>
        <w:t xml:space="preserve"> context = _</w:t>
      </w:r>
      <w:proofErr w:type="spellStart"/>
      <w:r>
        <w:t>httpContextAccessor.HttpContext</w:t>
      </w:r>
      <w:proofErr w:type="spellEnd"/>
      <w:r>
        <w:t>;</w:t>
      </w:r>
    </w:p>
    <w:p w:rsidR="00095633" w:rsidRDefault="00095633" w:rsidP="00095633">
      <w:pPr>
        <w:spacing w:after="0"/>
      </w:pPr>
      <w:r>
        <w:t xml:space="preserve">return </w:t>
      </w:r>
      <w:proofErr w:type="spellStart"/>
      <w:proofErr w:type="gramStart"/>
      <w:r>
        <w:t>context.User.Identities</w:t>
      </w:r>
      <w:proofErr w:type="gramEnd"/>
      <w:r>
        <w:t>.Any</w:t>
      </w:r>
      <w:proofErr w:type="spellEnd"/>
      <w:r>
        <w:t xml:space="preserve">(x =&gt; </w:t>
      </w:r>
      <w:proofErr w:type="spellStart"/>
      <w:r>
        <w:t>x.IsAuthenticated</w:t>
      </w:r>
      <w:proofErr w:type="spellEnd"/>
      <w:r>
        <w:t>);</w:t>
      </w:r>
    </w:p>
    <w:p w:rsidR="00095633" w:rsidRDefault="00095633" w:rsidP="00B020A8"/>
    <w:p w:rsidR="00424875" w:rsidRDefault="00424875" w:rsidP="00424875">
      <w:pPr>
        <w:spacing w:after="0"/>
      </w:pPr>
      <w:r>
        <w:t xml:space="preserve">public class </w:t>
      </w:r>
      <w:proofErr w:type="spellStart"/>
      <w:proofErr w:type="gramStart"/>
      <w:r>
        <w:t>UserService</w:t>
      </w:r>
      <w:proofErr w:type="spellEnd"/>
      <w:r>
        <w:t xml:space="preserve"> :</w:t>
      </w:r>
      <w:proofErr w:type="gramEnd"/>
      <w:r>
        <w:t xml:space="preserve"> </w:t>
      </w:r>
      <w:proofErr w:type="spellStart"/>
      <w:r>
        <w:t>IUserService</w:t>
      </w:r>
      <w:proofErr w:type="spellEnd"/>
    </w:p>
    <w:p w:rsidR="00424875" w:rsidRDefault="00424875" w:rsidP="00424875">
      <w:pPr>
        <w:spacing w:after="0"/>
      </w:pPr>
      <w:r>
        <w:t>{</w:t>
      </w:r>
    </w:p>
    <w:p w:rsidR="00424875" w:rsidRDefault="00424875" w:rsidP="00424875">
      <w:pPr>
        <w:spacing w:after="0"/>
      </w:pPr>
      <w:r>
        <w:tab/>
        <w:t xml:space="preserve">private </w:t>
      </w:r>
      <w:proofErr w:type="spellStart"/>
      <w:r>
        <w:t>readonly</w:t>
      </w:r>
      <w:proofErr w:type="spellEnd"/>
      <w:r>
        <w:t xml:space="preserve"> </w:t>
      </w:r>
      <w:proofErr w:type="spellStart"/>
      <w:r>
        <w:t>IHttpContextAccessor</w:t>
      </w:r>
      <w:proofErr w:type="spellEnd"/>
      <w:r>
        <w:t xml:space="preserve"> _</w:t>
      </w:r>
      <w:proofErr w:type="spellStart"/>
      <w:r>
        <w:t>httpContextAccessor</w:t>
      </w:r>
      <w:proofErr w:type="spellEnd"/>
      <w:r>
        <w:t>;</w:t>
      </w:r>
    </w:p>
    <w:p w:rsidR="00424875" w:rsidRDefault="00424875" w:rsidP="00424875">
      <w:pPr>
        <w:spacing w:after="0"/>
      </w:pPr>
      <w:r>
        <w:lastRenderedPageBreak/>
        <w:t xml:space="preserve"> </w:t>
      </w:r>
    </w:p>
    <w:p w:rsidR="00424875" w:rsidRDefault="00424875" w:rsidP="00424875">
      <w:pPr>
        <w:spacing w:after="0"/>
      </w:pPr>
      <w:r>
        <w:tab/>
        <w:t xml:space="preserve">public </w:t>
      </w:r>
      <w:proofErr w:type="spellStart"/>
      <w:proofErr w:type="gramStart"/>
      <w:r>
        <w:t>UserService</w:t>
      </w:r>
      <w:proofErr w:type="spellEnd"/>
      <w:r>
        <w:t>(</w:t>
      </w:r>
      <w:proofErr w:type="spellStart"/>
      <w:proofErr w:type="gramEnd"/>
      <w:r>
        <w:t>IHttpContextAccessor</w:t>
      </w:r>
      <w:proofErr w:type="spellEnd"/>
      <w:r>
        <w:t xml:space="preserve"> </w:t>
      </w:r>
      <w:proofErr w:type="spellStart"/>
      <w:r>
        <w:t>httpContextAccessor</w:t>
      </w:r>
      <w:proofErr w:type="spellEnd"/>
      <w:r>
        <w:t>)</w:t>
      </w:r>
      <w:r>
        <w:tab/>
        <w:t>{</w:t>
      </w:r>
    </w:p>
    <w:p w:rsidR="00424875" w:rsidRDefault="00424875" w:rsidP="00424875">
      <w:pPr>
        <w:spacing w:after="0"/>
      </w:pPr>
      <w:r>
        <w:tab/>
      </w:r>
      <w:r>
        <w:tab/>
        <w:t>_</w:t>
      </w:r>
      <w:proofErr w:type="spellStart"/>
      <w:r>
        <w:t>httpContextAccessor</w:t>
      </w:r>
      <w:proofErr w:type="spellEnd"/>
      <w:r>
        <w:t xml:space="preserve"> = </w:t>
      </w:r>
      <w:proofErr w:type="spellStart"/>
      <w:r>
        <w:t>httpContextAccessor</w:t>
      </w:r>
      <w:proofErr w:type="spellEnd"/>
      <w:r>
        <w:t>;</w:t>
      </w:r>
    </w:p>
    <w:p w:rsidR="00424875" w:rsidRDefault="00424875" w:rsidP="00424875">
      <w:pPr>
        <w:spacing w:after="0"/>
      </w:pPr>
      <w:r>
        <w:tab/>
        <w:t>}</w:t>
      </w:r>
    </w:p>
    <w:p w:rsidR="00424875" w:rsidRDefault="00424875" w:rsidP="00424875">
      <w:pPr>
        <w:spacing w:after="0"/>
      </w:pPr>
      <w:r>
        <w:t xml:space="preserve"> </w:t>
      </w:r>
    </w:p>
    <w:p w:rsidR="00424875" w:rsidRDefault="00424875" w:rsidP="00424875">
      <w:pPr>
        <w:spacing w:after="0"/>
      </w:pPr>
      <w:r>
        <w:tab/>
        <w:t xml:space="preserve">public bool </w:t>
      </w:r>
      <w:proofErr w:type="spellStart"/>
      <w:proofErr w:type="gramStart"/>
      <w:r>
        <w:t>IsUserLoggedIn</w:t>
      </w:r>
      <w:proofErr w:type="spellEnd"/>
      <w:r>
        <w:t>(</w:t>
      </w:r>
      <w:proofErr w:type="gramEnd"/>
      <w:r>
        <w:t>)</w:t>
      </w:r>
      <w:r>
        <w:tab/>
        <w:t>{</w:t>
      </w:r>
    </w:p>
    <w:p w:rsidR="00424875" w:rsidRDefault="00424875" w:rsidP="00424875">
      <w:pPr>
        <w:spacing w:after="0"/>
      </w:pPr>
      <w:r>
        <w:tab/>
      </w:r>
      <w:r>
        <w:tab/>
      </w:r>
      <w:proofErr w:type="spellStart"/>
      <w:r>
        <w:t>var</w:t>
      </w:r>
      <w:proofErr w:type="spellEnd"/>
      <w:r>
        <w:t xml:space="preserve"> context = _</w:t>
      </w:r>
      <w:proofErr w:type="spellStart"/>
      <w:r>
        <w:t>httpContextAccessor.HttpContext</w:t>
      </w:r>
      <w:proofErr w:type="spellEnd"/>
      <w:r>
        <w:t>;</w:t>
      </w:r>
    </w:p>
    <w:p w:rsidR="00424875" w:rsidRDefault="00424875" w:rsidP="00424875">
      <w:pPr>
        <w:spacing w:after="0"/>
      </w:pPr>
      <w:r>
        <w:tab/>
      </w:r>
      <w:r>
        <w:tab/>
        <w:t xml:space="preserve">return </w:t>
      </w:r>
      <w:proofErr w:type="spellStart"/>
      <w:proofErr w:type="gramStart"/>
      <w:r>
        <w:t>context.User.Identities</w:t>
      </w:r>
      <w:proofErr w:type="gramEnd"/>
      <w:r>
        <w:t>.Any</w:t>
      </w:r>
      <w:proofErr w:type="spellEnd"/>
      <w:r>
        <w:t xml:space="preserve">(x =&gt; </w:t>
      </w:r>
      <w:proofErr w:type="spellStart"/>
      <w:r>
        <w:t>x.IsAuthenticated</w:t>
      </w:r>
      <w:proofErr w:type="spellEnd"/>
      <w:r>
        <w:t>);</w:t>
      </w:r>
    </w:p>
    <w:p w:rsidR="00424875" w:rsidRDefault="00424875" w:rsidP="00424875">
      <w:pPr>
        <w:spacing w:after="0"/>
      </w:pPr>
      <w:r>
        <w:tab/>
        <w:t>}</w:t>
      </w:r>
    </w:p>
    <w:p w:rsidR="00424875" w:rsidRDefault="00424875" w:rsidP="00424875">
      <w:pPr>
        <w:spacing w:after="0"/>
      </w:pPr>
      <w:r>
        <w:t>}</w:t>
      </w:r>
    </w:p>
    <w:p w:rsidR="00B020A8" w:rsidRDefault="00B020A8" w:rsidP="00B020A8"/>
    <w:p w:rsidR="00A839D1" w:rsidRDefault="00A839D1" w:rsidP="00607511"/>
    <w:p w:rsidR="00A839D1" w:rsidRDefault="00A839D1" w:rsidP="00607511">
      <w:r>
        <w:t xml:space="preserve">---- End </w:t>
      </w:r>
      <w:proofErr w:type="spellStart"/>
      <w:r w:rsidRPr="00A839D1">
        <w:t>HttpContext</w:t>
      </w:r>
      <w:proofErr w:type="spellEnd"/>
    </w:p>
    <w:p w:rsidR="0056672D" w:rsidRDefault="0056672D" w:rsidP="006F0009">
      <w:r>
        <w:t>-------- SQL ------------</w:t>
      </w:r>
    </w:p>
    <w:p w:rsidR="0056672D" w:rsidRDefault="00EA2DFF" w:rsidP="0056672D">
      <w:r>
        <w:t>-----</w:t>
      </w:r>
      <w:r w:rsidR="0056672D">
        <w:t>-</w:t>
      </w:r>
      <w:r>
        <w:tab/>
      </w:r>
      <w:r w:rsidRPr="00EA2DFF">
        <w:rPr>
          <w:b/>
        </w:rPr>
        <w:t>G</w:t>
      </w:r>
      <w:r w:rsidR="0056672D" w:rsidRPr="00EA2DFF">
        <w:rPr>
          <w:b/>
        </w:rPr>
        <w:t>et column names from a table in SQL Server</w:t>
      </w:r>
      <w:r w:rsidR="0056672D">
        <w:t>?</w:t>
      </w:r>
    </w:p>
    <w:p w:rsidR="0056672D" w:rsidRDefault="0056672D" w:rsidP="0056672D">
      <w:r>
        <w:t>SELECT * FROM INFORMATION_SCHEMA.COLUMNS</w:t>
      </w:r>
    </w:p>
    <w:p w:rsidR="0056672D" w:rsidRDefault="0056672D" w:rsidP="0056672D">
      <w:r>
        <w:t xml:space="preserve">WHERE TABLE_NAME = </w:t>
      </w:r>
      <w:r w:rsidR="000B2FF8">
        <w:t>Table123</w:t>
      </w:r>
      <w:r>
        <w:t>'</w:t>
      </w:r>
    </w:p>
    <w:p w:rsidR="0056672D" w:rsidRDefault="0056672D" w:rsidP="0056672D">
      <w:r>
        <w:t>and COLUMN_NAME like '%lo%'</w:t>
      </w:r>
    </w:p>
    <w:p w:rsidR="003C2816" w:rsidRDefault="003C2816" w:rsidP="0056672D"/>
    <w:p w:rsidR="003C2816" w:rsidRDefault="003C2816" w:rsidP="0056672D">
      <w:r>
        <w:t xml:space="preserve">--- </w:t>
      </w:r>
      <w:r w:rsidRPr="003C2816">
        <w:rPr>
          <w:b/>
        </w:rPr>
        <w:t>Script to write data</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SELECT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w:t>
      </w:r>
      <w:proofErr w:type="gramStart"/>
      <w:r>
        <w:rPr>
          <w:rFonts w:ascii="Consolas" w:hAnsi="Consolas" w:cs="Consolas"/>
          <w:color w:val="000000"/>
          <w:sz w:val="19"/>
          <w:szCs w:val="19"/>
          <w:highlight w:val="white"/>
        </w:rPr>
        <w:t>+  [</w:t>
      </w:r>
      <w:proofErr w:type="spellStart"/>
      <w:proofErr w:type="gramEnd"/>
      <w:r>
        <w:rPr>
          <w:rFonts w:ascii="Consolas" w:hAnsi="Consolas" w:cs="Consolas"/>
          <w:color w:val="000000"/>
          <w:sz w:val="19"/>
          <w:szCs w:val="19"/>
          <w:highlight w:val="white"/>
        </w:rPr>
        <w:t>int_XYZ_Field</w:t>
      </w:r>
      <w:proofErr w:type="spellEnd"/>
      <w:r>
        <w:rPr>
          <w:rFonts w:ascii="Consolas" w:hAnsi="Consolas" w:cs="Consolas"/>
          <w:color w:val="000000"/>
          <w:sz w:val="19"/>
          <w:szCs w:val="19"/>
          <w:highlight w:val="white"/>
        </w:rPr>
        <w:t xml:space="preserve">]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 + [</w:t>
      </w:r>
      <w:proofErr w:type="spellStart"/>
      <w:r>
        <w:rPr>
          <w:rFonts w:ascii="Consolas" w:hAnsi="Consolas" w:cs="Consolas"/>
          <w:color w:val="000000"/>
          <w:sz w:val="19"/>
          <w:szCs w:val="19"/>
          <w:highlight w:val="white"/>
        </w:rPr>
        <w:t>Char_XYZ_Field</w:t>
      </w:r>
      <w:proofErr w:type="spellEnd"/>
      <w:r>
        <w:rPr>
          <w:rFonts w:ascii="Consolas" w:hAnsi="Consolas" w:cs="Consolas"/>
          <w:color w:val="000000"/>
          <w:sz w:val="19"/>
          <w:szCs w:val="19"/>
          <w:highlight w:val="white"/>
        </w:rPr>
        <w:t xml:space="preserve">] +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 </w:t>
      </w:r>
      <w:proofErr w:type="gramStart"/>
      <w:r>
        <w:rPr>
          <w:rFonts w:ascii="Consolas" w:hAnsi="Consolas" w:cs="Consolas"/>
          <w:color w:val="000000"/>
          <w:sz w:val="19"/>
          <w:szCs w:val="19"/>
          <w:highlight w:val="white"/>
        </w:rPr>
        <w:t>ISNULL(</w:t>
      </w:r>
      <w:proofErr w:type="gramEnd"/>
      <w:r>
        <w:rPr>
          <w:rFonts w:ascii="Consolas" w:hAnsi="Consolas" w:cs="Consolas"/>
          <w:color w:val="000000"/>
          <w:sz w:val="19"/>
          <w:szCs w:val="19"/>
          <w:highlight w:val="white"/>
        </w:rPr>
        <w:t>'''' + CONVERT(VARCHAR(50), CAST([</w:t>
      </w:r>
      <w:proofErr w:type="spellStart"/>
      <w:r>
        <w:rPr>
          <w:rFonts w:ascii="Consolas" w:hAnsi="Consolas" w:cs="Consolas"/>
          <w:color w:val="000000"/>
          <w:sz w:val="19"/>
          <w:szCs w:val="19"/>
          <w:highlight w:val="white"/>
        </w:rPr>
        <w:t>Date_XXXXX_Field</w:t>
      </w:r>
      <w:proofErr w:type="spellEnd"/>
      <w:r>
        <w:rPr>
          <w:rFonts w:ascii="Consolas" w:hAnsi="Consolas" w:cs="Consolas"/>
          <w:color w:val="000000"/>
          <w:sz w:val="19"/>
          <w:szCs w:val="19"/>
          <w:highlight w:val="white"/>
        </w:rPr>
        <w:t>] AS DATETIME), 121 ) + '''', 'NULL') +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 xml:space="preserve">+ ', ' + </w:t>
      </w:r>
      <w:proofErr w:type="gramStart"/>
      <w:r>
        <w:rPr>
          <w:rFonts w:ascii="Consolas" w:hAnsi="Consolas" w:cs="Consolas"/>
          <w:color w:val="000000"/>
          <w:sz w:val="19"/>
          <w:szCs w:val="19"/>
          <w:highlight w:val="white"/>
        </w:rPr>
        <w:t>ISNULL(</w:t>
      </w:r>
      <w:proofErr w:type="gramEnd"/>
      <w:r>
        <w:rPr>
          <w:rFonts w:ascii="Consolas" w:hAnsi="Consolas" w:cs="Consolas"/>
          <w:color w:val="000000"/>
          <w:sz w:val="19"/>
          <w:szCs w:val="19"/>
          <w:highlight w:val="white"/>
        </w:rPr>
        <w:t>'''' + CONVERT(VARCHAR(210), CAST([</w:t>
      </w:r>
      <w:proofErr w:type="spellStart"/>
      <w:r>
        <w:rPr>
          <w:rFonts w:ascii="Consolas" w:hAnsi="Consolas" w:cs="Consolas"/>
          <w:color w:val="000000"/>
          <w:sz w:val="19"/>
          <w:szCs w:val="19"/>
          <w:highlight w:val="white"/>
        </w:rPr>
        <w:t>char_XYX_Name</w:t>
      </w:r>
      <w:proofErr w:type="spellEnd"/>
      <w:r>
        <w:rPr>
          <w:rFonts w:ascii="Consolas" w:hAnsi="Consolas" w:cs="Consolas"/>
          <w:color w:val="000000"/>
          <w:sz w:val="19"/>
          <w:szCs w:val="19"/>
          <w:highlight w:val="white"/>
        </w:rPr>
        <w:t xml:space="preserve">] AS VARCHAR(210) )) + '''', 'NULL') + ''   --=&gt; </w:t>
      </w:r>
      <w:proofErr w:type="spellStart"/>
      <w:r>
        <w:rPr>
          <w:rFonts w:ascii="Consolas" w:hAnsi="Consolas" w:cs="Consolas"/>
          <w:color w:val="000000"/>
          <w:sz w:val="19"/>
          <w:szCs w:val="19"/>
          <w:highlight w:val="white"/>
        </w:rPr>
        <w:t>Nullable</w:t>
      </w:r>
      <w:proofErr w:type="spellEnd"/>
      <w:r>
        <w:rPr>
          <w:rFonts w:ascii="Consolas" w:hAnsi="Consolas" w:cs="Consolas"/>
          <w:color w:val="000000"/>
          <w:sz w:val="19"/>
          <w:szCs w:val="19"/>
          <w:highlight w:val="white"/>
        </w:rPr>
        <w:t xml:space="preserve"> char </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t>+'),'</w:t>
      </w:r>
    </w:p>
    <w:p w:rsidR="003C2816" w:rsidRDefault="003C2816" w:rsidP="003C281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FROM [</w:t>
      </w:r>
      <w:proofErr w:type="spellStart"/>
      <w:r>
        <w:rPr>
          <w:rFonts w:ascii="Consolas" w:hAnsi="Consolas" w:cs="Consolas"/>
          <w:color w:val="000000"/>
          <w:sz w:val="19"/>
          <w:szCs w:val="19"/>
          <w:highlight w:val="white"/>
        </w:rPr>
        <w:t>dbo</w:t>
      </w:r>
      <w:proofErr w:type="spellEnd"/>
      <w:proofErr w:type="gramStart"/>
      <w:r>
        <w:rPr>
          <w:rFonts w:ascii="Consolas" w:hAnsi="Consolas" w:cs="Consolas"/>
          <w:color w:val="000000"/>
          <w:sz w:val="19"/>
          <w:szCs w:val="19"/>
          <w:highlight w:val="white"/>
        </w:rPr>
        <w:t>].[</w:t>
      </w:r>
      <w:proofErr w:type="spellStart"/>
      <w:proofErr w:type="gramEnd"/>
      <w:r>
        <w:rPr>
          <w:rFonts w:ascii="Consolas" w:hAnsi="Consolas" w:cs="Consolas"/>
          <w:color w:val="000000"/>
          <w:sz w:val="19"/>
          <w:szCs w:val="19"/>
          <w:highlight w:val="white"/>
        </w:rPr>
        <w:t>SomeTable</w:t>
      </w:r>
      <w:proofErr w:type="spellEnd"/>
      <w:r>
        <w:rPr>
          <w:rFonts w:ascii="Consolas" w:hAnsi="Consolas" w:cs="Consolas"/>
          <w:color w:val="000000"/>
          <w:sz w:val="19"/>
          <w:szCs w:val="19"/>
          <w:highlight w:val="white"/>
        </w:rPr>
        <w:t>]</w:t>
      </w:r>
    </w:p>
    <w:p w:rsidR="003C2816" w:rsidRDefault="003C2816" w:rsidP="003C2816">
      <w:r>
        <w:rPr>
          <w:rFonts w:ascii="Consolas" w:hAnsi="Consolas" w:cs="Consolas"/>
          <w:color w:val="000000"/>
          <w:sz w:val="19"/>
          <w:szCs w:val="19"/>
          <w:highlight w:val="white"/>
        </w:rPr>
        <w:t>-- REPLACE([</w:t>
      </w:r>
      <w:proofErr w:type="spellStart"/>
      <w:r>
        <w:rPr>
          <w:rFonts w:ascii="Consolas" w:hAnsi="Consolas" w:cs="Consolas"/>
          <w:color w:val="000000"/>
          <w:sz w:val="19"/>
          <w:szCs w:val="19"/>
          <w:highlight w:val="white"/>
        </w:rPr>
        <w:t>char_XYX_Name</w:t>
      </w:r>
      <w:proofErr w:type="spellEnd"/>
      <w:r>
        <w:rPr>
          <w:rFonts w:ascii="Consolas" w:hAnsi="Consolas" w:cs="Consolas"/>
          <w:color w:val="000000"/>
          <w:sz w:val="19"/>
          <w:szCs w:val="19"/>
          <w:highlight w:val="white"/>
        </w:rPr>
        <w:t>], '''', '''''</w:t>
      </w:r>
      <w:proofErr w:type="gramStart"/>
      <w:r>
        <w:rPr>
          <w:rFonts w:ascii="Consolas" w:hAnsi="Consolas" w:cs="Consolas"/>
          <w:color w:val="000000"/>
          <w:sz w:val="19"/>
          <w:szCs w:val="19"/>
          <w:highlight w:val="white"/>
        </w:rPr>
        <w:t>' )</w:t>
      </w:r>
      <w:proofErr w:type="gramEnd"/>
    </w:p>
    <w:p w:rsidR="003C2816" w:rsidRDefault="003C2816" w:rsidP="0056672D"/>
    <w:p w:rsidR="003C2816" w:rsidRDefault="003C2816" w:rsidP="0056672D">
      <w:r>
        <w:t>------End script to write data</w:t>
      </w:r>
    </w:p>
    <w:p w:rsidR="003C2816" w:rsidRDefault="003C2816" w:rsidP="0056672D"/>
    <w:p w:rsidR="0056672D" w:rsidRDefault="0056672D" w:rsidP="006F0009">
      <w:r>
        <w:t>----------- End SQL --------</w:t>
      </w:r>
    </w:p>
    <w:p w:rsidR="00F76728" w:rsidRDefault="00F76728" w:rsidP="00F76728"/>
    <w:p w:rsidR="00F76728" w:rsidRDefault="00F76728" w:rsidP="00F76728">
      <w:r>
        <w:t>Transforming the Collection of Student Information (TCSI)</w:t>
      </w:r>
    </w:p>
    <w:p w:rsidR="00F76728" w:rsidRDefault="00F76728" w:rsidP="00F76728">
      <w:r>
        <w:t>Project Overview: The TSCI project team are tasked with transforming how student information is collected, improve administration and data collection activities for education providers and ensure student claims are simpler and more accurate. TCSI will replace the Higher Education Provider Client Assistance Tool (HEPCAT) for all education providers and the Centrelink Academic Reassessment Transformation (CART) for universities. TCSI is a joint project between DHS, DET and education providers.</w:t>
      </w:r>
    </w:p>
    <w:p w:rsidR="00F76728" w:rsidRDefault="00F76728" w:rsidP="00F76728"/>
    <w:p w:rsidR="00E13C94" w:rsidRDefault="00E13C94" w:rsidP="006F0009">
      <w:pPr>
        <w:rPr>
          <w:b/>
        </w:rPr>
      </w:pPr>
    </w:p>
    <w:p w:rsidR="00F76728" w:rsidRDefault="00F76728" w:rsidP="006F0009">
      <w:pPr>
        <w:rPr>
          <w:b/>
        </w:rPr>
      </w:pPr>
      <w:r>
        <w:rPr>
          <w:b/>
        </w:rPr>
        <w:t>************** React ***********</w:t>
      </w:r>
    </w:p>
    <w:p w:rsidR="00E13C94" w:rsidRPr="00E13C94" w:rsidRDefault="00E13C94" w:rsidP="00E13C94">
      <w:r w:rsidRPr="00E13C94">
        <w:t>playground for JavaScript and React</w:t>
      </w:r>
      <w:r>
        <w:t xml:space="preserve">: </w:t>
      </w:r>
      <w:hyperlink r:id="rId13" w:history="1">
        <w:r w:rsidRPr="00D77F25">
          <w:rPr>
            <w:rStyle w:val="Hyperlink"/>
          </w:rPr>
          <w:t>https://jscomplete.com/repl</w:t>
        </w:r>
      </w:hyperlink>
      <w:r>
        <w:t xml:space="preserve">  </w:t>
      </w:r>
    </w:p>
    <w:p w:rsidR="00F968B5" w:rsidRDefault="00655303" w:rsidP="00F968B5">
      <w:proofErr w:type="spellStart"/>
      <w:r w:rsidRPr="00655303">
        <w:rPr>
          <w:b/>
        </w:rPr>
        <w:t>Reactjs</w:t>
      </w:r>
      <w:proofErr w:type="spellEnd"/>
      <w:r>
        <w:t>:</w:t>
      </w:r>
      <w:r w:rsidR="00351A25">
        <w:t xml:space="preserve"> is for </w:t>
      </w:r>
      <w:r w:rsidR="00351A25" w:rsidRPr="00351A25">
        <w:t>building user interfaces. Complex React applications require the use of additional libraries for state management, routing, and interaction with an API.</w:t>
      </w:r>
      <w:r w:rsidR="00F968B5">
        <w:t xml:space="preserve"> </w:t>
      </w:r>
    </w:p>
    <w:p w:rsidR="00F968B5" w:rsidRDefault="00F968B5" w:rsidP="00F968B5">
      <w:r w:rsidRPr="00B6454D">
        <w:t>Using React, writing UI test cases become extremely easy</w:t>
      </w:r>
      <w:r>
        <w:t>.</w:t>
      </w:r>
    </w:p>
    <w:p w:rsidR="00CE1BD6" w:rsidRDefault="00CE1BD6" w:rsidP="00CE1BD6">
      <w:r w:rsidRPr="00CE1BD6">
        <w:t>Components are the building blocks of a React application’s UI. These components split up the entire UI into small independent and reusable pieces. Then it renders each of these components independent of each other without affecting the rest of the UI.</w:t>
      </w:r>
      <w:r>
        <w:t xml:space="preserve"> Components can contain other components. </w:t>
      </w:r>
    </w:p>
    <w:p w:rsidR="00CE1BD6" w:rsidRDefault="007C476B" w:rsidP="007C476B">
      <w:proofErr w:type="gramStart"/>
      <w:r w:rsidRPr="007C476B">
        <w:rPr>
          <w:b/>
        </w:rPr>
        <w:t>render(</w:t>
      </w:r>
      <w:proofErr w:type="gramEnd"/>
      <w:r w:rsidRPr="007C476B">
        <w:rPr>
          <w:b/>
        </w:rPr>
        <w:t>)</w:t>
      </w:r>
      <w:r>
        <w:t xml:space="preserve"> in React: Each React component must have a render() mandatorily. It returns a single React element which is the representation of the native DOM component. If more than one HTML element needs to be rendered, then they must be grouped together inside one enclosing tag such as &lt;form&gt;, &lt;group</w:t>
      </w:r>
      <w:proofErr w:type="gramStart"/>
      <w:r>
        <w:t>&gt;,&lt;</w:t>
      </w:r>
      <w:proofErr w:type="gramEnd"/>
      <w:r>
        <w:t>div&gt; etc. This function must be kept pure i.e., it must return the same result each time it is invoked.</w:t>
      </w:r>
    </w:p>
    <w:p w:rsidR="00B6454D" w:rsidRDefault="000D759C" w:rsidP="006F0009">
      <w:r>
        <w:t xml:space="preserve">We can </w:t>
      </w:r>
      <w:r w:rsidRPr="000D759C">
        <w:t>embed two or more components into one</w:t>
      </w:r>
      <w:r>
        <w:t xml:space="preserve"> class by </w:t>
      </w:r>
      <w:r w:rsidR="00767D9C" w:rsidRPr="00C86289">
        <w:rPr>
          <w:b/>
        </w:rPr>
        <w:t>extends</w:t>
      </w:r>
      <w:r w:rsidR="00767D9C">
        <w:t xml:space="preserve"> </w:t>
      </w:r>
      <w:r>
        <w:t xml:space="preserve">key word. </w:t>
      </w:r>
    </w:p>
    <w:p w:rsidR="000D759C" w:rsidRDefault="000D759C" w:rsidP="006F0009"/>
    <w:p w:rsidR="007C50B4" w:rsidRDefault="007C50B4" w:rsidP="006F0009">
      <w:r>
        <w:t>With Reactive we write html in Java script</w:t>
      </w:r>
      <w:r w:rsidR="00B31B16">
        <w:t>. In other liberties like jQuery, angular</w:t>
      </w:r>
      <w:r>
        <w:t xml:space="preserve"> </w:t>
      </w:r>
      <w:r w:rsidR="00B31B16">
        <w:t>enhances html.</w:t>
      </w:r>
    </w:p>
    <w:p w:rsidR="00B31B16" w:rsidRDefault="002C2FBC" w:rsidP="006F0009">
      <w:r w:rsidRPr="00EA27A6">
        <w:rPr>
          <w:b/>
        </w:rPr>
        <w:t>Virtual DOM</w:t>
      </w:r>
      <w:r w:rsidR="00FA47C3">
        <w:rPr>
          <w:b/>
        </w:rPr>
        <w:t>:</w:t>
      </w:r>
      <w:r>
        <w:t xml:space="preserve"> </w:t>
      </w:r>
      <w:r w:rsidR="00B6454D" w:rsidRPr="00B6454D">
        <w:t>uses the virtual DOM instead of the real DOM</w:t>
      </w:r>
      <w:r>
        <w:t xml:space="preserve">. </w:t>
      </w:r>
    </w:p>
    <w:p w:rsidR="00B6454D" w:rsidRDefault="00B6454D" w:rsidP="00B6454D">
      <w:r>
        <w:t xml:space="preserve">virtual DOM is a lightweight JavaScript object which originally is just the copy of the real DOM. It is a node tree that lists the elements, their attributes and content as Objects and their properties. </w:t>
      </w:r>
      <w:proofErr w:type="spellStart"/>
      <w:r>
        <w:t>React’s</w:t>
      </w:r>
      <w:proofErr w:type="spellEnd"/>
      <w:r>
        <w:t xml:space="preserve"> render function creates a node tree out of the React components.</w:t>
      </w:r>
    </w:p>
    <w:p w:rsidR="00B6454D" w:rsidRDefault="00B6454D" w:rsidP="00B6454D">
      <w:r>
        <w:t>This Virtual DOM works in three simple steps.</w:t>
      </w:r>
    </w:p>
    <w:p w:rsidR="00B6454D" w:rsidRDefault="00B6454D" w:rsidP="00B6454D">
      <w:r>
        <w:t>Whenever any underlying data changes, the entire UI is re-rendered in Virtual DOM representation.</w:t>
      </w:r>
    </w:p>
    <w:p w:rsidR="00B30CFC" w:rsidRDefault="00B30CFC" w:rsidP="00B6454D">
      <w:r w:rsidRPr="00B30CFC">
        <w:t>Then the difference between the previous DOM representation and the new one is calculated.</w:t>
      </w:r>
    </w:p>
    <w:p w:rsidR="00B30CFC" w:rsidRPr="00B30CFC" w:rsidRDefault="00B30CFC" w:rsidP="00B30CFC">
      <w:r w:rsidRPr="00B30CFC">
        <w:t>Once the calculations are done, the real DOM will be updated with only the things that have actually changed.</w:t>
      </w:r>
    </w:p>
    <w:p w:rsidR="00F968B5" w:rsidRDefault="00F968B5" w:rsidP="00B6454D"/>
    <w:p w:rsidR="00B6454D" w:rsidRDefault="00C21A21" w:rsidP="006F0009">
      <w:r w:rsidRPr="00C21A21">
        <w:t>React</w:t>
      </w:r>
      <w:r w:rsidR="00B6454D" w:rsidRPr="00B6454D">
        <w:t xml:space="preserve"> follows </w:t>
      </w:r>
      <w:proofErr w:type="spellStart"/>
      <w:r w:rsidR="00B6454D" w:rsidRPr="00B6454D">
        <w:t>uni</w:t>
      </w:r>
      <w:proofErr w:type="spellEnd"/>
      <w:r w:rsidR="00B6454D" w:rsidRPr="00B6454D">
        <w:t xml:space="preserve">-directional data flow or </w:t>
      </w:r>
      <w:proofErr w:type="gramStart"/>
      <w:r w:rsidR="00D62BAB">
        <w:t>one way</w:t>
      </w:r>
      <w:proofErr w:type="gramEnd"/>
      <w:r w:rsidR="00D62BAB">
        <w:t xml:space="preserve"> </w:t>
      </w:r>
      <w:r w:rsidR="00B6454D" w:rsidRPr="00B6454D">
        <w:t>data binding.</w:t>
      </w:r>
      <w:r w:rsidR="00CE1BD6">
        <w:t xml:space="preserve"> </w:t>
      </w:r>
    </w:p>
    <w:p w:rsidR="00F968B5" w:rsidRDefault="00F968B5" w:rsidP="00F968B5"/>
    <w:p w:rsidR="00F968B5" w:rsidRDefault="00F968B5" w:rsidP="00F968B5">
      <w:r w:rsidRPr="00F968B5">
        <w:rPr>
          <w:b/>
        </w:rPr>
        <w:t>Props</w:t>
      </w:r>
      <w:r w:rsidRPr="00F968B5">
        <w:t xml:space="preserve"> is the shorthand for Properties in React.</w:t>
      </w:r>
      <w:r>
        <w:t xml:space="preserve"> </w:t>
      </w:r>
      <w:r w:rsidRPr="00F968B5">
        <w:t>They are read-only components which must be kept pure i.e. immutable. They are always passed down from the parent to the child components throughout the application. A child component can never send a prop back to the parent component. This help in maintaining the unidirectional data flow and are generally used to render the dynamically generated data.</w:t>
      </w:r>
    </w:p>
    <w:p w:rsidR="00F968B5" w:rsidRDefault="00F968B5" w:rsidP="00F968B5">
      <w:r w:rsidRPr="00F968B5">
        <w:rPr>
          <w:b/>
        </w:rPr>
        <w:t>States</w:t>
      </w:r>
      <w:r w:rsidRPr="00F968B5">
        <w:t xml:space="preserve"> are the heart of React components. States are the source of data and must be kept as simple as possible. Basically, states are the objects which determine components rendering and behaviour. They are mutable unlike the props and create dynamic and interactive components. They are accessed via </w:t>
      </w:r>
      <w:proofErr w:type="spellStart"/>
      <w:proofErr w:type="gramStart"/>
      <w:r w:rsidRPr="00F968B5">
        <w:t>this.state</w:t>
      </w:r>
      <w:proofErr w:type="spellEnd"/>
      <w:proofErr w:type="gramEnd"/>
      <w:r w:rsidRPr="00F968B5">
        <w:t>().</w:t>
      </w:r>
    </w:p>
    <w:p w:rsidR="00F968B5" w:rsidRDefault="00F968B5" w:rsidP="00F968B5"/>
    <w:p w:rsidR="00237FB6" w:rsidRPr="00F968B5" w:rsidRDefault="00237FB6" w:rsidP="00F968B5"/>
    <w:p w:rsidR="00B6454D" w:rsidRDefault="00B6454D" w:rsidP="006F0009"/>
    <w:p w:rsidR="002C2FBC" w:rsidRDefault="002C2FBC" w:rsidP="006F0009">
      <w:r w:rsidRPr="003314D9">
        <w:rPr>
          <w:b/>
        </w:rPr>
        <w:t>Class and Function components</w:t>
      </w:r>
      <w:r w:rsidR="003314D9">
        <w:rPr>
          <w:b/>
        </w:rPr>
        <w:t>:</w:t>
      </w:r>
      <w:r>
        <w:t xml:space="preserve"> Function is simple one while Class component </w:t>
      </w:r>
      <w:r w:rsidR="003314D9">
        <w:t xml:space="preserve">is more featured which </w:t>
      </w:r>
      <w:r>
        <w:t xml:space="preserve">holds </w:t>
      </w:r>
      <w:r w:rsidR="003314D9">
        <w:t>its private</w:t>
      </w:r>
      <w:r>
        <w:t xml:space="preserve"> internal state along with props. </w:t>
      </w:r>
    </w:p>
    <w:p w:rsidR="003314D9" w:rsidRDefault="003314D9" w:rsidP="006F0009"/>
    <w:p w:rsidR="00521581" w:rsidRDefault="00521581" w:rsidP="006F0009">
      <w:r>
        <w:t xml:space="preserve">We need other liberties for a complete solution. </w:t>
      </w:r>
    </w:p>
    <w:p w:rsidR="00655303" w:rsidRDefault="00B6454D" w:rsidP="0018366F">
      <w:r w:rsidRPr="00B6454D">
        <w:rPr>
          <w:b/>
        </w:rPr>
        <w:t>JSX</w:t>
      </w:r>
      <w:r w:rsidRPr="00B6454D">
        <w:t xml:space="preserve"> is a shorthand for JavaScript XML. </w:t>
      </w:r>
      <w:r w:rsidR="00655303" w:rsidRPr="00655303">
        <w:t>JSX</w:t>
      </w:r>
      <w:r w:rsidR="00655303">
        <w:t xml:space="preserve"> is </w:t>
      </w:r>
      <w:r w:rsidR="00655303" w:rsidRPr="00655303">
        <w:t xml:space="preserve">XML-like </w:t>
      </w:r>
      <w:r>
        <w:t>(</w:t>
      </w:r>
      <w:r w:rsidRPr="00B6454D">
        <w:t>HTML like template</w:t>
      </w:r>
      <w:r>
        <w:t xml:space="preserve">) </w:t>
      </w:r>
      <w:r w:rsidR="00655303" w:rsidRPr="00655303">
        <w:t>syntax</w:t>
      </w:r>
      <w:r>
        <w:t xml:space="preserve"> </w:t>
      </w:r>
      <w:r w:rsidR="00EA27A6">
        <w:t xml:space="preserve">but JSX is optional. </w:t>
      </w:r>
      <w:r w:rsidR="0018366F">
        <w:t>T</w:t>
      </w:r>
      <w:r w:rsidR="0018366F" w:rsidRPr="0018366F">
        <w:t>o enable a browser to read JSX, first, we need to transform JSX file into a JavaScript object using JSX transformers like Babel and then pass it to the browser.</w:t>
      </w:r>
    </w:p>
    <w:p w:rsidR="0018366F" w:rsidRPr="0018366F" w:rsidRDefault="00F968B5" w:rsidP="0018366F">
      <w:r w:rsidRPr="00F968B5">
        <w:t>We can modularize code by using the export and import properties. They help in writing the components separately in different files.</w:t>
      </w:r>
    </w:p>
    <w:p w:rsidR="00521581" w:rsidRPr="00C97744" w:rsidRDefault="00C97744" w:rsidP="00C97744">
      <w:r>
        <w:t xml:space="preserve">We can use </w:t>
      </w:r>
      <w:r w:rsidRPr="00C97744">
        <w:t>playground</w:t>
      </w:r>
      <w:r>
        <w:t xml:space="preserve"> like </w:t>
      </w:r>
      <w:proofErr w:type="spellStart"/>
      <w:r w:rsidRPr="00C97744">
        <w:t>CodePen</w:t>
      </w:r>
      <w:proofErr w:type="spellEnd"/>
      <w:r w:rsidRPr="00C97744">
        <w:t xml:space="preserve"> or </w:t>
      </w:r>
      <w:proofErr w:type="spellStart"/>
      <w:r w:rsidRPr="00C97744">
        <w:t>CodeSandbox</w:t>
      </w:r>
      <w:proofErr w:type="spellEnd"/>
      <w:r w:rsidRPr="00C97744">
        <w:t>.</w:t>
      </w:r>
    </w:p>
    <w:p w:rsidR="00521581" w:rsidRDefault="00521581" w:rsidP="006F0009"/>
    <w:p w:rsidR="008C6285" w:rsidRDefault="008C6285" w:rsidP="006F0009">
      <w:r w:rsidRPr="008C6285">
        <w:rPr>
          <w:b/>
        </w:rPr>
        <w:t>React Router</w:t>
      </w:r>
      <w:r w:rsidRPr="008C6285">
        <w:t xml:space="preserve"> is a powerful routing library built on top of React</w:t>
      </w:r>
      <w:r>
        <w:t xml:space="preserve">. </w:t>
      </w:r>
    </w:p>
    <w:p w:rsidR="008C6285" w:rsidRDefault="008C6285" w:rsidP="006F0009"/>
    <w:p w:rsidR="00F968B5" w:rsidRDefault="00F968B5" w:rsidP="006F0009">
      <w:r w:rsidRPr="00F968B5">
        <w:rPr>
          <w:b/>
        </w:rPr>
        <w:t>Flux</w:t>
      </w:r>
      <w:r w:rsidRPr="00F968B5">
        <w:t xml:space="preserve"> is an architectural pattern which enforces the </w:t>
      </w:r>
      <w:proofErr w:type="spellStart"/>
      <w:r w:rsidRPr="00F968B5">
        <w:t>uni</w:t>
      </w:r>
      <w:proofErr w:type="spellEnd"/>
      <w:r w:rsidRPr="00F968B5">
        <w:t>-directional data flow. It controls derived data and enables communication between multiple components using a central Store which has authority for all data. Any update in data throughout the application must occur here only. Flux provides stability to the application and reduces run-time errors.</w:t>
      </w:r>
    </w:p>
    <w:p w:rsidR="00655303" w:rsidRDefault="00F968B5" w:rsidP="00671FC9">
      <w:pPr>
        <w:rPr>
          <w:b/>
          <w:u w:val="single"/>
        </w:rPr>
      </w:pPr>
      <w:proofErr w:type="spellStart"/>
      <w:r w:rsidRPr="00F968B5">
        <w:rPr>
          <w:b/>
        </w:rPr>
        <w:t>Redux</w:t>
      </w:r>
      <w:proofErr w:type="spellEnd"/>
      <w:r w:rsidRPr="00F968B5">
        <w:t xml:space="preserve"> is libraries for front-end development. It is a </w:t>
      </w:r>
      <w:r w:rsidRPr="00233FBD">
        <w:rPr>
          <w:b/>
        </w:rPr>
        <w:t>predictable state container</w:t>
      </w:r>
      <w:r w:rsidRPr="00F968B5">
        <w:t xml:space="preserve"> for JavaScript applications and is </w:t>
      </w:r>
      <w:r w:rsidRPr="00233FBD">
        <w:rPr>
          <w:b/>
        </w:rPr>
        <w:t>used for the entire applications state management</w:t>
      </w:r>
      <w:r w:rsidRPr="00F968B5">
        <w:t xml:space="preserve">. Applications developed with </w:t>
      </w:r>
      <w:proofErr w:type="spellStart"/>
      <w:r w:rsidRPr="00F968B5">
        <w:t>Redux</w:t>
      </w:r>
      <w:proofErr w:type="spellEnd"/>
      <w:r w:rsidRPr="00F968B5">
        <w:t xml:space="preserve"> are easy to test</w:t>
      </w:r>
      <w:r w:rsidR="00233FBD">
        <w:t>.</w:t>
      </w:r>
      <w:r w:rsidR="00532AF8">
        <w:t xml:space="preserve"> </w:t>
      </w:r>
    </w:p>
    <w:p w:rsidR="00671FC9" w:rsidRDefault="00671FC9" w:rsidP="00671FC9">
      <w:proofErr w:type="spellStart"/>
      <w:r w:rsidRPr="00671FC9">
        <w:t>Redux</w:t>
      </w:r>
      <w:proofErr w:type="spellEnd"/>
      <w:r w:rsidRPr="00671FC9">
        <w:t xml:space="preserve"> uses ‘</w:t>
      </w:r>
      <w:r w:rsidRPr="008C6285">
        <w:rPr>
          <w:b/>
        </w:rPr>
        <w:t>Store’</w:t>
      </w:r>
      <w:r w:rsidRPr="00671FC9">
        <w:t xml:space="preserve"> for storing the application’s entire state at one place. So all the component’s state </w:t>
      </w:r>
      <w:proofErr w:type="gramStart"/>
      <w:r w:rsidRPr="00671FC9">
        <w:t>are</w:t>
      </w:r>
      <w:proofErr w:type="gramEnd"/>
      <w:r w:rsidRPr="00671FC9">
        <w:t xml:space="preserve"> stored in the Store and they receive updates from the Store itself. The single state tree makes it easier to keep track of changes over time and debug or inspect the application.</w:t>
      </w:r>
    </w:p>
    <w:p w:rsidR="008C6285" w:rsidRDefault="008C6285" w:rsidP="008C6285">
      <w:proofErr w:type="spellStart"/>
      <w:r>
        <w:t>Redux</w:t>
      </w:r>
      <w:proofErr w:type="spellEnd"/>
      <w:r>
        <w:t xml:space="preserve"> is composed of the following components: </w:t>
      </w:r>
    </w:p>
    <w:p w:rsidR="008C6285" w:rsidRDefault="008C6285" w:rsidP="008C6285">
      <w:r>
        <w:t>Action – It’s an object that describes what happened.</w:t>
      </w:r>
    </w:p>
    <w:p w:rsidR="008C6285" w:rsidRDefault="008C6285" w:rsidP="008C6285">
      <w:r>
        <w:t>Reducer –  It is a place to determine how the state will change.</w:t>
      </w:r>
    </w:p>
    <w:p w:rsidR="008C6285" w:rsidRDefault="008C6285" w:rsidP="008C6285">
      <w:r>
        <w:t>Store – State/ Object tree of the entire application is saved in the Store.</w:t>
      </w:r>
    </w:p>
    <w:p w:rsidR="008C6285" w:rsidRDefault="008C6285" w:rsidP="008C6285">
      <w:r>
        <w:t>View – Simply displays the data provided by the Store.</w:t>
      </w:r>
    </w:p>
    <w:p w:rsidR="00671FC9" w:rsidRDefault="00671FC9" w:rsidP="00671FC9"/>
    <w:p w:rsidR="00F20494" w:rsidRDefault="00F20494" w:rsidP="00671FC9"/>
    <w:p w:rsidR="00F20494" w:rsidRDefault="00F20494" w:rsidP="00671FC9">
      <w:r>
        <w:t>------------ JSON</w:t>
      </w:r>
    </w:p>
    <w:p w:rsidR="00F20494" w:rsidRDefault="00F20494" w:rsidP="00671FC9">
      <w:r w:rsidRPr="00F20494">
        <w:t>When receiving data from a web server, the data is always a string.</w:t>
      </w:r>
    </w:p>
    <w:p w:rsidR="00F20494" w:rsidRDefault="00F20494" w:rsidP="00671FC9">
      <w:r w:rsidRPr="00F20494">
        <w:t xml:space="preserve">Parse the data with </w:t>
      </w:r>
      <w:proofErr w:type="spellStart"/>
      <w:r w:rsidRPr="00F20494">
        <w:t>JSON.parse</w:t>
      </w:r>
      <w:proofErr w:type="spellEnd"/>
      <w:r w:rsidRPr="00F20494">
        <w:t>(), and the data becomes a JavaScript object.</w:t>
      </w:r>
      <w:r>
        <w:t xml:space="preserve"> </w:t>
      </w:r>
    </w:p>
    <w:p w:rsidR="00F20494" w:rsidRDefault="00F20494" w:rsidP="00F20494">
      <w:r>
        <w:t>When sending data to a web server, the data has to be a string.</w:t>
      </w:r>
    </w:p>
    <w:p w:rsidR="00F20494" w:rsidRDefault="00F20494" w:rsidP="00F20494">
      <w:r>
        <w:t xml:space="preserve">Convert a JavaScript object into a string with </w:t>
      </w:r>
      <w:proofErr w:type="spellStart"/>
      <w:r>
        <w:t>JSON.stringify</w:t>
      </w:r>
      <w:proofErr w:type="spellEnd"/>
      <w:r>
        <w:t>().</w:t>
      </w:r>
    </w:p>
    <w:p w:rsidR="00E25330" w:rsidRDefault="00E25330" w:rsidP="00F20494">
      <w:pPr>
        <w:pBdr>
          <w:bottom w:val="single" w:sz="12" w:space="1" w:color="auto"/>
        </w:pBdr>
      </w:pPr>
    </w:p>
    <w:p w:rsidR="00FF0303" w:rsidRDefault="00FF0303" w:rsidP="00F20494"/>
    <w:p w:rsidR="00FF0303" w:rsidRDefault="00FF0303" w:rsidP="00F20494">
      <w:r w:rsidRPr="00FF0303">
        <w:t xml:space="preserve">Integrated Tertiary Systems Platform (ITSP) to support the Transformation of the Collection of Student </w:t>
      </w:r>
      <w:proofErr w:type="spellStart"/>
      <w:r w:rsidRPr="00FF0303">
        <w:t>Infromation</w:t>
      </w:r>
      <w:proofErr w:type="spellEnd"/>
      <w:r w:rsidRPr="00FF0303">
        <w:t xml:space="preserve"> (TCSI) project</w:t>
      </w:r>
    </w:p>
    <w:p w:rsidR="00FF0303" w:rsidRDefault="00FF0303" w:rsidP="00F20494"/>
    <w:p w:rsidR="00512262" w:rsidRDefault="00512262" w:rsidP="00F20494">
      <w:proofErr w:type="spellStart"/>
      <w:r w:rsidRPr="00512262">
        <w:rPr>
          <w:b/>
        </w:rPr>
        <w:lastRenderedPageBreak/>
        <w:t>AutoRest</w:t>
      </w:r>
      <w:proofErr w:type="spellEnd"/>
      <w:r w:rsidRPr="00512262">
        <w:t xml:space="preserve"> tool generates client libraries for accessing RESTful web services using </w:t>
      </w:r>
      <w:proofErr w:type="spellStart"/>
      <w:r w:rsidRPr="00512262">
        <w:t>OpenAPI</w:t>
      </w:r>
      <w:proofErr w:type="spellEnd"/>
      <w:r w:rsidRPr="00512262">
        <w:t xml:space="preserve"> Specification format as Input.</w:t>
      </w:r>
    </w:p>
    <w:p w:rsidR="00E06487" w:rsidRDefault="00E06487" w:rsidP="00F20494"/>
    <w:p w:rsidR="00860BEA" w:rsidRDefault="00860BEA" w:rsidP="00F20494"/>
    <w:p w:rsidR="00860BEA" w:rsidRDefault="00860BEA" w:rsidP="00F20494">
      <w:r w:rsidRPr="00860BEA">
        <w:rPr>
          <w:b/>
          <w:u w:val="single"/>
        </w:rPr>
        <w:t>Extension methods</w:t>
      </w:r>
      <w:r w:rsidRPr="00860BEA">
        <w:t xml:space="preserve"> are defined as static methods but are called by using instance method syntax. Their first parameter specifies which type the method operates on, and the parameter is preceded by </w:t>
      </w:r>
      <w:proofErr w:type="gramStart"/>
      <w:r w:rsidRPr="00860BEA">
        <w:t>the this</w:t>
      </w:r>
      <w:proofErr w:type="gramEnd"/>
      <w:r w:rsidRPr="00860BEA">
        <w:t xml:space="preserve"> modifier. Extension methods are only in scope when you explicitly import the namespace into your source code with a using directive.</w:t>
      </w:r>
    </w:p>
    <w:p w:rsidR="00860BEA" w:rsidRDefault="005071FE" w:rsidP="00F20494">
      <w:r w:rsidRPr="005071FE">
        <w:t xml:space="preserve">The following example shows an extension method defined for the </w:t>
      </w:r>
      <w:proofErr w:type="spellStart"/>
      <w:r w:rsidRPr="005071FE">
        <w:t>System.String</w:t>
      </w:r>
      <w:proofErr w:type="spellEnd"/>
      <w:r w:rsidRPr="005071FE">
        <w:t xml:space="preserve"> class.</w:t>
      </w:r>
    </w:p>
    <w:p w:rsidR="00E60838" w:rsidRDefault="00E60838" w:rsidP="00E60838">
      <w:r>
        <w:t xml:space="preserve">public static class </w:t>
      </w:r>
      <w:proofErr w:type="spellStart"/>
      <w:r>
        <w:t>MyExtensions</w:t>
      </w:r>
      <w:proofErr w:type="spellEnd"/>
      <w:r>
        <w:t xml:space="preserve"> {</w:t>
      </w:r>
    </w:p>
    <w:p w:rsidR="00E60838" w:rsidRDefault="00E60838" w:rsidP="00E60838">
      <w:r>
        <w:t xml:space="preserve">        public static </w:t>
      </w:r>
      <w:proofErr w:type="spellStart"/>
      <w:r>
        <w:t>int</w:t>
      </w:r>
      <w:proofErr w:type="spellEnd"/>
      <w:r>
        <w:t xml:space="preserve"> </w:t>
      </w:r>
      <w:proofErr w:type="spellStart"/>
      <w:proofErr w:type="gramStart"/>
      <w:r>
        <w:t>WordCount</w:t>
      </w:r>
      <w:proofErr w:type="spellEnd"/>
      <w:r>
        <w:t>(</w:t>
      </w:r>
      <w:proofErr w:type="gramEnd"/>
      <w:r w:rsidRPr="00E60838">
        <w:rPr>
          <w:b/>
        </w:rPr>
        <w:t xml:space="preserve">this String </w:t>
      </w:r>
      <w:proofErr w:type="spellStart"/>
      <w:r w:rsidRPr="00E60838">
        <w:rPr>
          <w:b/>
        </w:rPr>
        <w:t>str</w:t>
      </w:r>
      <w:proofErr w:type="spellEnd"/>
      <w:r>
        <w:t xml:space="preserve">) { </w:t>
      </w:r>
    </w:p>
    <w:p w:rsidR="00E60838" w:rsidRDefault="00E60838" w:rsidP="00E60838">
      <w:pPr>
        <w:ind w:firstLine="720"/>
      </w:pPr>
      <w:r>
        <w:t xml:space="preserve">return </w:t>
      </w:r>
      <w:proofErr w:type="spellStart"/>
      <w:proofErr w:type="gramStart"/>
      <w:r>
        <w:t>str.Split</w:t>
      </w:r>
      <w:proofErr w:type="spellEnd"/>
      <w:proofErr w:type="gramEnd"/>
      <w:r>
        <w:t>(new char[] { ' ', '.', '?' },</w:t>
      </w:r>
      <w:proofErr w:type="spellStart"/>
      <w:r>
        <w:t>StringSplitOptions.RemoveEmptyEntries</w:t>
      </w:r>
      <w:proofErr w:type="spellEnd"/>
      <w:r>
        <w:t>).Length;</w:t>
      </w:r>
    </w:p>
    <w:p w:rsidR="005071FE" w:rsidRDefault="00E60838" w:rsidP="00E60838">
      <w:r>
        <w:t xml:space="preserve">        }    }   </w:t>
      </w:r>
    </w:p>
    <w:p w:rsidR="00520216" w:rsidRDefault="00490B3F" w:rsidP="00E60838">
      <w:r>
        <w:t>Exceptions:</w:t>
      </w:r>
    </w:p>
    <w:p w:rsidR="00490B3F" w:rsidRDefault="00490B3F" w:rsidP="00E60838">
      <w:r w:rsidRPr="00490B3F">
        <w:t xml:space="preserve">source = source ?? throw new </w:t>
      </w:r>
      <w:proofErr w:type="spellStart"/>
      <w:r w:rsidRPr="00490B3F">
        <w:t>ArgumentNullException</w:t>
      </w:r>
      <w:proofErr w:type="spellEnd"/>
      <w:r w:rsidRPr="00490B3F">
        <w:t>(</w:t>
      </w:r>
      <w:proofErr w:type="spellStart"/>
      <w:r w:rsidRPr="00490B3F">
        <w:t>nameof</w:t>
      </w:r>
      <w:proofErr w:type="spellEnd"/>
      <w:r w:rsidRPr="00490B3F">
        <w:t>(source));</w:t>
      </w:r>
    </w:p>
    <w:p w:rsidR="00F26359" w:rsidRDefault="00F26359" w:rsidP="00E60838"/>
    <w:p w:rsidR="00860BEA" w:rsidRDefault="00860BEA" w:rsidP="00F20494"/>
    <w:p w:rsidR="00860BEA" w:rsidRDefault="007C4D2C" w:rsidP="00F20494">
      <w:r>
        <w:t>++========*******=======+++++++++</w:t>
      </w:r>
    </w:p>
    <w:p w:rsidR="007C4D2C" w:rsidRDefault="007C4D2C" w:rsidP="00F20494"/>
    <w:p w:rsidR="007C4D2C" w:rsidRDefault="007C4D2C" w:rsidP="007C4D2C">
      <w:r>
        <w:t>Transforming the Collection of Student Information (TCSI):  RESTful APIs for managing Higher Education Providers and Staff, Students, Applications and Offers, Curriculum, Admissions and Enrolments, Loans and Payments, References and Errors.</w:t>
      </w:r>
    </w:p>
    <w:p w:rsidR="007C4D2C" w:rsidRDefault="00554299" w:rsidP="007C4D2C">
      <w:r w:rsidRPr="00554299">
        <w:t>API’s for Course of Study, Courses, Campuses, Course on Campus and Units of Study</w:t>
      </w:r>
    </w:p>
    <w:p w:rsidR="007C4D2C" w:rsidRDefault="007C4D2C" w:rsidP="007C4D2C">
      <w:r>
        <w:t>Swagger/</w:t>
      </w:r>
      <w:proofErr w:type="spellStart"/>
      <w:r>
        <w:t>OpenAPI</w:t>
      </w:r>
      <w:proofErr w:type="spellEnd"/>
      <w:r>
        <w:t xml:space="preserve"> Specification</w:t>
      </w:r>
    </w:p>
    <w:p w:rsidR="007C4D2C" w:rsidRDefault="007C4D2C" w:rsidP="00F20494"/>
    <w:p w:rsidR="00B412AE" w:rsidRPr="00B67668" w:rsidRDefault="00B412AE" w:rsidP="00B67668">
      <w:r w:rsidRPr="00B412AE">
        <w:t>Microsoft Azure</w:t>
      </w:r>
      <w:r>
        <w:t xml:space="preserve">, </w:t>
      </w:r>
      <w:r w:rsidRPr="00F81DB4">
        <w:t>Visual Studio 2017</w:t>
      </w:r>
      <w:r>
        <w:t xml:space="preserve">, </w:t>
      </w:r>
      <w:r w:rsidRPr="00F81DB4">
        <w:t>ASP.NET Core</w:t>
      </w:r>
      <w:r>
        <w:t xml:space="preserve"> 2, </w:t>
      </w:r>
      <w:r w:rsidR="00E10BEE" w:rsidRPr="00E10BEE">
        <w:t>Azure SQL Server</w:t>
      </w:r>
      <w:r w:rsidR="009528EC" w:rsidRPr="00E10BEE">
        <w:t>,</w:t>
      </w:r>
      <w:r w:rsidR="009528EC">
        <w:t xml:space="preserve"> </w:t>
      </w:r>
      <w:r>
        <w:t>Ms SQL Server 2016, E</w:t>
      </w:r>
      <w:r w:rsidRPr="00AD6B0E">
        <w:t xml:space="preserve">ntity </w:t>
      </w:r>
      <w:r>
        <w:t>F</w:t>
      </w:r>
      <w:r w:rsidRPr="00AD6B0E">
        <w:t xml:space="preserve">ramework </w:t>
      </w:r>
      <w:r>
        <w:t xml:space="preserve">Core 2, </w:t>
      </w:r>
      <w:proofErr w:type="spellStart"/>
      <w:r w:rsidRPr="00F81DB4">
        <w:t>Xunit</w:t>
      </w:r>
      <w:proofErr w:type="spellEnd"/>
      <w:r>
        <w:t xml:space="preserve">, </w:t>
      </w:r>
      <w:proofErr w:type="spellStart"/>
      <w:r w:rsidRPr="00F81DB4">
        <w:t>Moq</w:t>
      </w:r>
      <w:proofErr w:type="spellEnd"/>
      <w:r>
        <w:t xml:space="preserve">, Integration Testing, </w:t>
      </w:r>
      <w:proofErr w:type="spellStart"/>
      <w:r w:rsidRPr="00F81DB4">
        <w:t>Swashbuckle</w:t>
      </w:r>
      <w:proofErr w:type="spellEnd"/>
      <w:r>
        <w:t>,</w:t>
      </w:r>
      <w:r w:rsidR="000B0A77">
        <w:t xml:space="preserve"> </w:t>
      </w:r>
      <w:r w:rsidR="00B67668" w:rsidRPr="00B67668">
        <w:t>DevOps</w:t>
      </w:r>
      <w:r w:rsidR="00B67668">
        <w:t xml:space="preserve"> c</w:t>
      </w:r>
      <w:r w:rsidR="00B67668" w:rsidRPr="00B67668">
        <w:t>ontinuous integration</w:t>
      </w:r>
      <w:r w:rsidR="00B67668">
        <w:t xml:space="preserve"> and </w:t>
      </w:r>
      <w:r w:rsidR="00B67668" w:rsidRPr="00B67668">
        <w:t>deployment</w:t>
      </w:r>
      <w:r w:rsidR="000B0A77" w:rsidRPr="00B67668">
        <w:t>,</w:t>
      </w:r>
      <w:r w:rsidR="000B0A77">
        <w:t xml:space="preserve"> </w:t>
      </w:r>
      <w:r w:rsidR="00B11A13">
        <w:t xml:space="preserve">Git, </w:t>
      </w:r>
      <w:r w:rsidR="00B67668" w:rsidRPr="00B67668">
        <w:t>Postman</w:t>
      </w:r>
      <w:r w:rsidR="00B67668">
        <w:t xml:space="preserve">, </w:t>
      </w:r>
      <w:r w:rsidR="00B67668" w:rsidRPr="00B67668">
        <w:t>Newman</w:t>
      </w:r>
      <w:r w:rsidR="00B67668">
        <w:t xml:space="preserve">, </w:t>
      </w:r>
      <w:r w:rsidR="00F56F5A" w:rsidRPr="00F56F5A">
        <w:t>PowerShell</w:t>
      </w:r>
      <w:r w:rsidR="00F56F5A">
        <w:t xml:space="preserve">. </w:t>
      </w:r>
    </w:p>
    <w:p w:rsidR="007C4D2C" w:rsidRPr="00976EEB" w:rsidRDefault="006228E1" w:rsidP="00976EEB">
      <w:proofErr w:type="spellStart"/>
      <w:r>
        <w:t>K</w:t>
      </w:r>
      <w:r w:rsidRPr="006228E1">
        <w:t>atalon</w:t>
      </w:r>
      <w:proofErr w:type="spellEnd"/>
      <w:r w:rsidRPr="006228E1">
        <w:t xml:space="preserve"> </w:t>
      </w:r>
      <w:r>
        <w:t>S</w:t>
      </w:r>
      <w:r w:rsidRPr="006228E1">
        <w:t>tudio</w:t>
      </w:r>
      <w:r>
        <w:t xml:space="preserve">, </w:t>
      </w:r>
      <w:r w:rsidR="006B62BA">
        <w:t xml:space="preserve">ARM, APIM, </w:t>
      </w:r>
      <w:r w:rsidR="00E803AF">
        <w:t xml:space="preserve">Visual Studio Code, </w:t>
      </w:r>
      <w:r w:rsidR="00976EEB" w:rsidRPr="00976EEB">
        <w:t>Service Fabric</w:t>
      </w:r>
      <w:r w:rsidR="00976EEB">
        <w:t xml:space="preserve">, </w:t>
      </w:r>
      <w:proofErr w:type="spellStart"/>
      <w:r w:rsidR="00ED4A20" w:rsidRPr="00ED4A20">
        <w:t>AutoRest</w:t>
      </w:r>
      <w:proofErr w:type="spellEnd"/>
      <w:r w:rsidR="00ED4A20">
        <w:t xml:space="preserve"> (</w:t>
      </w:r>
      <w:hyperlink r:id="rId14" w:history="1">
        <w:r w:rsidR="00ED4A20" w:rsidRPr="00B52BC6">
          <w:rPr>
            <w:rStyle w:val="Hyperlink"/>
          </w:rPr>
          <w:t>https://github.com/Azure/autorest/blob/master/docs/user/cli.md</w:t>
        </w:r>
      </w:hyperlink>
      <w:r w:rsidR="00ED4A20">
        <w:t xml:space="preserve"> )</w:t>
      </w:r>
    </w:p>
    <w:p w:rsidR="007C4D2C" w:rsidRDefault="007C4D2C" w:rsidP="00F20494"/>
    <w:p w:rsidR="007C4D2C" w:rsidRDefault="00B45D26" w:rsidP="00F20494">
      <w:r>
        <w:t>XXXXXXXX------------+++++++++++++++++++++++++++</w:t>
      </w:r>
    </w:p>
    <w:p w:rsidR="00B45D26" w:rsidRDefault="00B45D26" w:rsidP="00F20494"/>
    <w:p w:rsidR="00B45D26" w:rsidRDefault="00A2309D" w:rsidP="00B45D26">
      <w:r w:rsidRPr="00A2309D">
        <w:rPr>
          <w:b/>
        </w:rPr>
        <w:t>SQL Server</w:t>
      </w:r>
      <w:r w:rsidR="00B45D26">
        <w:rPr>
          <w:b/>
        </w:rPr>
        <w:t xml:space="preserve"> </w:t>
      </w:r>
      <w:r w:rsidR="00B45D26" w:rsidRPr="00B45D26">
        <w:rPr>
          <w:b/>
        </w:rPr>
        <w:t>Analysis Services</w:t>
      </w:r>
      <w:r w:rsidR="00B45D26" w:rsidRPr="00B45D26">
        <w:t xml:space="preserve"> is an analytical data engine used in decision support and business analytics.</w:t>
      </w:r>
      <w:r w:rsidR="007F21E4">
        <w:t xml:space="preserve"> </w:t>
      </w:r>
    </w:p>
    <w:p w:rsidR="007F21E4" w:rsidRDefault="007F21E4" w:rsidP="007F21E4">
      <w:r>
        <w:t>It provides data models for business reports and client applications such as Power BI, Excel, Reporting Services reports.</w:t>
      </w:r>
    </w:p>
    <w:p w:rsidR="003605C8" w:rsidRDefault="003605C8" w:rsidP="007F21E4"/>
    <w:p w:rsidR="00B45D26" w:rsidRDefault="00B45D26" w:rsidP="00B45D26"/>
    <w:p w:rsidR="00B45D26" w:rsidRPr="00B45D26" w:rsidRDefault="00B45D26" w:rsidP="00B45D26"/>
    <w:p w:rsidR="00860BEA" w:rsidRDefault="00860BEA" w:rsidP="00F20494"/>
    <w:p w:rsidR="00F05BB4" w:rsidRDefault="00F05BB4" w:rsidP="00F20494">
      <w:r>
        <w:t>+++++++**************</w:t>
      </w:r>
    </w:p>
    <w:p w:rsidR="00F05BB4" w:rsidRDefault="00F05BB4" w:rsidP="00F05BB4">
      <w:proofErr w:type="spellStart"/>
      <w:r w:rsidRPr="00F05BB4">
        <w:rPr>
          <w:b/>
        </w:rPr>
        <w:t>camelCase</w:t>
      </w:r>
      <w:proofErr w:type="spellEnd"/>
      <w:r w:rsidRPr="00F05BB4">
        <w:rPr>
          <w:b/>
        </w:rPr>
        <w:t>/JavaScript</w:t>
      </w:r>
      <w:r>
        <w:t xml:space="preserve"> naming conventions: </w:t>
      </w:r>
      <w:proofErr w:type="spellStart"/>
      <w:r>
        <w:t>helloWorld</w:t>
      </w:r>
      <w:proofErr w:type="spellEnd"/>
      <w:r>
        <w:t xml:space="preserve"> </w:t>
      </w:r>
    </w:p>
    <w:p w:rsidR="00F05BB4" w:rsidRDefault="00F05BB4" w:rsidP="00F05BB4">
      <w:r w:rsidRPr="00F05BB4">
        <w:rPr>
          <w:b/>
        </w:rPr>
        <w:t>Snake case</w:t>
      </w:r>
      <w:r>
        <w:t xml:space="preserve">: </w:t>
      </w:r>
      <w:proofErr w:type="spellStart"/>
      <w:r>
        <w:t>hello_world</w:t>
      </w:r>
      <w:proofErr w:type="spellEnd"/>
      <w:r>
        <w:t xml:space="preserve">, </w:t>
      </w:r>
      <w:proofErr w:type="spellStart"/>
      <w:r>
        <w:t>Hello_World</w:t>
      </w:r>
      <w:proofErr w:type="spellEnd"/>
    </w:p>
    <w:p w:rsidR="006843B5" w:rsidRDefault="006843B5" w:rsidP="00F05BB4"/>
    <w:p w:rsidR="006843B5" w:rsidRDefault="006843B5" w:rsidP="00F05BB4">
      <w:r>
        <w:t>___+++++++++++</w:t>
      </w:r>
    </w:p>
    <w:p w:rsidR="006843B5" w:rsidRDefault="006843B5" w:rsidP="00F05BB4">
      <w:r w:rsidRPr="001B4C6F">
        <w:rPr>
          <w:b/>
          <w:u w:val="single"/>
        </w:rPr>
        <w:t>SQL Bulk Copy Utility</w:t>
      </w:r>
      <w:r>
        <w:t xml:space="preserve">: </w:t>
      </w:r>
    </w:p>
    <w:p w:rsidR="00DB396A" w:rsidRDefault="00DB396A" w:rsidP="00F05BB4">
      <w:r w:rsidRPr="00DB396A">
        <w:t xml:space="preserve">To check the BCP version </w:t>
      </w:r>
      <w:r>
        <w:t xml:space="preserve">open </w:t>
      </w:r>
      <w:r w:rsidR="00855713" w:rsidRPr="00855713">
        <w:t>Command Prompt</w:t>
      </w:r>
      <w:r>
        <w:t xml:space="preserve">, </w:t>
      </w:r>
      <w:r w:rsidRPr="00DB396A">
        <w:t xml:space="preserve">execute </w:t>
      </w:r>
      <w:proofErr w:type="spellStart"/>
      <w:r w:rsidRPr="00DB396A">
        <w:t>bcp</w:t>
      </w:r>
      <w:proofErr w:type="spellEnd"/>
      <w:r w:rsidRPr="00DB396A">
        <w:t xml:space="preserve"> /v command and confirm that 15.0.1000.34 or higher is in use.</w:t>
      </w:r>
    </w:p>
    <w:p w:rsidR="001B4C6F" w:rsidRDefault="001B4C6F" w:rsidP="001B4C6F"/>
    <w:p w:rsidR="00667F9B" w:rsidRDefault="001B4C6F" w:rsidP="001B4C6F">
      <w:r>
        <w:t>The bulk copy program utility (</w:t>
      </w:r>
      <w:proofErr w:type="spellStart"/>
      <w:r>
        <w:t>bcp</w:t>
      </w:r>
      <w:proofErr w:type="spellEnd"/>
      <w:r>
        <w:t xml:space="preserve">) bulk copies data between an instance of Microsoft SQL Server and a data file in a user-specified format. The </w:t>
      </w:r>
      <w:proofErr w:type="spellStart"/>
      <w:r>
        <w:t>bcp</w:t>
      </w:r>
      <w:proofErr w:type="spellEnd"/>
      <w:r>
        <w:t xml:space="preserve"> utility can be used to import large numbers of new rows into SQL Server tables or to export data out of tables into data files.</w:t>
      </w:r>
    </w:p>
    <w:p w:rsidR="00967E1E" w:rsidRDefault="00C74C65" w:rsidP="001B4C6F">
      <w:r>
        <w:t>T</w:t>
      </w:r>
      <w:r w:rsidR="00967E1E" w:rsidRPr="00967E1E">
        <w:t>he utility requires no knowledge of Transact-SQL.</w:t>
      </w:r>
    </w:p>
    <w:p w:rsidR="00967E1E" w:rsidRDefault="00850337" w:rsidP="00850337">
      <w:r>
        <w:t>It is faster than the merge statement. It doesn't have the memory issues that merge has. The insert into values has a limit of 1000 records per statement</w:t>
      </w:r>
    </w:p>
    <w:p w:rsidR="000E087C" w:rsidRDefault="000E087C" w:rsidP="001B4C6F"/>
    <w:p w:rsidR="000E087C" w:rsidRDefault="00AA51C8" w:rsidP="001B4C6F">
      <w:r>
        <w:t>-+++++++++++++</w:t>
      </w:r>
    </w:p>
    <w:p w:rsidR="00AA51C8" w:rsidRDefault="00AA51C8" w:rsidP="00AA51C8">
      <w:r w:rsidRPr="00AA51C8">
        <w:rPr>
          <w:b/>
          <w:u w:val="single"/>
        </w:rPr>
        <w:t xml:space="preserve">Entity </w:t>
      </w:r>
      <w:proofErr w:type="gramStart"/>
      <w:r w:rsidRPr="00AA51C8">
        <w:rPr>
          <w:b/>
          <w:u w:val="single"/>
        </w:rPr>
        <w:t>Framework :</w:t>
      </w:r>
      <w:proofErr w:type="gramEnd"/>
      <w:r w:rsidRPr="00AA51C8">
        <w:rPr>
          <w:b/>
          <w:u w:val="single"/>
        </w:rPr>
        <w:t xml:space="preserve"> Create/Update common field in multiple tables</w:t>
      </w:r>
      <w:r>
        <w:t>:</w:t>
      </w:r>
    </w:p>
    <w:p w:rsidR="00AA51C8" w:rsidRDefault="00AA51C8" w:rsidP="00AA51C8">
      <w:proofErr w:type="spellStart"/>
      <w:r>
        <w:t>LastModifiedBy</w:t>
      </w:r>
      <w:proofErr w:type="spellEnd"/>
      <w:r>
        <w:t xml:space="preserve"> - Logged </w:t>
      </w:r>
      <w:proofErr w:type="gramStart"/>
      <w:r>
        <w:t>In</w:t>
      </w:r>
      <w:proofErr w:type="gramEnd"/>
      <w:r>
        <w:t xml:space="preserve"> User Name</w:t>
      </w:r>
    </w:p>
    <w:p w:rsidR="00AA51C8" w:rsidRDefault="00AA51C8" w:rsidP="00AA51C8">
      <w:proofErr w:type="spellStart"/>
      <w:r>
        <w:t>LastModifiedDate</w:t>
      </w:r>
      <w:proofErr w:type="spellEnd"/>
      <w:r>
        <w:t xml:space="preserve"> - Today's date and time</w:t>
      </w:r>
    </w:p>
    <w:p w:rsidR="00AA51C8" w:rsidRDefault="00247D54" w:rsidP="00AA51C8">
      <w:hyperlink r:id="rId15" w:history="1">
        <w:r w:rsidR="00D04406" w:rsidRPr="004F4FB1">
          <w:rPr>
            <w:rStyle w:val="Hyperlink"/>
          </w:rPr>
          <w:t>https://stackoverflow.com/questions/38618418/entity-framework-create-update-common-field-in-multiple-tables</w:t>
        </w:r>
      </w:hyperlink>
    </w:p>
    <w:p w:rsidR="00D04406" w:rsidRDefault="00247D54" w:rsidP="00AA51C8">
      <w:hyperlink r:id="rId16" w:history="1">
        <w:r w:rsidR="00D04406" w:rsidRPr="004F4FB1">
          <w:rPr>
            <w:rStyle w:val="Hyperlink"/>
          </w:rPr>
          <w:t>https://benjii.me/2014/03/track-created-and-modified-fields-automatically-with-entity-framework-code-first/</w:t>
        </w:r>
      </w:hyperlink>
    </w:p>
    <w:p w:rsidR="00D04406" w:rsidRDefault="00D04406" w:rsidP="00AA51C8"/>
    <w:p w:rsidR="00817E9A" w:rsidRDefault="00817E9A" w:rsidP="00817E9A"/>
    <w:p w:rsidR="00817E9A" w:rsidRDefault="00817E9A" w:rsidP="00817E9A">
      <w:proofErr w:type="spellStart"/>
      <w:r>
        <w:t>foreach</w:t>
      </w:r>
      <w:proofErr w:type="spellEnd"/>
      <w:r>
        <w:t xml:space="preserve"> (</w:t>
      </w:r>
      <w:proofErr w:type="spellStart"/>
      <w:r>
        <w:t>var</w:t>
      </w:r>
      <w:proofErr w:type="spellEnd"/>
      <w:r>
        <w:t xml:space="preserve"> entry in </w:t>
      </w:r>
      <w:proofErr w:type="spellStart"/>
      <w:proofErr w:type="gramStart"/>
      <w:r>
        <w:t>context.ObjectStateManager</w:t>
      </w:r>
      <w:proofErr w:type="spellEnd"/>
      <w:proofErr w:type="gramEnd"/>
    </w:p>
    <w:p w:rsidR="000E087C" w:rsidRDefault="00817E9A" w:rsidP="00817E9A">
      <w:r>
        <w:t xml:space="preserve">                        </w:t>
      </w:r>
      <w:proofErr w:type="gramStart"/>
      <w:r>
        <w:t>.</w:t>
      </w:r>
      <w:proofErr w:type="spellStart"/>
      <w:r>
        <w:t>GetObjectStateEntries</w:t>
      </w:r>
      <w:proofErr w:type="spellEnd"/>
      <w:proofErr w:type="gramEnd"/>
      <w:r>
        <w:t>(</w:t>
      </w:r>
      <w:proofErr w:type="spellStart"/>
      <w:r>
        <w:t>EntityState.Added</w:t>
      </w:r>
      <w:proofErr w:type="spellEnd"/>
      <w:r>
        <w:t xml:space="preserve"> | </w:t>
      </w:r>
      <w:proofErr w:type="spellStart"/>
      <w:r>
        <w:t>EntityState.Modified</w:t>
      </w:r>
      <w:proofErr w:type="spellEnd"/>
      <w:r>
        <w:t>))</w:t>
      </w:r>
    </w:p>
    <w:p w:rsidR="00817E9A" w:rsidRDefault="00817E9A" w:rsidP="00817E9A">
      <w:r>
        <w:t>{</w:t>
      </w:r>
    </w:p>
    <w:p w:rsidR="00817E9A" w:rsidRDefault="00817E9A" w:rsidP="00817E9A">
      <w:r>
        <w:t>}</w:t>
      </w:r>
    </w:p>
    <w:p w:rsidR="000E087C" w:rsidRDefault="000E087C" w:rsidP="001B4C6F"/>
    <w:p w:rsidR="000E087C" w:rsidRDefault="000E087C" w:rsidP="001B4C6F"/>
    <w:p w:rsidR="000E087C" w:rsidRDefault="000E087C" w:rsidP="001B4C6F"/>
    <w:p w:rsidR="000E087C" w:rsidRDefault="000E087C" w:rsidP="001B4C6F"/>
    <w:p w:rsidR="00667F9B" w:rsidRDefault="00667F9B" w:rsidP="00F05BB4"/>
    <w:p w:rsidR="00667F9B" w:rsidRPr="006F0009" w:rsidRDefault="00667F9B" w:rsidP="00F05BB4"/>
    <w:sectPr w:rsidR="00667F9B" w:rsidRPr="006F0009" w:rsidSect="006F000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F8185E0A"/>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B6E2A8C"/>
    <w:multiLevelType w:val="multilevel"/>
    <w:tmpl w:val="0C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252A6C6C"/>
    <w:multiLevelType w:val="hybridMultilevel"/>
    <w:tmpl w:val="F8E27B62"/>
    <w:lvl w:ilvl="0" w:tplc="0A8866AA">
      <w:numFmt w:val="bullet"/>
      <w:lvlText w:val=""/>
      <w:lvlJc w:val="left"/>
      <w:pPr>
        <w:ind w:left="720" w:hanging="360"/>
      </w:pPr>
      <w:rPr>
        <w:rFonts w:ascii="Wingdings" w:eastAsiaTheme="minorHAnsi" w:hAnsi="Wingdings" w:cstheme="minorBid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38B52699"/>
    <w:multiLevelType w:val="hybridMultilevel"/>
    <w:tmpl w:val="F08EF8E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3B296079"/>
    <w:multiLevelType w:val="hybridMultilevel"/>
    <w:tmpl w:val="59F440A6"/>
    <w:lvl w:ilvl="0" w:tplc="1C566F8A">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540B7237"/>
    <w:multiLevelType w:val="hybridMultilevel"/>
    <w:tmpl w:val="EADC900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57C566D1"/>
    <w:multiLevelType w:val="hybridMultilevel"/>
    <w:tmpl w:val="DEB41E8C"/>
    <w:lvl w:ilvl="0" w:tplc="7B20E5FE">
      <w:numFmt w:val="bullet"/>
      <w:lvlText w:val="-"/>
      <w:lvlJc w:val="left"/>
      <w:pPr>
        <w:ind w:left="720" w:hanging="360"/>
      </w:pPr>
      <w:rPr>
        <w:rFonts w:ascii="Calibri" w:eastAsiaTheme="minorHAnsi" w:hAnsi="Calibri" w:cs="Calibri"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2"/>
  </w:num>
  <w:num w:numId="4">
    <w:abstractNumId w:val="1"/>
  </w:num>
  <w:num w:numId="5">
    <w:abstractNumId w:val="0"/>
  </w:num>
  <w:num w:numId="6">
    <w:abstractNumId w:val="5"/>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2144"/>
    <w:rsid w:val="00041716"/>
    <w:rsid w:val="00052423"/>
    <w:rsid w:val="00062109"/>
    <w:rsid w:val="00095633"/>
    <w:rsid w:val="00096283"/>
    <w:rsid w:val="00096988"/>
    <w:rsid w:val="000B0A77"/>
    <w:rsid w:val="000B0B26"/>
    <w:rsid w:val="000B2FF8"/>
    <w:rsid w:val="000D759C"/>
    <w:rsid w:val="000E087C"/>
    <w:rsid w:val="001276CF"/>
    <w:rsid w:val="0012771C"/>
    <w:rsid w:val="001352B5"/>
    <w:rsid w:val="00160615"/>
    <w:rsid w:val="00171C49"/>
    <w:rsid w:val="0018366F"/>
    <w:rsid w:val="001A1C20"/>
    <w:rsid w:val="001A2688"/>
    <w:rsid w:val="001B4C6F"/>
    <w:rsid w:val="00212506"/>
    <w:rsid w:val="00233FBD"/>
    <w:rsid w:val="00237FB6"/>
    <w:rsid w:val="00247D54"/>
    <w:rsid w:val="00271B6B"/>
    <w:rsid w:val="0027749C"/>
    <w:rsid w:val="002806D8"/>
    <w:rsid w:val="002B64BA"/>
    <w:rsid w:val="002C2FBC"/>
    <w:rsid w:val="002C5DD7"/>
    <w:rsid w:val="002C7625"/>
    <w:rsid w:val="002E143F"/>
    <w:rsid w:val="003222C6"/>
    <w:rsid w:val="003314D9"/>
    <w:rsid w:val="00343687"/>
    <w:rsid w:val="00351A25"/>
    <w:rsid w:val="003605C8"/>
    <w:rsid w:val="00362144"/>
    <w:rsid w:val="003659D6"/>
    <w:rsid w:val="0039603E"/>
    <w:rsid w:val="003C2816"/>
    <w:rsid w:val="00415D02"/>
    <w:rsid w:val="00424875"/>
    <w:rsid w:val="00450623"/>
    <w:rsid w:val="00471E15"/>
    <w:rsid w:val="00477472"/>
    <w:rsid w:val="00490B3F"/>
    <w:rsid w:val="00494C7F"/>
    <w:rsid w:val="004A46C4"/>
    <w:rsid w:val="004D67AA"/>
    <w:rsid w:val="005071FE"/>
    <w:rsid w:val="00512262"/>
    <w:rsid w:val="00520216"/>
    <w:rsid w:val="00521581"/>
    <w:rsid w:val="00532AF8"/>
    <w:rsid w:val="00547BB8"/>
    <w:rsid w:val="00554299"/>
    <w:rsid w:val="0056672D"/>
    <w:rsid w:val="00607511"/>
    <w:rsid w:val="006109AE"/>
    <w:rsid w:val="006127B4"/>
    <w:rsid w:val="006228E1"/>
    <w:rsid w:val="006331D6"/>
    <w:rsid w:val="00655303"/>
    <w:rsid w:val="00667F9B"/>
    <w:rsid w:val="00671FC9"/>
    <w:rsid w:val="006843B5"/>
    <w:rsid w:val="006B1372"/>
    <w:rsid w:val="006B57F8"/>
    <w:rsid w:val="006B62BA"/>
    <w:rsid w:val="006E44BD"/>
    <w:rsid w:val="006F0009"/>
    <w:rsid w:val="006F2E96"/>
    <w:rsid w:val="00711BD3"/>
    <w:rsid w:val="00722769"/>
    <w:rsid w:val="00767D9C"/>
    <w:rsid w:val="007C476B"/>
    <w:rsid w:val="007C4D2C"/>
    <w:rsid w:val="007C50B4"/>
    <w:rsid w:val="007F21E4"/>
    <w:rsid w:val="007F2222"/>
    <w:rsid w:val="007F2D2A"/>
    <w:rsid w:val="00817E9A"/>
    <w:rsid w:val="00850337"/>
    <w:rsid w:val="00855713"/>
    <w:rsid w:val="00860BEA"/>
    <w:rsid w:val="00892A2D"/>
    <w:rsid w:val="008C5ED1"/>
    <w:rsid w:val="008C6285"/>
    <w:rsid w:val="00904A18"/>
    <w:rsid w:val="00950164"/>
    <w:rsid w:val="009528EC"/>
    <w:rsid w:val="00963494"/>
    <w:rsid w:val="00967E1E"/>
    <w:rsid w:val="00976EEB"/>
    <w:rsid w:val="00990ADB"/>
    <w:rsid w:val="009D2340"/>
    <w:rsid w:val="009D3D84"/>
    <w:rsid w:val="009E0FA6"/>
    <w:rsid w:val="00A079AB"/>
    <w:rsid w:val="00A2309D"/>
    <w:rsid w:val="00A546A7"/>
    <w:rsid w:val="00A839D1"/>
    <w:rsid w:val="00A9095A"/>
    <w:rsid w:val="00AA51C8"/>
    <w:rsid w:val="00B020A8"/>
    <w:rsid w:val="00B111F6"/>
    <w:rsid w:val="00B11A13"/>
    <w:rsid w:val="00B12CEE"/>
    <w:rsid w:val="00B14048"/>
    <w:rsid w:val="00B248D4"/>
    <w:rsid w:val="00B30CFC"/>
    <w:rsid w:val="00B31B16"/>
    <w:rsid w:val="00B412AE"/>
    <w:rsid w:val="00B44CD1"/>
    <w:rsid w:val="00B45D26"/>
    <w:rsid w:val="00B54D4E"/>
    <w:rsid w:val="00B60BFD"/>
    <w:rsid w:val="00B6454D"/>
    <w:rsid w:val="00B65AFD"/>
    <w:rsid w:val="00B67668"/>
    <w:rsid w:val="00BD2080"/>
    <w:rsid w:val="00BE3CE7"/>
    <w:rsid w:val="00C00744"/>
    <w:rsid w:val="00C21A21"/>
    <w:rsid w:val="00C229DD"/>
    <w:rsid w:val="00C5079C"/>
    <w:rsid w:val="00C74C65"/>
    <w:rsid w:val="00C80351"/>
    <w:rsid w:val="00C86289"/>
    <w:rsid w:val="00C97744"/>
    <w:rsid w:val="00CA6D2E"/>
    <w:rsid w:val="00CD1E79"/>
    <w:rsid w:val="00CE1BD6"/>
    <w:rsid w:val="00D04406"/>
    <w:rsid w:val="00D25ED1"/>
    <w:rsid w:val="00D62BAB"/>
    <w:rsid w:val="00D6435E"/>
    <w:rsid w:val="00D80DFF"/>
    <w:rsid w:val="00DB396A"/>
    <w:rsid w:val="00DC3F35"/>
    <w:rsid w:val="00DF4D1E"/>
    <w:rsid w:val="00E06487"/>
    <w:rsid w:val="00E10BEE"/>
    <w:rsid w:val="00E13C94"/>
    <w:rsid w:val="00E25330"/>
    <w:rsid w:val="00E419B8"/>
    <w:rsid w:val="00E4727F"/>
    <w:rsid w:val="00E60838"/>
    <w:rsid w:val="00E7118A"/>
    <w:rsid w:val="00E803AF"/>
    <w:rsid w:val="00EA27A6"/>
    <w:rsid w:val="00EA2DFF"/>
    <w:rsid w:val="00ED0D57"/>
    <w:rsid w:val="00ED4A20"/>
    <w:rsid w:val="00F05BB4"/>
    <w:rsid w:val="00F20494"/>
    <w:rsid w:val="00F26359"/>
    <w:rsid w:val="00F32FFD"/>
    <w:rsid w:val="00F56F5A"/>
    <w:rsid w:val="00F76728"/>
    <w:rsid w:val="00F86202"/>
    <w:rsid w:val="00F968B5"/>
    <w:rsid w:val="00FA47C3"/>
    <w:rsid w:val="00FF030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95C86D"/>
  <w15:chartTrackingRefBased/>
  <w15:docId w15:val="{BF07DFEF-49DD-4039-B269-94ECD8677D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B248D4"/>
    <w:pPr>
      <w:keepNext/>
      <w:numPr>
        <w:numId w:val="4"/>
      </w:numPr>
      <w:spacing w:before="120" w:after="120" w:line="360" w:lineRule="auto"/>
      <w:outlineLvl w:val="0"/>
    </w:pPr>
    <w:rPr>
      <w:rFonts w:ascii="Arial" w:eastAsia="Times New Roman" w:hAnsi="Arial" w:cs="Times New Roman"/>
      <w:b/>
      <w:kern w:val="28"/>
      <w:sz w:val="28"/>
      <w:szCs w:val="20"/>
    </w:rPr>
  </w:style>
  <w:style w:type="paragraph" w:styleId="Heading2">
    <w:name w:val="heading 2"/>
    <w:basedOn w:val="Normal"/>
    <w:next w:val="Normal"/>
    <w:link w:val="Heading2Char"/>
    <w:qFormat/>
    <w:rsid w:val="00B248D4"/>
    <w:pPr>
      <w:numPr>
        <w:ilvl w:val="1"/>
        <w:numId w:val="4"/>
      </w:numPr>
      <w:spacing w:before="120" w:after="120" w:line="360" w:lineRule="auto"/>
      <w:ind w:left="578" w:hanging="578"/>
      <w:outlineLvl w:val="1"/>
    </w:pPr>
    <w:rPr>
      <w:rFonts w:ascii="Arial" w:eastAsia="Times New Roman" w:hAnsi="Arial" w:cs="Times New Roman"/>
      <w:b/>
      <w:sz w:val="24"/>
      <w:szCs w:val="20"/>
    </w:rPr>
  </w:style>
  <w:style w:type="paragraph" w:styleId="Heading3">
    <w:name w:val="heading 3"/>
    <w:basedOn w:val="Normal"/>
    <w:next w:val="Normal"/>
    <w:link w:val="Heading3Char"/>
    <w:qFormat/>
    <w:rsid w:val="00B248D4"/>
    <w:pPr>
      <w:keepNext/>
      <w:numPr>
        <w:ilvl w:val="2"/>
        <w:numId w:val="4"/>
      </w:numPr>
      <w:shd w:val="clear" w:color="auto" w:fill="FFFFFF" w:themeFill="background1"/>
      <w:tabs>
        <w:tab w:val="left" w:pos="680"/>
      </w:tabs>
      <w:spacing w:before="120" w:after="120" w:line="360" w:lineRule="auto"/>
      <w:outlineLvl w:val="2"/>
    </w:pPr>
    <w:rPr>
      <w:rFonts w:ascii="Arial" w:eastAsia="Times New Roman" w:hAnsi="Arial" w:cs="Times New Roman"/>
      <w:b/>
    </w:rPr>
  </w:style>
  <w:style w:type="paragraph" w:styleId="Heading4">
    <w:name w:val="heading 4"/>
    <w:basedOn w:val="Normal"/>
    <w:next w:val="Normal"/>
    <w:link w:val="Heading4Char"/>
    <w:qFormat/>
    <w:rsid w:val="00B248D4"/>
    <w:pPr>
      <w:keepNext/>
      <w:keepLines/>
      <w:numPr>
        <w:ilvl w:val="3"/>
        <w:numId w:val="4"/>
      </w:numPr>
      <w:spacing w:before="120" w:after="120" w:line="360" w:lineRule="auto"/>
      <w:ind w:left="862" w:hanging="862"/>
      <w:outlineLvl w:val="3"/>
    </w:pPr>
    <w:rPr>
      <w:rFonts w:ascii="Arial" w:eastAsia="Times New Roman" w:hAnsi="Arial" w:cs="Times New Roman"/>
    </w:rPr>
  </w:style>
  <w:style w:type="paragraph" w:styleId="Heading5">
    <w:name w:val="heading 5"/>
    <w:basedOn w:val="Normal"/>
    <w:next w:val="Normal"/>
    <w:link w:val="Heading5Char"/>
    <w:qFormat/>
    <w:rsid w:val="00B248D4"/>
    <w:pPr>
      <w:numPr>
        <w:ilvl w:val="4"/>
        <w:numId w:val="4"/>
      </w:numPr>
      <w:spacing w:before="240" w:after="60" w:line="240" w:lineRule="auto"/>
      <w:outlineLvl w:val="4"/>
    </w:pPr>
    <w:rPr>
      <w:rFonts w:ascii="Arial" w:eastAsia="Times New Roman" w:hAnsi="Arial" w:cs="Times New Roman"/>
      <w:szCs w:val="20"/>
    </w:rPr>
  </w:style>
  <w:style w:type="paragraph" w:styleId="Heading6">
    <w:name w:val="heading 6"/>
    <w:basedOn w:val="Normal"/>
    <w:next w:val="Normal"/>
    <w:link w:val="Heading6Char"/>
    <w:qFormat/>
    <w:rsid w:val="00B248D4"/>
    <w:pPr>
      <w:numPr>
        <w:ilvl w:val="5"/>
        <w:numId w:val="4"/>
      </w:numPr>
      <w:spacing w:before="240" w:after="60" w:line="240" w:lineRule="auto"/>
      <w:outlineLvl w:val="5"/>
    </w:pPr>
    <w:rPr>
      <w:rFonts w:ascii="Arial" w:eastAsia="Times New Roman" w:hAnsi="Arial" w:cs="Times New Roman"/>
      <w:i/>
      <w:szCs w:val="20"/>
    </w:rPr>
  </w:style>
  <w:style w:type="paragraph" w:styleId="Heading7">
    <w:name w:val="heading 7"/>
    <w:basedOn w:val="Normal"/>
    <w:next w:val="Normal"/>
    <w:link w:val="Heading7Char"/>
    <w:qFormat/>
    <w:rsid w:val="00B248D4"/>
    <w:pPr>
      <w:numPr>
        <w:ilvl w:val="6"/>
        <w:numId w:val="4"/>
      </w:numPr>
      <w:spacing w:before="240" w:after="60" w:line="240" w:lineRule="auto"/>
      <w:outlineLvl w:val="6"/>
    </w:pPr>
    <w:rPr>
      <w:rFonts w:ascii="Arial" w:eastAsia="Times New Roman" w:hAnsi="Arial" w:cs="Times New Roman"/>
      <w:sz w:val="20"/>
      <w:szCs w:val="20"/>
    </w:rPr>
  </w:style>
  <w:style w:type="paragraph" w:styleId="Heading8">
    <w:name w:val="heading 8"/>
    <w:basedOn w:val="Normal"/>
    <w:next w:val="Normal"/>
    <w:link w:val="Heading8Char"/>
    <w:qFormat/>
    <w:rsid w:val="00B248D4"/>
    <w:pPr>
      <w:numPr>
        <w:ilvl w:val="7"/>
        <w:numId w:val="4"/>
      </w:numPr>
      <w:spacing w:before="240" w:after="60" w:line="240" w:lineRule="auto"/>
      <w:outlineLvl w:val="7"/>
    </w:pPr>
    <w:rPr>
      <w:rFonts w:ascii="Arial" w:eastAsia="Times New Roman" w:hAnsi="Arial" w:cs="Times New Roman"/>
      <w:i/>
      <w:sz w:val="20"/>
      <w:szCs w:val="20"/>
    </w:rPr>
  </w:style>
  <w:style w:type="paragraph" w:styleId="Heading9">
    <w:name w:val="heading 9"/>
    <w:basedOn w:val="Normal"/>
    <w:next w:val="Normal"/>
    <w:link w:val="Heading9Char"/>
    <w:qFormat/>
    <w:rsid w:val="00B248D4"/>
    <w:pPr>
      <w:numPr>
        <w:ilvl w:val="8"/>
        <w:numId w:val="4"/>
      </w:numPr>
      <w:spacing w:before="240" w:after="60" w:line="240" w:lineRule="auto"/>
      <w:outlineLvl w:val="8"/>
    </w:pPr>
    <w:rPr>
      <w:rFonts w:ascii="Arial" w:eastAsia="Times New Roman" w:hAnsi="Arial" w:cs="Times New Roman"/>
      <w:b/>
      <w:i/>
      <w:sz w:val="18"/>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80DFF"/>
    <w:rPr>
      <w:color w:val="0563C1" w:themeColor="hyperlink"/>
      <w:u w:val="single"/>
    </w:rPr>
  </w:style>
  <w:style w:type="paragraph" w:styleId="ListParagraph">
    <w:name w:val="List Paragraph"/>
    <w:basedOn w:val="Normal"/>
    <w:uiPriority w:val="34"/>
    <w:qFormat/>
    <w:rsid w:val="00CA6D2E"/>
    <w:pPr>
      <w:ind w:left="720"/>
      <w:contextualSpacing/>
    </w:pPr>
  </w:style>
  <w:style w:type="table" w:styleId="TableGrid">
    <w:name w:val="Table Grid"/>
    <w:aliases w:val="Report Table Grid"/>
    <w:basedOn w:val="TableNormal"/>
    <w:uiPriority w:val="59"/>
    <w:rsid w:val="00B248D4"/>
    <w:pPr>
      <w:spacing w:after="12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rsid w:val="00B248D4"/>
    <w:rPr>
      <w:rFonts w:ascii="Arial" w:eastAsia="Times New Roman" w:hAnsi="Arial" w:cs="Times New Roman"/>
      <w:b/>
      <w:kern w:val="28"/>
      <w:sz w:val="28"/>
      <w:szCs w:val="20"/>
    </w:rPr>
  </w:style>
  <w:style w:type="character" w:customStyle="1" w:styleId="Heading2Char">
    <w:name w:val="Heading 2 Char"/>
    <w:basedOn w:val="DefaultParagraphFont"/>
    <w:link w:val="Heading2"/>
    <w:rsid w:val="00B248D4"/>
    <w:rPr>
      <w:rFonts w:ascii="Arial" w:eastAsia="Times New Roman" w:hAnsi="Arial" w:cs="Times New Roman"/>
      <w:b/>
      <w:sz w:val="24"/>
      <w:szCs w:val="20"/>
    </w:rPr>
  </w:style>
  <w:style w:type="character" w:customStyle="1" w:styleId="Heading3Char">
    <w:name w:val="Heading 3 Char"/>
    <w:basedOn w:val="DefaultParagraphFont"/>
    <w:link w:val="Heading3"/>
    <w:rsid w:val="00B248D4"/>
    <w:rPr>
      <w:rFonts w:ascii="Arial" w:eastAsia="Times New Roman" w:hAnsi="Arial" w:cs="Times New Roman"/>
      <w:b/>
      <w:shd w:val="clear" w:color="auto" w:fill="FFFFFF" w:themeFill="background1"/>
    </w:rPr>
  </w:style>
  <w:style w:type="character" w:customStyle="1" w:styleId="Heading4Char">
    <w:name w:val="Heading 4 Char"/>
    <w:basedOn w:val="DefaultParagraphFont"/>
    <w:link w:val="Heading4"/>
    <w:rsid w:val="00B248D4"/>
    <w:rPr>
      <w:rFonts w:ascii="Arial" w:eastAsia="Times New Roman" w:hAnsi="Arial" w:cs="Times New Roman"/>
    </w:rPr>
  </w:style>
  <w:style w:type="character" w:customStyle="1" w:styleId="Heading5Char">
    <w:name w:val="Heading 5 Char"/>
    <w:basedOn w:val="DefaultParagraphFont"/>
    <w:link w:val="Heading5"/>
    <w:rsid w:val="00B248D4"/>
    <w:rPr>
      <w:rFonts w:ascii="Arial" w:eastAsia="Times New Roman" w:hAnsi="Arial" w:cs="Times New Roman"/>
      <w:szCs w:val="20"/>
    </w:rPr>
  </w:style>
  <w:style w:type="character" w:customStyle="1" w:styleId="Heading6Char">
    <w:name w:val="Heading 6 Char"/>
    <w:basedOn w:val="DefaultParagraphFont"/>
    <w:link w:val="Heading6"/>
    <w:rsid w:val="00B248D4"/>
    <w:rPr>
      <w:rFonts w:ascii="Arial" w:eastAsia="Times New Roman" w:hAnsi="Arial" w:cs="Times New Roman"/>
      <w:i/>
      <w:szCs w:val="20"/>
    </w:rPr>
  </w:style>
  <w:style w:type="character" w:customStyle="1" w:styleId="Heading7Char">
    <w:name w:val="Heading 7 Char"/>
    <w:basedOn w:val="DefaultParagraphFont"/>
    <w:link w:val="Heading7"/>
    <w:rsid w:val="00B248D4"/>
    <w:rPr>
      <w:rFonts w:ascii="Arial" w:eastAsia="Times New Roman" w:hAnsi="Arial" w:cs="Times New Roman"/>
      <w:sz w:val="20"/>
      <w:szCs w:val="20"/>
    </w:rPr>
  </w:style>
  <w:style w:type="character" w:customStyle="1" w:styleId="Heading8Char">
    <w:name w:val="Heading 8 Char"/>
    <w:basedOn w:val="DefaultParagraphFont"/>
    <w:link w:val="Heading8"/>
    <w:rsid w:val="00B248D4"/>
    <w:rPr>
      <w:rFonts w:ascii="Arial" w:eastAsia="Times New Roman" w:hAnsi="Arial" w:cs="Times New Roman"/>
      <w:i/>
      <w:sz w:val="20"/>
      <w:szCs w:val="20"/>
    </w:rPr>
  </w:style>
  <w:style w:type="character" w:customStyle="1" w:styleId="Heading9Char">
    <w:name w:val="Heading 9 Char"/>
    <w:basedOn w:val="DefaultParagraphFont"/>
    <w:link w:val="Heading9"/>
    <w:rsid w:val="00B248D4"/>
    <w:rPr>
      <w:rFonts w:ascii="Arial" w:eastAsia="Times New Roman" w:hAnsi="Arial" w:cs="Times New Roman"/>
      <w:b/>
      <w:i/>
      <w:sz w:val="18"/>
      <w:szCs w:val="20"/>
    </w:rPr>
  </w:style>
  <w:style w:type="paragraph" w:styleId="ListBullet">
    <w:name w:val="List Bullet"/>
    <w:basedOn w:val="Normal"/>
    <w:rsid w:val="002806D8"/>
    <w:pPr>
      <w:numPr>
        <w:numId w:val="5"/>
      </w:numPr>
      <w:spacing w:after="120" w:line="240" w:lineRule="auto"/>
      <w:contextualSpacing/>
    </w:pPr>
    <w:rPr>
      <w:rFonts w:ascii="Arial" w:eastAsia="Times New Roman"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2358220">
      <w:bodyDiv w:val="1"/>
      <w:marLeft w:val="0"/>
      <w:marRight w:val="0"/>
      <w:marTop w:val="0"/>
      <w:marBottom w:val="0"/>
      <w:divBdr>
        <w:top w:val="none" w:sz="0" w:space="0" w:color="auto"/>
        <w:left w:val="none" w:sz="0" w:space="0" w:color="auto"/>
        <w:bottom w:val="none" w:sz="0" w:space="0" w:color="auto"/>
        <w:right w:val="none" w:sz="0" w:space="0" w:color="auto"/>
      </w:divBdr>
    </w:div>
    <w:div w:id="6467098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jscomplete.com/rep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NK2774:%20password@proxy.dmz.ige:8080" TargetMode="External"/><Relationship Id="rId12" Type="http://schemas.openxmlformats.org/officeDocument/2006/relationships/hyperlink" Target="https://stackoverflow.com/questions/31389781/read-request-body-twic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benjii.me/2014/03/track-created-and-modified-fields-automatically-with-entity-framework-code-first/" TargetMode="External"/><Relationship Id="rId1" Type="http://schemas.openxmlformats.org/officeDocument/2006/relationships/numbering" Target="numbering.xml"/><Relationship Id="rId6" Type="http://schemas.openxmlformats.org/officeDocument/2006/relationships/hyperlink" Target="http://proxy-server-url:%3cport" TargetMode="External"/><Relationship Id="rId11" Type="http://schemas.openxmlformats.org/officeDocument/2006/relationships/image" Target="media/image2.png"/><Relationship Id="rId5" Type="http://schemas.openxmlformats.org/officeDocument/2006/relationships/hyperlink" Target="http://test.myapi.com/" TargetMode="External"/><Relationship Id="rId15" Type="http://schemas.openxmlformats.org/officeDocument/2006/relationships/hyperlink" Target="https://stackoverflow.com/questions/38618418/entity-framework-create-update-common-field-in-multiple-tables" TargetMode="External"/><Relationship Id="rId10" Type="http://schemas.openxmlformats.org/officeDocument/2006/relationships/hyperlink" Target="http://proxy.mycompany:80" TargetMode="External"/><Relationship Id="rId4" Type="http://schemas.openxmlformats.org/officeDocument/2006/relationships/webSettings" Target="webSettings.xml"/><Relationship Id="rId9" Type="http://schemas.openxmlformats.org/officeDocument/2006/relationships/hyperlink" Target="http://mydomain\\myusername:mypassword@myproxyserver:8080" TargetMode="External"/><Relationship Id="rId14" Type="http://schemas.openxmlformats.org/officeDocument/2006/relationships/hyperlink" Target="https://github.com/Azure/autorest/blob/master/docs/user/cli.m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987B1F4A.dotm</Template>
  <TotalTime>3378</TotalTime>
  <Pages>10</Pages>
  <Words>2518</Words>
  <Characters>14353</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KHAN,Naveed</dc:creator>
  <cp:keywords/>
  <dc:description/>
  <cp:lastModifiedBy>KHAN,Naveed</cp:lastModifiedBy>
  <cp:revision>162</cp:revision>
  <dcterms:created xsi:type="dcterms:W3CDTF">2018-09-11T00:24:00Z</dcterms:created>
  <dcterms:modified xsi:type="dcterms:W3CDTF">2019-01-30T05:22:00Z</dcterms:modified>
</cp:coreProperties>
</file>