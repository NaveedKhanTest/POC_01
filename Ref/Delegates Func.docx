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4D1" w:rsidRDefault="008664D1" w:rsidP="008664D1">
      <w:pPr>
        <w:pStyle w:val="NoSpacing"/>
      </w:pPr>
      <w:r w:rsidRPr="00D252A5">
        <w:rPr>
          <w:b/>
        </w:rPr>
        <w:t>Generic</w:t>
      </w:r>
      <w:r>
        <w:t xml:space="preserve">: </w:t>
      </w:r>
    </w:p>
    <w:p w:rsidR="008664D1" w:rsidRDefault="008664D1" w:rsidP="008664D1">
      <w:pPr>
        <w:pStyle w:val="NoSpacing"/>
      </w:pPr>
    </w:p>
    <w:p w:rsidR="008664D1" w:rsidRDefault="008664D1" w:rsidP="008664D1">
      <w:pPr>
        <w:pStyle w:val="NoSpacing"/>
      </w:pPr>
      <w:r w:rsidRPr="00D252A5">
        <w:t>Use generic types to maximize code reuse, type safety, and performance.</w:t>
      </w:r>
    </w:p>
    <w:p w:rsidR="008664D1" w:rsidRDefault="008664D1" w:rsidP="008664D1">
      <w:pPr>
        <w:pStyle w:val="NoSpacing"/>
      </w:pPr>
      <w:r>
        <w:t>T</w:t>
      </w:r>
      <w:r w:rsidRPr="00D252A5">
        <w:t>he most common use of generics is to create collection classes.</w:t>
      </w:r>
    </w:p>
    <w:p w:rsidR="008664D1" w:rsidRDefault="008664D1" w:rsidP="008664D1">
      <w:pPr>
        <w:pStyle w:val="NoSpacing"/>
      </w:pPr>
    </w:p>
    <w:p w:rsidR="008664D1" w:rsidRDefault="008664D1" w:rsidP="008664D1">
      <w:pPr>
        <w:pStyle w:val="NoSpacing"/>
      </w:pPr>
      <w:r w:rsidRPr="000C1BDB">
        <w:t>List&lt;T&gt;</w:t>
      </w:r>
      <w:r>
        <w:t xml:space="preserve"> (</w:t>
      </w:r>
      <w:r w:rsidRPr="00BA2C4E">
        <w:t>In most cases</w:t>
      </w:r>
      <w:r>
        <w:t xml:space="preserve">), </w:t>
      </w:r>
      <w:r w:rsidRPr="000C1BDB">
        <w:t>Dictionary&lt;TKey,TValue&gt;</w:t>
      </w:r>
      <w:r>
        <w:t xml:space="preserve">, </w:t>
      </w:r>
      <w:r w:rsidRPr="000C1BDB">
        <w:t>Queue&lt;T&gt;</w:t>
      </w:r>
      <w:r>
        <w:t xml:space="preserve">, </w:t>
      </w:r>
      <w:r w:rsidRPr="000C1BDB">
        <w:t>ICollection&lt;T&gt;</w:t>
      </w:r>
      <w:r>
        <w:t xml:space="preserve">, </w:t>
      </w:r>
    </w:p>
    <w:p w:rsidR="008664D1" w:rsidRDefault="008664D1" w:rsidP="008664D1"/>
    <w:p w:rsidR="008664D1" w:rsidRDefault="008664D1" w:rsidP="008664D1">
      <w:r>
        <w:t xml:space="preserve">        static void Swap&lt;T&gt;(ref T input1, ref T input2)</w:t>
      </w:r>
    </w:p>
    <w:p w:rsidR="008664D1" w:rsidRDefault="008664D1" w:rsidP="008664D1">
      <w:r>
        <w:t xml:space="preserve">        {</w:t>
      </w:r>
    </w:p>
    <w:p w:rsidR="008664D1" w:rsidRDefault="008664D1" w:rsidP="008664D1">
      <w:r>
        <w:t xml:space="preserve">            T temp = default(T);</w:t>
      </w:r>
    </w:p>
    <w:p w:rsidR="008664D1" w:rsidRDefault="008664D1" w:rsidP="008664D1">
      <w:r>
        <w:t xml:space="preserve">            temp = input2;</w:t>
      </w:r>
    </w:p>
    <w:p w:rsidR="008664D1" w:rsidRDefault="008664D1" w:rsidP="008664D1">
      <w:r>
        <w:t xml:space="preserve">            input2 = input1;</w:t>
      </w:r>
    </w:p>
    <w:p w:rsidR="008664D1" w:rsidRDefault="008664D1" w:rsidP="008664D1">
      <w:r>
        <w:t xml:space="preserve">            input1 = temp;</w:t>
      </w:r>
    </w:p>
    <w:p w:rsidR="008664D1" w:rsidRDefault="008664D1" w:rsidP="008664D1">
      <w:r>
        <w:t xml:space="preserve">        }</w:t>
      </w:r>
    </w:p>
    <w:p w:rsidR="008664D1" w:rsidRDefault="008664D1" w:rsidP="008664D1"/>
    <w:p w:rsidR="008664D1" w:rsidRDefault="008664D1" w:rsidP="008664D1">
      <w:r>
        <w:t>public static T Add&lt;T&gt;(T number1, T number2)</w:t>
      </w:r>
    </w:p>
    <w:p w:rsidR="008664D1" w:rsidRDefault="008664D1" w:rsidP="008664D1">
      <w:r>
        <w:t>{</w:t>
      </w:r>
    </w:p>
    <w:p w:rsidR="008664D1" w:rsidRDefault="008664D1" w:rsidP="008664D1">
      <w:r>
        <w:t xml:space="preserve">    dynamic a = number1;</w:t>
      </w:r>
    </w:p>
    <w:p w:rsidR="008664D1" w:rsidRDefault="008664D1" w:rsidP="008664D1">
      <w:r>
        <w:t xml:space="preserve">    dynamic b = number2;</w:t>
      </w:r>
    </w:p>
    <w:p w:rsidR="008664D1" w:rsidRDefault="008664D1" w:rsidP="008664D1">
      <w:r>
        <w:t xml:space="preserve">    return a + b;</w:t>
      </w:r>
    </w:p>
    <w:p w:rsidR="008664D1" w:rsidRDefault="008664D1" w:rsidP="008664D1">
      <w:r>
        <w:t>}</w:t>
      </w:r>
    </w:p>
    <w:p w:rsidR="008664D1" w:rsidRDefault="008664D1" w:rsidP="008664D1"/>
    <w:p w:rsidR="008664D1" w:rsidRDefault="008664D1" w:rsidP="008664D1">
      <w:r>
        <w:t>var resultNo = Add(4, 6);</w:t>
      </w:r>
    </w:p>
    <w:p w:rsidR="008664D1" w:rsidRDefault="008664D1" w:rsidP="008664D1">
      <w:r>
        <w:t>var resultString = Add("Ramis ", "Jadoon");</w:t>
      </w:r>
    </w:p>
    <w:p w:rsidR="008664D1" w:rsidRDefault="008664D1" w:rsidP="008664D1">
      <w:r>
        <w:t>++++++ ---</w:t>
      </w:r>
    </w:p>
    <w:p w:rsidR="008664D1" w:rsidRDefault="008664D1" w:rsidP="008664D1">
      <w:r w:rsidRPr="00715B7E">
        <w:rPr>
          <w:b/>
          <w:u w:val="single"/>
        </w:rPr>
        <w:t>Delegates</w:t>
      </w:r>
      <w:r>
        <w:t xml:space="preserve"> allow methods to be passed as parameters. </w:t>
      </w:r>
      <w:r>
        <w:tab/>
      </w:r>
    </w:p>
    <w:p w:rsidR="008664D1" w:rsidRDefault="008664D1" w:rsidP="008664D1">
      <w:r>
        <w:t>Delegates can be used to define callback methods.</w:t>
      </w:r>
    </w:p>
    <w:p w:rsidR="008664D1" w:rsidRDefault="008664D1" w:rsidP="008664D1">
      <w:r>
        <w:t>Delegates can be chained together; for example, multiple methods can be called on a single event.</w:t>
      </w:r>
    </w:p>
    <w:p w:rsidR="008664D1" w:rsidRDefault="008664D1" w:rsidP="008664D1">
      <w:r>
        <w:t xml:space="preserve">We need following 4 steps for a </w:t>
      </w:r>
      <w:r w:rsidR="004B11EA">
        <w:t>custom</w:t>
      </w:r>
      <w:r w:rsidR="004B11EA">
        <w:t xml:space="preserve"> </w:t>
      </w:r>
      <w:r>
        <w:t>delegate</w:t>
      </w:r>
    </w:p>
    <w:p w:rsidR="008664D1" w:rsidRDefault="008664D1" w:rsidP="008664D1">
      <w:r w:rsidRPr="00715B7E">
        <w:rPr>
          <w:b/>
        </w:rPr>
        <w:t>1)</w:t>
      </w:r>
      <w:r>
        <w:t xml:space="preserve"> Declare</w:t>
      </w:r>
    </w:p>
    <w:p w:rsidR="008664D1" w:rsidRDefault="008664D1" w:rsidP="008664D1">
      <w:r>
        <w:t>delegate int NumberChanger(int n);</w:t>
      </w:r>
      <w:r>
        <w:tab/>
      </w:r>
    </w:p>
    <w:p w:rsidR="008664D1" w:rsidRDefault="008664D1" w:rsidP="008664D1">
      <w:bookmarkStart w:id="0" w:name="_GoBack"/>
      <w:bookmarkEnd w:id="0"/>
      <w:r w:rsidRPr="00715B7E">
        <w:rPr>
          <w:b/>
        </w:rPr>
        <w:t>2)</w:t>
      </w:r>
      <w:r>
        <w:t xml:space="preserve"> some method/s for the delegate (should match the signature of declared delegate)</w:t>
      </w:r>
    </w:p>
    <w:p w:rsidR="008664D1" w:rsidRDefault="008664D1" w:rsidP="008664D1">
      <w:r>
        <w:t>public static int AddNum(int p) {</w:t>
      </w:r>
    </w:p>
    <w:p w:rsidR="008664D1" w:rsidRDefault="008664D1" w:rsidP="008664D1">
      <w:r>
        <w:t xml:space="preserve">                num += p;</w:t>
      </w:r>
    </w:p>
    <w:p w:rsidR="008664D1" w:rsidRDefault="008664D1" w:rsidP="008664D1">
      <w:r>
        <w:t xml:space="preserve">                return num; }</w:t>
      </w:r>
    </w:p>
    <w:p w:rsidR="008664D1" w:rsidRDefault="008664D1" w:rsidP="008664D1">
      <w:r>
        <w:t>//</w:t>
      </w:r>
      <w:r w:rsidRPr="00715B7E">
        <w:rPr>
          <w:b/>
        </w:rPr>
        <w:t>3)</w:t>
      </w:r>
      <w:r w:rsidR="005D5778">
        <w:rPr>
          <w:b/>
        </w:rPr>
        <w:t xml:space="preserve"> </w:t>
      </w:r>
      <w:r>
        <w:t>create delegate instances</w:t>
      </w:r>
    </w:p>
    <w:p w:rsidR="008664D1" w:rsidRDefault="008664D1" w:rsidP="008664D1">
      <w:r>
        <w:t>NumberChanger nc1 = new NumberChanger(MethosForDelegate.AddNum);</w:t>
      </w:r>
    </w:p>
    <w:p w:rsidR="008664D1" w:rsidRDefault="008664D1" w:rsidP="008664D1">
      <w:r>
        <w:lastRenderedPageBreak/>
        <w:t>//</w:t>
      </w:r>
      <w:r w:rsidRPr="00715B7E">
        <w:rPr>
          <w:b/>
        </w:rPr>
        <w:t>4)</w:t>
      </w:r>
      <w:r>
        <w:t xml:space="preserve"> calling the methods using the delegate objects</w:t>
      </w:r>
    </w:p>
    <w:p w:rsidR="008664D1" w:rsidRDefault="008664D1" w:rsidP="008664D1">
      <w:r>
        <w:t>nc1(25);</w:t>
      </w:r>
    </w:p>
    <w:p w:rsidR="008664D1" w:rsidRDefault="008664D1" w:rsidP="008664D1"/>
    <w:p w:rsidR="008664D1" w:rsidRDefault="008664D1" w:rsidP="008664D1">
      <w:r>
        <w:rPr>
          <w:rFonts w:ascii="Consolas" w:hAnsi="Consolas" w:cs="Consolas"/>
          <w:color w:val="008000"/>
          <w:sz w:val="19"/>
          <w:szCs w:val="19"/>
        </w:rPr>
        <w:t>//</w:t>
      </w:r>
      <w:r w:rsidRPr="003D358A">
        <w:rPr>
          <w:rFonts w:ascii="Consolas" w:hAnsi="Consolas" w:cs="Consolas"/>
          <w:b/>
          <w:color w:val="008000"/>
          <w:sz w:val="19"/>
          <w:szCs w:val="19"/>
        </w:rPr>
        <w:t>Step 3 if we use Func&lt;&gt;</w:t>
      </w:r>
      <w:r w:rsidR="00FF0BE8">
        <w:rPr>
          <w:rFonts w:ascii="Consolas" w:hAnsi="Consolas" w:cs="Consolas"/>
          <w:b/>
          <w:color w:val="008000"/>
          <w:sz w:val="19"/>
          <w:szCs w:val="19"/>
        </w:rPr>
        <w:t xml:space="preserve"> we don’t need step 1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>
        <w:t>create delegate instances</w:t>
      </w:r>
    </w:p>
    <w:p w:rsidR="00185586" w:rsidRDefault="00185586" w:rsidP="0018558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Func&lt;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F0BE8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FuncDelegateXyz = </w:t>
      </w:r>
      <w:r>
        <w:t xml:space="preserve">new </w:t>
      </w:r>
      <w:r>
        <w:t>MethosForDelegate.AddNum</w:t>
      </w:r>
      <w:r>
        <w:t>;</w:t>
      </w:r>
    </w:p>
    <w:p w:rsidR="00185586" w:rsidRDefault="00185586" w:rsidP="008664D1">
      <w:pPr>
        <w:rPr>
          <w:rFonts w:ascii="Consolas" w:hAnsi="Consolas" w:cs="Consolas"/>
          <w:color w:val="000000"/>
          <w:sz w:val="19"/>
          <w:szCs w:val="19"/>
        </w:rPr>
      </w:pPr>
    </w:p>
    <w:p w:rsidR="00185586" w:rsidRDefault="00185586" w:rsidP="00185586">
      <w:pPr>
        <w:rPr>
          <w:rFonts w:ascii="Consolas" w:hAnsi="Consolas" w:cs="Consolas"/>
          <w:color w:val="000000"/>
          <w:sz w:val="19"/>
          <w:szCs w:val="19"/>
        </w:rPr>
      </w:pPr>
    </w:p>
    <w:p w:rsidR="008664D1" w:rsidRDefault="008664D1" w:rsidP="008664D1">
      <w:r>
        <w:rPr>
          <w:rFonts w:ascii="Consolas" w:hAnsi="Consolas" w:cs="Consolas"/>
          <w:color w:val="000000"/>
          <w:sz w:val="19"/>
          <w:szCs w:val="19"/>
        </w:rPr>
        <w:t>//</w:t>
      </w:r>
      <w:r w:rsidRPr="003D358A">
        <w:rPr>
          <w:rFonts w:ascii="Consolas" w:hAnsi="Consolas" w:cs="Consolas"/>
          <w:b/>
          <w:color w:val="000000"/>
          <w:sz w:val="19"/>
          <w:szCs w:val="19"/>
        </w:rPr>
        <w:t>Step 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if we use Func&lt;&gt;) </w:t>
      </w:r>
      <w:r w:rsidRPr="00715B7E">
        <w:rPr>
          <w:b/>
        </w:rPr>
        <w:t>)</w:t>
      </w:r>
      <w:r>
        <w:t xml:space="preserve"> calling the methods using the delegate objects</w:t>
      </w:r>
    </w:p>
    <w:p w:rsidR="008664D1" w:rsidRDefault="008664D1" w:rsidP="008664D1">
      <w:r>
        <w:rPr>
          <w:rFonts w:ascii="Consolas" w:hAnsi="Consolas" w:cs="Consolas"/>
          <w:color w:val="000000"/>
          <w:sz w:val="19"/>
          <w:szCs w:val="19"/>
        </w:rPr>
        <w:t>FuncDelegateXyz</w:t>
      </w:r>
      <w:r>
        <w:t xml:space="preserve"> (27);</w:t>
      </w:r>
    </w:p>
    <w:p w:rsidR="008664D1" w:rsidRDefault="008664D1" w:rsidP="008664D1"/>
    <w:p w:rsidR="008664D1" w:rsidRDefault="008664D1" w:rsidP="008664D1">
      <w:r w:rsidRPr="00222242">
        <w:rPr>
          <w:b/>
          <w:u w:val="single"/>
        </w:rPr>
        <w:t>Func</w:t>
      </w:r>
      <w:r>
        <w:t xml:space="preserve">: Func is logically similar to </w:t>
      </w:r>
      <w:r w:rsidR="00817604">
        <w:t>custom/</w:t>
      </w:r>
      <w:r>
        <w:t>base delegate implementation.</w:t>
      </w:r>
    </w:p>
    <w:p w:rsidR="008664D1" w:rsidRDefault="008664D1" w:rsidP="008664D1">
      <w:r>
        <w:t>we need to provide the signature parameter &amp; its return type.</w:t>
      </w:r>
      <w:r>
        <w:tab/>
      </w:r>
    </w:p>
    <w:p w:rsidR="005D5778" w:rsidRDefault="005D5778" w:rsidP="005D5778">
      <w:r w:rsidRPr="005D5778">
        <w:t>A Func delegate type can include 0 to 16 input parameters of different types. However, it must include one out parameter for result</w:t>
      </w:r>
      <w:r>
        <w:t xml:space="preserve"> </w:t>
      </w:r>
      <w:r>
        <w:t>(always the last parameter)</w:t>
      </w:r>
      <w:r>
        <w:t>.</w:t>
      </w:r>
    </w:p>
    <w:p w:rsidR="008664D1" w:rsidRDefault="008664D1" w:rsidP="008664D1">
      <w:r>
        <w:t xml:space="preserve">Func is always used when you have return object or type from method. </w:t>
      </w:r>
    </w:p>
    <w:p w:rsidR="008664D1" w:rsidRDefault="008664D1" w:rsidP="008664D1">
      <w:r>
        <w:t xml:space="preserve">If you have void method, you should be using </w:t>
      </w:r>
      <w:r w:rsidRPr="00222242">
        <w:rPr>
          <w:b/>
        </w:rPr>
        <w:t>Action</w:t>
      </w:r>
      <w:r>
        <w:t>.</w:t>
      </w:r>
    </w:p>
    <w:p w:rsidR="008664D1" w:rsidRDefault="008664D1" w:rsidP="008664D1">
      <w:r>
        <w:t xml:space="preserve">    // Func is a generic delegate, is logically similar to </w:t>
      </w:r>
      <w:r w:rsidR="000973C0">
        <w:t>custom</w:t>
      </w:r>
      <w:r w:rsidR="000973C0">
        <w:t>/</w:t>
      </w:r>
      <w:r>
        <w:t>base delegate implementation.</w:t>
      </w:r>
    </w:p>
    <w:p w:rsidR="008664D1" w:rsidRDefault="008664D1" w:rsidP="008664D1"/>
    <w:p w:rsidR="008664D1" w:rsidRDefault="008664D1" w:rsidP="008664D1">
      <w:r>
        <w:t xml:space="preserve">    // Func&lt;T1, T2, ..., Tn, Tr&gt; represents a function, that takes (T1, T2, ..., Tn) arguments and returns Tr.</w:t>
      </w:r>
    </w:p>
    <w:p w:rsidR="008664D1" w:rsidRDefault="008664D1" w:rsidP="008664D1">
      <w:r>
        <w:t xml:space="preserve">    // If you have a function that needs to return different types, depending on the parameters, </w:t>
      </w:r>
    </w:p>
    <w:p w:rsidR="008664D1" w:rsidRDefault="008664D1" w:rsidP="008664D1">
      <w:r>
        <w:t xml:space="preserve">    // you can use a Func delegate, specifying the return type.</w:t>
      </w:r>
    </w:p>
    <w:p w:rsidR="00222242" w:rsidRPr="008664D1" w:rsidRDefault="00222242" w:rsidP="008664D1"/>
    <w:sectPr w:rsidR="00222242" w:rsidRPr="008664D1" w:rsidSect="00BD6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1"/>
    <w:rsid w:val="000973C0"/>
    <w:rsid w:val="00185586"/>
    <w:rsid w:val="00222242"/>
    <w:rsid w:val="003222C6"/>
    <w:rsid w:val="003C4941"/>
    <w:rsid w:val="003D358A"/>
    <w:rsid w:val="004B11EA"/>
    <w:rsid w:val="005D5778"/>
    <w:rsid w:val="0066202E"/>
    <w:rsid w:val="00665A63"/>
    <w:rsid w:val="006F6B60"/>
    <w:rsid w:val="00715B7E"/>
    <w:rsid w:val="007D29E1"/>
    <w:rsid w:val="007F2222"/>
    <w:rsid w:val="00817604"/>
    <w:rsid w:val="008664D1"/>
    <w:rsid w:val="00BD6E91"/>
    <w:rsid w:val="00F92A2A"/>
    <w:rsid w:val="00F97A7E"/>
    <w:rsid w:val="00FA5A00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4BFD"/>
  <w15:chartTrackingRefBased/>
  <w15:docId w15:val="{90CDAB02-267C-421A-AC97-357FC173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E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C0F441D9.dotm</Template>
  <TotalTime>33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17</cp:revision>
  <dcterms:created xsi:type="dcterms:W3CDTF">2019-01-25T05:53:00Z</dcterms:created>
  <dcterms:modified xsi:type="dcterms:W3CDTF">2019-02-15T03:59:00Z</dcterms:modified>
</cp:coreProperties>
</file>