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648" w:rsidRDefault="00D36648"/>
    <w:p w:rsidR="006F75EC" w:rsidRDefault="005618F6">
      <w:r>
        <w:t>Others:</w:t>
      </w:r>
    </w:p>
    <w:p w:rsidR="00F538CE" w:rsidRDefault="00F538CE"/>
    <w:p w:rsidR="00F538CE" w:rsidRDefault="00F538CE">
      <w:proofErr w:type="gramStart"/>
      <w:r w:rsidRPr="00F538CE">
        <w:t>git</w:t>
      </w:r>
      <w:proofErr w:type="gramEnd"/>
      <w:r w:rsidRPr="00F538CE">
        <w:t xml:space="preserve"> remote </w:t>
      </w:r>
      <w:r w:rsidRPr="00A82445">
        <w:rPr>
          <w:b/>
        </w:rPr>
        <w:t>prune</w:t>
      </w:r>
      <w:r w:rsidRPr="00F538CE">
        <w:t xml:space="preserve"> origin --dry-run</w:t>
      </w:r>
    </w:p>
    <w:p w:rsidR="00B26D25" w:rsidRDefault="00B26D25">
      <w:r w:rsidRPr="00B26D25">
        <w:t xml:space="preserve">git remote prune origin </w:t>
      </w:r>
    </w:p>
    <w:p w:rsidR="00F538CE" w:rsidRDefault="00F538CE"/>
    <w:p w:rsidR="006F75EC" w:rsidRDefault="006F75EC">
      <w:r w:rsidRPr="006F75EC">
        <w:t>Azure Data Studio</w:t>
      </w:r>
      <w:r w:rsidR="00BA4E7A">
        <w:t xml:space="preserve"> (similar to </w:t>
      </w:r>
      <w:r w:rsidR="00BA4E7A" w:rsidRPr="00BA4E7A">
        <w:t>SSMS</w:t>
      </w:r>
      <w:r w:rsidR="00BA4E7A">
        <w:t>)</w:t>
      </w:r>
      <w:r w:rsidRPr="006F75EC">
        <w:t xml:space="preserve"> is a new cross-platform tool that runs on </w:t>
      </w:r>
      <w:proofErr w:type="spellStart"/>
      <w:r w:rsidRPr="006F75EC">
        <w:t>macOS</w:t>
      </w:r>
      <w:proofErr w:type="spellEnd"/>
      <w:r w:rsidRPr="006F75EC">
        <w:t>, Linux, as well as Windows.</w:t>
      </w:r>
    </w:p>
    <w:p w:rsidR="008736E5" w:rsidRDefault="008736E5" w:rsidP="008736E5">
      <w:r w:rsidRPr="008736E5">
        <w:rPr>
          <w:b/>
        </w:rPr>
        <w:t>Code Coverage</w:t>
      </w:r>
      <w:r>
        <w:t>: on the projects we want to see code coverage values</w:t>
      </w:r>
    </w:p>
    <w:p w:rsidR="008736E5" w:rsidRDefault="008736E5" w:rsidP="008736E5">
      <w:r>
        <w:t>Run unit tests.</w:t>
      </w:r>
    </w:p>
    <w:p w:rsidR="008736E5" w:rsidRDefault="008736E5" w:rsidP="008736E5">
      <w:r>
        <w:t>On the "Test Explorer" select passed unit tests, right click =&gt; "</w:t>
      </w:r>
      <w:proofErr w:type="spellStart"/>
      <w:r>
        <w:t>Analyze</w:t>
      </w:r>
      <w:proofErr w:type="spellEnd"/>
      <w:r>
        <w:t xml:space="preserve"> Code Coverage for Selected Tests".</w:t>
      </w:r>
    </w:p>
    <w:p w:rsidR="008736E5" w:rsidRDefault="008736E5" w:rsidP="008736E5">
      <w:r>
        <w:t>You should see code coverage for your assemblies in the "Code Coverage Result window".</w:t>
      </w:r>
    </w:p>
    <w:p w:rsidR="008736E5" w:rsidRDefault="008736E5" w:rsidP="008736E5">
      <w:r>
        <w:t>Just open the file</w:t>
      </w:r>
      <w:r w:rsidR="00682DFC">
        <w:t>/class</w:t>
      </w:r>
      <w:r>
        <w:t xml:space="preserve"> and in Code Coverage Result window click on the </w:t>
      </w:r>
      <w:r w:rsidRPr="008D1916">
        <w:rPr>
          <w:b/>
        </w:rPr>
        <w:t>icon "Show code coverage colouring"</w:t>
      </w:r>
      <w:r>
        <w:t xml:space="preserve">. Pink colour </w:t>
      </w:r>
      <w:r w:rsidR="006C775B">
        <w:t xml:space="preserve">meaning </w:t>
      </w:r>
      <w:r>
        <w:t xml:space="preserve">not being covered. </w:t>
      </w:r>
    </w:p>
    <w:p w:rsidR="006F75EC" w:rsidRDefault="006F75EC"/>
    <w:p w:rsidR="00CF497F" w:rsidRDefault="00CF497F" w:rsidP="00AA61FE"/>
    <w:p w:rsidR="00CE17F7" w:rsidRDefault="00CE17F7" w:rsidP="00AA61FE"/>
    <w:p w:rsidR="00CE17F7" w:rsidRDefault="00CE17F7" w:rsidP="00CE17F7">
      <w:r w:rsidRPr="00CE17F7">
        <w:rPr>
          <w:b/>
        </w:rPr>
        <w:t>Abstract Class</w:t>
      </w:r>
      <w:r>
        <w:t xml:space="preserve">: </w:t>
      </w:r>
      <w:r w:rsidRPr="00CE17F7">
        <w:t>cannot be instantiated. An abstract class</w:t>
      </w:r>
      <w:r>
        <w:t xml:space="preserve"> </w:t>
      </w:r>
      <w:r w:rsidRPr="00CE17F7">
        <w:t>is used to inherit in the child class</w:t>
      </w:r>
      <w:r>
        <w:t xml:space="preserve"> example is base class</w:t>
      </w:r>
      <w:r w:rsidRPr="00CE17F7">
        <w:t>.</w:t>
      </w:r>
    </w:p>
    <w:p w:rsidR="0073409B" w:rsidRDefault="0073409B" w:rsidP="0073409B">
      <w:r>
        <w:t xml:space="preserve">An abstract class can have a </w:t>
      </w:r>
      <w:r w:rsidRPr="005E24B1">
        <w:rPr>
          <w:b/>
        </w:rPr>
        <w:t>static method</w:t>
      </w:r>
      <w:r>
        <w:t>, which can be called directly, even if you do not have an instance of the abstract class</w:t>
      </w:r>
      <w:r w:rsidR="00EC643A">
        <w:t>.</w:t>
      </w:r>
    </w:p>
    <w:p w:rsidR="00DE433E" w:rsidRDefault="00F76856" w:rsidP="00CE17F7">
      <w:proofErr w:type="spellStart"/>
      <w:proofErr w:type="gramStart"/>
      <w:r>
        <w:rPr>
          <w:b/>
        </w:rPr>
        <w:t>s</w:t>
      </w:r>
      <w:r w:rsidR="00DE433E" w:rsidRPr="00DE433E">
        <w:rPr>
          <w:b/>
        </w:rPr>
        <w:t>A</w:t>
      </w:r>
      <w:r w:rsidR="00CE17F7" w:rsidRPr="00DE433E">
        <w:rPr>
          <w:b/>
        </w:rPr>
        <w:t>bstract</w:t>
      </w:r>
      <w:proofErr w:type="spellEnd"/>
      <w:proofErr w:type="gramEnd"/>
      <w:r w:rsidR="00CE17F7" w:rsidRPr="00DE433E">
        <w:rPr>
          <w:b/>
        </w:rPr>
        <w:t xml:space="preserve"> methods</w:t>
      </w:r>
      <w:r w:rsidR="00CE17F7">
        <w:t xml:space="preserve"> have no actual code in them, and </w:t>
      </w:r>
      <w:r w:rsidR="00DE433E">
        <w:t>child/</w:t>
      </w:r>
      <w:r w:rsidR="00CE17F7">
        <w:t xml:space="preserve">subclasses </w:t>
      </w:r>
      <w:r w:rsidR="00DE433E">
        <w:t xml:space="preserve">have to </w:t>
      </w:r>
      <w:r w:rsidR="00CE17F7">
        <w:t xml:space="preserve">override the method. </w:t>
      </w:r>
    </w:p>
    <w:p w:rsidR="00CE17F7" w:rsidRDefault="00CE17F7" w:rsidP="00CE17F7">
      <w:r w:rsidRPr="00DE433E">
        <w:rPr>
          <w:b/>
        </w:rPr>
        <w:t>Virtual methods</w:t>
      </w:r>
      <w:r>
        <w:t xml:space="preserve"> </w:t>
      </w:r>
      <w:r w:rsidR="00DE433E">
        <w:t xml:space="preserve">in an abstract class </w:t>
      </w:r>
      <w:r>
        <w:t xml:space="preserve">can have code, which is usually a default implementation of something, and any subclasses </w:t>
      </w:r>
      <w:r w:rsidR="0041305C">
        <w:t>can</w:t>
      </w:r>
      <w:r>
        <w:t xml:space="preserve"> override the method using the override modifier and provide a custom implementation.</w:t>
      </w:r>
    </w:p>
    <w:p w:rsidR="00CE17F7" w:rsidRDefault="00CE17F7" w:rsidP="00CE17F7">
      <w:r>
        <w:t>It is not necessary to override virtual method in derived but it can be.</w:t>
      </w:r>
    </w:p>
    <w:p w:rsidR="00C43C66" w:rsidRDefault="00C43C66" w:rsidP="00C43C66">
      <w:r w:rsidRPr="00CE17F7">
        <w:t>An abstract class cannot be inherited by structures. It can contains constructors or destructors. It can implement functions with non-Abstract methods.</w:t>
      </w:r>
      <w:r w:rsidR="003941F4">
        <w:t xml:space="preserve"> </w:t>
      </w:r>
      <w:r w:rsidR="003941F4" w:rsidRPr="003941F4">
        <w:t>Abstract method declarations are only permitted in abstract classes.</w:t>
      </w:r>
      <w:r w:rsidR="00E92164">
        <w:t xml:space="preserve"> </w:t>
      </w:r>
    </w:p>
    <w:p w:rsidR="00C43C66" w:rsidRDefault="004C312F" w:rsidP="00CE17F7">
      <w:r>
        <w:t xml:space="preserve">It’s opposite to </w:t>
      </w:r>
      <w:r w:rsidRPr="00C43C66">
        <w:t>sealed class</w:t>
      </w:r>
      <w:r>
        <w:t>,</w:t>
      </w:r>
      <w:r w:rsidRPr="00C43C66">
        <w:t xml:space="preserve"> the</w:t>
      </w:r>
      <w:r w:rsidR="00C43C66" w:rsidRPr="00C43C66">
        <w:t xml:space="preserve"> sealed class </w:t>
      </w:r>
      <w:r w:rsidR="00C43C66">
        <w:t xml:space="preserve">can’t be </w:t>
      </w:r>
      <w:r w:rsidR="00C43C66" w:rsidRPr="00C43C66">
        <w:t xml:space="preserve">inherited </w:t>
      </w:r>
      <w:r w:rsidR="00FA64CD">
        <w:t>while</w:t>
      </w:r>
      <w:r w:rsidR="00C43C66" w:rsidRPr="00C43C66">
        <w:t xml:space="preserve"> the abstract class</w:t>
      </w:r>
      <w:r w:rsidR="00FA64CD">
        <w:t xml:space="preserve"> </w:t>
      </w:r>
      <w:r w:rsidR="00C43C66">
        <w:t>can only</w:t>
      </w:r>
      <w:r w:rsidR="00C43C66" w:rsidRPr="00C43C66">
        <w:t xml:space="preserve"> be inherited</w:t>
      </w:r>
      <w:r w:rsidR="00FA64CD">
        <w:t xml:space="preserve"> by child classes</w:t>
      </w:r>
      <w:r w:rsidR="00E744CE">
        <w:t xml:space="preserve"> (can’t have instances)</w:t>
      </w:r>
      <w:r w:rsidR="00C43C66" w:rsidRPr="00C43C66">
        <w:t>.</w:t>
      </w:r>
    </w:p>
    <w:p w:rsidR="00CE17F7" w:rsidRDefault="00CE17F7" w:rsidP="00CE17F7"/>
    <w:p w:rsidR="00CE17F7" w:rsidRDefault="00CE17F7" w:rsidP="00CE17F7"/>
    <w:p w:rsidR="001B4B61" w:rsidRDefault="001B4B61" w:rsidP="00CE17F7"/>
    <w:p w:rsidR="001B4B61" w:rsidRDefault="001B4B61" w:rsidP="00CE17F7"/>
    <w:p w:rsidR="001B4B61" w:rsidRDefault="001B4B61" w:rsidP="001B4B61">
      <w:r w:rsidRPr="001B4B61">
        <w:rPr>
          <w:b/>
          <w:u w:val="single"/>
        </w:rPr>
        <w:t>Load/Performance/Stress testing</w:t>
      </w:r>
      <w:r>
        <w:rPr>
          <w:b/>
          <w:u w:val="single"/>
        </w:rPr>
        <w:t xml:space="preserve"> </w:t>
      </w:r>
      <w:r w:rsidRPr="001B4B61">
        <w:rPr>
          <w:b/>
          <w:u w:val="single"/>
        </w:rPr>
        <w:t>tool</w:t>
      </w:r>
      <w:r w:rsidRPr="001B4B61">
        <w:rPr>
          <w:b/>
        </w:rPr>
        <w:t>:</w:t>
      </w:r>
      <w:r>
        <w:t xml:space="preserve"> We can use Soap UI open source or Pro version, Apache </w:t>
      </w:r>
      <w:proofErr w:type="spellStart"/>
      <w:r>
        <w:t>JMeter</w:t>
      </w:r>
      <w:proofErr w:type="spellEnd"/>
      <w:r>
        <w:t xml:space="preserve"> which is open source, </w:t>
      </w:r>
    </w:p>
    <w:p w:rsidR="001B4B61" w:rsidRDefault="001B4B61" w:rsidP="001B4B61">
      <w:r>
        <w:t>Microsoft included performance testing in their Visual Studio Enterprise till VS 2019.</w:t>
      </w:r>
      <w:r w:rsidR="00CD2065">
        <w:t xml:space="preserve"> </w:t>
      </w:r>
    </w:p>
    <w:p w:rsidR="00CD2065" w:rsidRDefault="00CD2065" w:rsidP="00CD2065">
      <w:r>
        <w:t>Load Testing in Azure DevOps/Azure Test Plans in cloud.</w:t>
      </w:r>
    </w:p>
    <w:p w:rsidR="001B4B61" w:rsidRDefault="001B4B61" w:rsidP="001B4B61">
      <w:proofErr w:type="spellStart"/>
      <w:r>
        <w:t>Netling</w:t>
      </w:r>
      <w:proofErr w:type="spellEnd"/>
      <w:r>
        <w:t xml:space="preserve"> is by Tore </w:t>
      </w:r>
      <w:proofErr w:type="spellStart"/>
      <w:r>
        <w:t>Lervik</w:t>
      </w:r>
      <w:proofErr w:type="spellEnd"/>
      <w:r>
        <w:t xml:space="preserve"> and is a nice little load tester client for easy and quick web testing. </w:t>
      </w:r>
      <w:proofErr w:type="gramStart"/>
      <w:r>
        <w:t>It's</w:t>
      </w:r>
      <w:proofErr w:type="gramEnd"/>
      <w:r>
        <w:t xml:space="preserve"> open source and on GitHub.</w:t>
      </w:r>
    </w:p>
    <w:p w:rsidR="00912CE7" w:rsidRDefault="000F2271" w:rsidP="008720A6">
      <w:r>
        <w:lastRenderedPageBreak/>
        <w:t>I</w:t>
      </w:r>
      <w:r w:rsidR="00D746F3">
        <w:t>n load testing</w:t>
      </w:r>
      <w:r w:rsidR="00606E02">
        <w:t>,</w:t>
      </w:r>
      <w:r w:rsidR="00D746F3">
        <w:t xml:space="preserve"> if with only 2 threads you get database deadlocks, w</w:t>
      </w:r>
      <w:r w:rsidR="00912CE7">
        <w:t xml:space="preserve">e need to tune/create index on </w:t>
      </w:r>
      <w:r w:rsidR="00B73F1C">
        <w:t>database</w:t>
      </w:r>
      <w:r w:rsidR="00912CE7">
        <w:t xml:space="preserve"> tables </w:t>
      </w:r>
      <w:r w:rsidR="00912CE7" w:rsidRPr="00912CE7">
        <w:t xml:space="preserve">using </w:t>
      </w:r>
      <w:r w:rsidR="00912CE7">
        <w:t xml:space="preserve">SQL Server </w:t>
      </w:r>
      <w:r w:rsidR="00912CE7" w:rsidRPr="00912CE7">
        <w:t>profiler and</w:t>
      </w:r>
      <w:r w:rsidR="001610D4">
        <w:t xml:space="preserve"> Database Engine</w:t>
      </w:r>
      <w:r w:rsidR="00912CE7">
        <w:t xml:space="preserve"> </w:t>
      </w:r>
      <w:r w:rsidR="00912CE7" w:rsidRPr="00912CE7">
        <w:t>Tuning Advisor</w:t>
      </w:r>
      <w:r w:rsidR="00912CE7">
        <w:t xml:space="preserve"> (for Indexes</w:t>
      </w:r>
      <w:r w:rsidR="001610D4">
        <w:t xml:space="preserve"> by default or non</w:t>
      </w:r>
      <w:r w:rsidR="00710786">
        <w:t>-</w:t>
      </w:r>
      <w:r w:rsidR="001610D4">
        <w:t>cluster</w:t>
      </w:r>
      <w:r w:rsidR="00710786">
        <w:t>e</w:t>
      </w:r>
      <w:r w:rsidR="001610D4">
        <w:t xml:space="preserve">d indexes/ index </w:t>
      </w:r>
      <w:r w:rsidR="00D746F3">
        <w:t>views</w:t>
      </w:r>
      <w:r w:rsidR="00912CE7">
        <w:t>)</w:t>
      </w:r>
      <w:r w:rsidR="006D169D">
        <w:t>.</w:t>
      </w:r>
    </w:p>
    <w:p w:rsidR="008720A6" w:rsidRDefault="008720A6" w:rsidP="008720A6">
      <w:r>
        <w:t>The First type of testing normally done is Functional testing</w:t>
      </w:r>
      <w:r w:rsidR="00503C88">
        <w:t>,</w:t>
      </w:r>
      <w:r>
        <w:t xml:space="preserve"> which ensures that the application is working as expected.</w:t>
      </w:r>
    </w:p>
    <w:p w:rsidR="001B4B61" w:rsidRDefault="00E07B73" w:rsidP="00CE17F7">
      <w:r>
        <w:t xml:space="preserve">In load testing we need to monitor the CPU, Memory and Network </w:t>
      </w:r>
      <w:r w:rsidR="00923EEF">
        <w:t>traffic/</w:t>
      </w:r>
      <w:r>
        <w:t>load</w:t>
      </w:r>
      <w:r w:rsidR="004118B8">
        <w:t>.</w:t>
      </w:r>
    </w:p>
    <w:p w:rsidR="004118B8" w:rsidRDefault="004118B8" w:rsidP="00CE17F7">
      <w:r>
        <w:t>We need to pick the small, medium and largest API endpoints</w:t>
      </w:r>
      <w:r w:rsidR="00E6130F">
        <w:t xml:space="preserve"> like number of validations</w:t>
      </w:r>
      <w:r w:rsidR="003A72F2">
        <w:t>/</w:t>
      </w:r>
      <w:proofErr w:type="spellStart"/>
      <w:r w:rsidR="003A72F2">
        <w:t>db</w:t>
      </w:r>
      <w:proofErr w:type="spellEnd"/>
      <w:r w:rsidR="003A72F2">
        <w:t xml:space="preserve"> hit</w:t>
      </w:r>
      <w:r w:rsidR="00E6130F">
        <w:t xml:space="preserve"> required</w:t>
      </w:r>
      <w:r>
        <w:t>.</w:t>
      </w:r>
    </w:p>
    <w:p w:rsidR="00C76198" w:rsidRDefault="00BB56C8" w:rsidP="00CE17F7">
      <w:r>
        <w:t>Choose random test with say 5 threads/users.</w:t>
      </w:r>
      <w:r w:rsidR="00C76198">
        <w:t xml:space="preserve"> </w:t>
      </w:r>
    </w:p>
    <w:p w:rsidR="004118B8" w:rsidRDefault="00C76198" w:rsidP="00CE17F7">
      <w:r>
        <w:t>Keep in mind the future projections/sate</w:t>
      </w:r>
      <w:r w:rsidR="0089020D">
        <w:t xml:space="preserve"> and how often load is expected.</w:t>
      </w:r>
    </w:p>
    <w:p w:rsidR="0089020D" w:rsidRDefault="00A049CF" w:rsidP="00CE17F7">
      <w:r>
        <w:t xml:space="preserve">Have some long </w:t>
      </w:r>
      <w:r w:rsidR="00F71FCC">
        <w:t>running</w:t>
      </w:r>
      <w:r>
        <w:t xml:space="preserve"> load tests like runnin</w:t>
      </w:r>
      <w:bookmarkStart w:id="0" w:name="_GoBack"/>
      <w:bookmarkEnd w:id="0"/>
      <w:r>
        <w:t>g for number of days and check the error log file maintained etc.</w:t>
      </w:r>
      <w:r w:rsidR="004A6FD1">
        <w:t xml:space="preserve"> </w:t>
      </w:r>
    </w:p>
    <w:p w:rsidR="004A6FD1" w:rsidRDefault="004A6FD1" w:rsidP="00CE17F7">
      <w:r>
        <w:t xml:space="preserve">Use Azure App Insight or </w:t>
      </w:r>
      <w:proofErr w:type="spellStart"/>
      <w:r>
        <w:t>Dynatrace</w:t>
      </w:r>
      <w:proofErr w:type="spellEnd"/>
      <w:r>
        <w:t xml:space="preserve"> etc.</w:t>
      </w:r>
    </w:p>
    <w:p w:rsidR="00A049CF" w:rsidRDefault="00A049CF" w:rsidP="00CE17F7"/>
    <w:p w:rsidR="00C76198" w:rsidRDefault="00C76198" w:rsidP="00CE17F7"/>
    <w:p w:rsidR="00923EEF" w:rsidRDefault="00923EEF" w:rsidP="00CE17F7"/>
    <w:p w:rsidR="00E07B73" w:rsidRDefault="00E07B73" w:rsidP="00CE17F7"/>
    <w:p w:rsidR="001B4B61" w:rsidRDefault="001B4B61" w:rsidP="00CE17F7"/>
    <w:p w:rsidR="007F005F" w:rsidRDefault="007F005F" w:rsidP="007F005F">
      <w:r>
        <w:t>In Soap UI properties can be used to hold the endpoints,</w:t>
      </w:r>
      <w:r w:rsidRPr="007F005F">
        <w:t xml:space="preserve"> </w:t>
      </w:r>
      <w:r>
        <w:t>authentication credentials of your services, to transfer and share session ids during test execution so multiple test steps or test cases can share the same sessions.</w:t>
      </w:r>
    </w:p>
    <w:p w:rsidR="007F005F" w:rsidRDefault="00FB3CB4" w:rsidP="007F005F">
      <w:r>
        <w:t xml:space="preserve">Properties are </w:t>
      </w:r>
      <w:r w:rsidRPr="00FB3CB4">
        <w:t>defined at several levels in soap</w:t>
      </w:r>
      <w:r>
        <w:t xml:space="preserve"> </w:t>
      </w:r>
      <w:r w:rsidRPr="00FB3CB4">
        <w:t>UI</w:t>
      </w:r>
      <w:r>
        <w:t xml:space="preserve"> </w:t>
      </w:r>
      <w:r w:rsidRPr="00FB3CB4">
        <w:t>Project, Test</w:t>
      </w:r>
      <w:r>
        <w:t xml:space="preserve"> </w:t>
      </w:r>
      <w:r w:rsidRPr="00FB3CB4">
        <w:t>Suite and Test</w:t>
      </w:r>
      <w:r>
        <w:t xml:space="preserve"> </w:t>
      </w:r>
      <w:r w:rsidRPr="00FB3CB4">
        <w:t>Case Properties</w:t>
      </w:r>
      <w:r>
        <w:t>.</w:t>
      </w:r>
      <w:r w:rsidR="001B252F">
        <w:t xml:space="preserve"> </w:t>
      </w:r>
    </w:p>
    <w:p w:rsidR="001B252F" w:rsidRDefault="001B252F" w:rsidP="007F005F">
      <w:r>
        <w:t>F</w:t>
      </w:r>
      <w:r w:rsidRPr="001B252F">
        <w:t>or example a global password might be stored at the project level and accessed inside a request message with a standard property expansion: ${#</w:t>
      </w:r>
      <w:proofErr w:type="spellStart"/>
      <w:r w:rsidRPr="001B252F">
        <w:t>Project#Password</w:t>
      </w:r>
      <w:proofErr w:type="spellEnd"/>
      <w:r w:rsidRPr="001B252F">
        <w:t>}.</w:t>
      </w:r>
    </w:p>
    <w:p w:rsidR="001B252F" w:rsidRDefault="001B252F" w:rsidP="007F005F"/>
    <w:p w:rsidR="007F005F" w:rsidRDefault="007A0EB9" w:rsidP="007F005F">
      <w:r>
        <w:rPr>
          <w:noProof/>
          <w:lang w:eastAsia="en-AU"/>
        </w:rPr>
        <w:drawing>
          <wp:inline distT="0" distB="0" distL="0" distR="0">
            <wp:extent cx="4229100" cy="2834239"/>
            <wp:effectExtent l="0" t="0" r="0" b="4445"/>
            <wp:docPr id="6" name="Picture 6" descr="project-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proper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148" cy="2838292"/>
                    </a:xfrm>
                    <a:prstGeom prst="rect">
                      <a:avLst/>
                    </a:prstGeom>
                    <a:noFill/>
                    <a:ln>
                      <a:noFill/>
                    </a:ln>
                  </pic:spPr>
                </pic:pic>
              </a:graphicData>
            </a:graphic>
          </wp:inline>
        </w:drawing>
      </w:r>
    </w:p>
    <w:p w:rsidR="007F005F" w:rsidRDefault="007F005F" w:rsidP="007F005F"/>
    <w:p w:rsidR="0037782D" w:rsidRDefault="0037782D" w:rsidP="0037782D">
      <w:r w:rsidRPr="0037782D">
        <w:rPr>
          <w:u w:val="single"/>
        </w:rPr>
        <w:t>Dynamic Properties</w:t>
      </w:r>
      <w:r>
        <w:t>:  write groovy scripts directly inside a Property Expansion;</w:t>
      </w:r>
    </w:p>
    <w:p w:rsidR="0037782D" w:rsidRDefault="0037782D" w:rsidP="0037782D">
      <w:r>
        <w:t>${</w:t>
      </w:r>
      <w:proofErr w:type="gramStart"/>
      <w:r>
        <w:t>=(</w:t>
      </w:r>
      <w:proofErr w:type="spellStart"/>
      <w:proofErr w:type="gramEnd"/>
      <w:r>
        <w:t>int</w:t>
      </w:r>
      <w:proofErr w:type="spellEnd"/>
      <w:r>
        <w:t>)(</w:t>
      </w:r>
      <w:proofErr w:type="spellStart"/>
      <w:r>
        <w:t>Math.random</w:t>
      </w:r>
      <w:proofErr w:type="spellEnd"/>
      <w:r>
        <w:t>()*1000)}</w:t>
      </w:r>
    </w:p>
    <w:p w:rsidR="0037782D" w:rsidRDefault="0037782D" w:rsidP="0037782D">
      <w:proofErr w:type="gramStart"/>
      <w:r>
        <w:t>will</w:t>
      </w:r>
      <w:proofErr w:type="gramEnd"/>
      <w:r>
        <w:t xml:space="preserve"> be replaced with a random number between 0 and 999 every time it is evaluated.</w:t>
      </w:r>
    </w:p>
    <w:p w:rsidR="0037782D" w:rsidRDefault="0037782D" w:rsidP="0037782D">
      <w:r>
        <w:lastRenderedPageBreak/>
        <w:t>${=request.name}</w:t>
      </w:r>
    </w:p>
    <w:p w:rsidR="0037782D" w:rsidRDefault="0037782D" w:rsidP="0037782D">
      <w:r>
        <w:t>If you want to provide a current formatted timestamp:</w:t>
      </w:r>
    </w:p>
    <w:p w:rsidR="0037782D" w:rsidRDefault="0037782D" w:rsidP="0037782D">
      <w:r>
        <w:t xml:space="preserve">${=import </w:t>
      </w:r>
      <w:proofErr w:type="spellStart"/>
      <w:proofErr w:type="gramStart"/>
      <w:r>
        <w:t>java.text.SimpleDateFormat</w:t>
      </w:r>
      <w:proofErr w:type="spellEnd"/>
      <w:r>
        <w:t xml:space="preserve"> ;</w:t>
      </w:r>
      <w:proofErr w:type="gramEnd"/>
      <w:r>
        <w:t xml:space="preserve"> new </w:t>
      </w:r>
      <w:proofErr w:type="spellStart"/>
      <w:r>
        <w:t>SimpleDateFormat</w:t>
      </w:r>
      <w:proofErr w:type="spellEnd"/>
      <w:r>
        <w:t>("YYYY-MM-DDT00:00:00").format(new Date())}</w:t>
      </w:r>
    </w:p>
    <w:p w:rsidR="001B4B61" w:rsidRDefault="001B4B61" w:rsidP="001B4B61"/>
    <w:p w:rsidR="00912CE7" w:rsidRDefault="00912CE7" w:rsidP="00912CE7">
      <w:r w:rsidRPr="008C1341">
        <w:rPr>
          <w:b/>
        </w:rPr>
        <w:t xml:space="preserve">Improve SQL Server performance using profiler and </w:t>
      </w:r>
      <w:r>
        <w:rPr>
          <w:b/>
        </w:rPr>
        <w:t>T</w:t>
      </w:r>
      <w:r w:rsidRPr="008C1341">
        <w:rPr>
          <w:b/>
        </w:rPr>
        <w:t xml:space="preserve">uning </w:t>
      </w:r>
      <w:r>
        <w:rPr>
          <w:b/>
        </w:rPr>
        <w:t>Ad</w:t>
      </w:r>
      <w:r w:rsidRPr="008C1341">
        <w:rPr>
          <w:b/>
        </w:rPr>
        <w:t>visor</w:t>
      </w:r>
      <w:r>
        <w:t>:</w:t>
      </w:r>
    </w:p>
    <w:p w:rsidR="00912CE7" w:rsidRDefault="00912CE7" w:rsidP="00912CE7">
      <w:r>
        <w:t xml:space="preserve">In </w:t>
      </w:r>
      <w:r w:rsidRPr="00E76790">
        <w:t xml:space="preserve">SQL Server </w:t>
      </w:r>
      <w:r>
        <w:t xml:space="preserve">profiler select </w:t>
      </w:r>
      <w:r w:rsidRPr="00CA76AD">
        <w:rPr>
          <w:b/>
        </w:rPr>
        <w:t>Tuning Template</w:t>
      </w:r>
      <w:r>
        <w:t xml:space="preserve"> and can use filters. For filters</w:t>
      </w:r>
      <w:r w:rsidRPr="00784FE1">
        <w:t xml:space="preserve"> go to Event Selection =&gt; Column Filters</w:t>
      </w:r>
      <w:r>
        <w:t xml:space="preserve"> =&gt; </w:t>
      </w:r>
      <w:r w:rsidRPr="00EB5268">
        <w:t>Select Datab</w:t>
      </w:r>
      <w:r>
        <w:t>a</w:t>
      </w:r>
      <w:r w:rsidRPr="00EB5268">
        <w:t>se</w:t>
      </w:r>
      <w:r>
        <w:t xml:space="preserve"> </w:t>
      </w:r>
      <w:r w:rsidRPr="00EB5268">
        <w:t>Name and put name in like</w:t>
      </w:r>
      <w:r>
        <w:t>.</w:t>
      </w:r>
    </w:p>
    <w:p w:rsidR="00912CE7" w:rsidRDefault="00912CE7" w:rsidP="00912CE7"/>
    <w:p w:rsidR="00912CE7" w:rsidRDefault="00912CE7" w:rsidP="00912CE7">
      <w:r>
        <w:t>After running save the workload file as trace file on your disk.</w:t>
      </w:r>
    </w:p>
    <w:p w:rsidR="00912CE7" w:rsidRDefault="00912CE7" w:rsidP="00912CE7">
      <w:r>
        <w:t>Go to Tools =&gt; Select Tuning Advisor =&gt; find the same workload file/trace file =&gt; select Database =&gt; Click on start Analysis (green paly button)</w:t>
      </w:r>
    </w:p>
    <w:p w:rsidR="00912CE7" w:rsidRDefault="00912CE7" w:rsidP="00912CE7">
      <w:r>
        <w:t>If see any error fix the errors and rerun. To fix most of the error got to Tuning Options tab =&gt; Advance Options</w:t>
      </w:r>
    </w:p>
    <w:p w:rsidR="00912CE7" w:rsidRDefault="00912CE7" w:rsidP="00912CE7">
      <w:r>
        <w:t>You can also cl</w:t>
      </w:r>
      <w:r w:rsidRPr="00E27035">
        <w:t xml:space="preserve">ick one query from profiler, copy and paste into </w:t>
      </w:r>
      <w:r>
        <w:t xml:space="preserve">SQL Server </w:t>
      </w:r>
      <w:r w:rsidRPr="00E27035">
        <w:t>Management Studio and test it. If work well, then call D</w:t>
      </w:r>
      <w:r>
        <w:t xml:space="preserve">atabase </w:t>
      </w:r>
      <w:r w:rsidRPr="00E27035">
        <w:t>T</w:t>
      </w:r>
      <w:r>
        <w:t xml:space="preserve">uning </w:t>
      </w:r>
      <w:r w:rsidRPr="00E27035">
        <w:t>A</w:t>
      </w:r>
      <w:r>
        <w:t>dvisor</w:t>
      </w:r>
      <w:r w:rsidRPr="00E27035">
        <w:t xml:space="preserve"> from Management Studio</w:t>
      </w:r>
      <w:r>
        <w:t xml:space="preserve"> =&gt; Tools</w:t>
      </w:r>
      <w:r w:rsidRPr="00E27035">
        <w:t xml:space="preserve"> and tune the query.</w:t>
      </w:r>
    </w:p>
    <w:p w:rsidR="00912CE7" w:rsidRDefault="00912CE7" w:rsidP="00912CE7">
      <w:r>
        <w:t xml:space="preserve">Run </w:t>
      </w:r>
      <w:r w:rsidRPr="00E76790">
        <w:t>tuning advisor</w:t>
      </w:r>
      <w:r>
        <w:t xml:space="preserve"> to check weather Indexes are appropriate or not.</w:t>
      </w:r>
    </w:p>
    <w:p w:rsidR="00912CE7" w:rsidRDefault="00912CE7" w:rsidP="00912CE7"/>
    <w:p w:rsidR="00912CE7" w:rsidRDefault="00912CE7" w:rsidP="00912CE7">
      <w:r>
        <w:t xml:space="preserve">Create Statistics: </w:t>
      </w:r>
    </w:p>
    <w:p w:rsidR="00912CE7" w:rsidRDefault="00912CE7" w:rsidP="00912CE7">
      <w:r>
        <w:t>You can create query optimization statistics on one or more columns of a table or indexed view in SQL Server</w:t>
      </w:r>
    </w:p>
    <w:p w:rsidR="00912CE7" w:rsidRDefault="00912CE7" w:rsidP="00912CE7">
      <w:r>
        <w:t>When particular queries do not run very often, you can select to create column-level statistics rather than an index. Column-level statistics help Query Optimizer find better execution plans</w:t>
      </w:r>
    </w:p>
    <w:p w:rsidR="00912CE7" w:rsidRDefault="00912CE7" w:rsidP="00912CE7"/>
    <w:p w:rsidR="00912CE7" w:rsidRDefault="00912CE7" w:rsidP="00912CE7">
      <w:r w:rsidRPr="00353920">
        <w:rPr>
          <w:b/>
        </w:rPr>
        <w:t>Windows performance counters</w:t>
      </w:r>
      <w:r w:rsidRPr="00CF497F">
        <w:t xml:space="preserve"> helps you analyse the performance data that applications, services, and drivers provide.</w:t>
      </w:r>
    </w:p>
    <w:p w:rsidR="001B4B61" w:rsidRDefault="001B4B61" w:rsidP="001B4B61"/>
    <w:p w:rsidR="001B4B61" w:rsidRDefault="001B4B61" w:rsidP="001B4B61"/>
    <w:p w:rsidR="001B4B61" w:rsidRDefault="001B4B61" w:rsidP="001B4B61">
      <w:r>
        <w:t xml:space="preserve">Visual Studio Enterprise, </w:t>
      </w:r>
    </w:p>
    <w:p w:rsidR="001B4B61" w:rsidRDefault="001B4B61" w:rsidP="001B4B61"/>
    <w:p w:rsidR="001B4B61" w:rsidRDefault="00F90853" w:rsidP="001B4B61">
      <w:r w:rsidRPr="00F90853">
        <w:rPr>
          <w:b/>
          <w:u w:val="single"/>
        </w:rPr>
        <w:t>APIM:</w:t>
      </w:r>
      <w:r w:rsidRPr="00F90853">
        <w:t xml:space="preserve"> In </w:t>
      </w:r>
      <w:r>
        <w:t>APIM we can have Revisions (</w:t>
      </w:r>
      <w:proofErr w:type="spellStart"/>
      <w:r>
        <w:t>non breaking</w:t>
      </w:r>
      <w:proofErr w:type="spellEnd"/>
      <w:r>
        <w:t xml:space="preserve"> changes) or versions without effecting the end users after our testing we can enable the production/end-user’s version/revisions.</w:t>
      </w:r>
    </w:p>
    <w:p w:rsidR="00F90853" w:rsidRDefault="00F90853" w:rsidP="001B4B61">
      <w:r>
        <w:t>Can have mocked operations before the actual implementation like the UI developer can start using the mocked endpoint until the actual implementation.</w:t>
      </w:r>
    </w:p>
    <w:p w:rsidR="009B649D" w:rsidRDefault="009B649D" w:rsidP="001B4B61">
      <w:r>
        <w:t>Can be imported/deployed by Open API/</w:t>
      </w:r>
      <w:r w:rsidR="00AF6F2D">
        <w:t>Swagger</w:t>
      </w:r>
      <w:r>
        <w:t xml:space="preserve"> or from as Azure App Service or WISDAL Soap service.</w:t>
      </w:r>
    </w:p>
    <w:p w:rsidR="009B649D" w:rsidRDefault="009B649D" w:rsidP="001B4B61">
      <w:r>
        <w:t xml:space="preserve">In code we can generate open </w:t>
      </w:r>
      <w:r w:rsidR="00AF6F2D">
        <w:t>API</w:t>
      </w:r>
      <w:r w:rsidR="00E53B57">
        <w:t>s</w:t>
      </w:r>
      <w:r>
        <w:t xml:space="preserve"> by Swash Buckle nugget package.</w:t>
      </w:r>
    </w:p>
    <w:p w:rsidR="009B649D" w:rsidRDefault="009B649D" w:rsidP="001B4B61">
      <w:r>
        <w:t>In APIM we can have products like starter/ unlimited/ guest with API policies restriction like number of request per minute/day or data amount.</w:t>
      </w:r>
    </w:p>
    <w:p w:rsidR="009B649D" w:rsidRDefault="002B103B" w:rsidP="001B4B61">
      <w:r>
        <w:t>In APIM we can directly test our API endpoints. Otherwise we can use separate Developer portal.</w:t>
      </w:r>
    </w:p>
    <w:p w:rsidR="002B103B" w:rsidRDefault="002B103B" w:rsidP="001B4B61">
      <w:r>
        <w:t xml:space="preserve">People need to </w:t>
      </w:r>
      <w:r w:rsidR="00E34BD0">
        <w:t>sign-up</w:t>
      </w:r>
      <w:r>
        <w:t xml:space="preserve"> for a product key to use Developer portal.</w:t>
      </w:r>
    </w:p>
    <w:p w:rsidR="006B5793" w:rsidRPr="00F90853" w:rsidRDefault="006B5793" w:rsidP="001B4B61">
      <w:pPr>
        <w:rPr>
          <w:b/>
          <w:u w:val="single"/>
        </w:rPr>
      </w:pPr>
      <w:r>
        <w:lastRenderedPageBreak/>
        <w:t xml:space="preserve">App Insight can be </w:t>
      </w:r>
      <w:proofErr w:type="spellStart"/>
      <w:r>
        <w:t>use</w:t>
      </w:r>
      <w:proofErr w:type="spellEnd"/>
      <w:r>
        <w:t xml:space="preserve"> to monitor </w:t>
      </w:r>
      <w:proofErr w:type="spellStart"/>
      <w:r>
        <w:t>A</w:t>
      </w:r>
      <w:r w:rsidR="006B6663">
        <w:t>s</w:t>
      </w:r>
      <w:r>
        <w:t>PIs</w:t>
      </w:r>
      <w:proofErr w:type="spellEnd"/>
      <w:r>
        <w:t xml:space="preserve"> health (any 404/500 errors</w:t>
      </w:r>
      <w:r w:rsidR="00645E68">
        <w:t>/ service fabric connection failure</w:t>
      </w:r>
      <w:r>
        <w:t xml:space="preserve">). Application </w:t>
      </w:r>
      <w:r w:rsidR="00202F16">
        <w:t>map,</w:t>
      </w:r>
      <w:r>
        <w:t xml:space="preserve"> Telemetry</w:t>
      </w:r>
      <w:r w:rsidR="00D6288B">
        <w:t xml:space="preserve">, </w:t>
      </w:r>
      <w:r w:rsidR="00F5001F">
        <w:t xml:space="preserve">error </w:t>
      </w:r>
      <w:r w:rsidR="00D6288B">
        <w:t>logs</w:t>
      </w:r>
      <w:r w:rsidR="00342F50">
        <w:t>, queries</w:t>
      </w:r>
      <w:r>
        <w:t xml:space="preserve"> </w:t>
      </w:r>
      <w:r w:rsidR="00202F16">
        <w:t>etc.</w:t>
      </w:r>
    </w:p>
    <w:p w:rsidR="00F90853" w:rsidRDefault="00F90853" w:rsidP="001B4B61"/>
    <w:p w:rsidR="00CE17F7" w:rsidRDefault="00CE17F7" w:rsidP="00CE17F7"/>
    <w:p w:rsidR="00E76790" w:rsidRDefault="00E76790"/>
    <w:p w:rsidR="005618F6" w:rsidRDefault="005618F6">
      <w:r>
        <w:t>**----</w:t>
      </w:r>
    </w:p>
    <w:p w:rsidR="005618F6" w:rsidRDefault="005618F6"/>
    <w:p w:rsidR="00B77321" w:rsidRDefault="00975700" w:rsidP="00B77321">
      <w:r>
        <w:rPr>
          <w:b/>
        </w:rPr>
        <w:t xml:space="preserve">Imp </w:t>
      </w:r>
      <w:r w:rsidR="00B77321" w:rsidRPr="00291614">
        <w:rPr>
          <w:b/>
        </w:rPr>
        <w:t>Documentation</w:t>
      </w:r>
      <w:r w:rsidR="00B77321">
        <w:t xml:space="preserve">: </w:t>
      </w:r>
      <w:hyperlink r:id="rId6" w:history="1">
        <w:r w:rsidR="00B77321" w:rsidRPr="0008128C">
          <w:rPr>
            <w:rStyle w:val="Hyperlink"/>
          </w:rPr>
          <w:t>https://docs.microsoft.com/en-au/azure/devops/?view=azure-devops</w:t>
        </w:r>
      </w:hyperlink>
      <w:r w:rsidR="00B77321">
        <w:t xml:space="preserve"> </w:t>
      </w:r>
    </w:p>
    <w:p w:rsidR="00F07497" w:rsidRDefault="00CA4E95">
      <w:r>
        <w:t xml:space="preserve">DevOps: </w:t>
      </w:r>
      <w:hyperlink r:id="rId7" w:history="1">
        <w:r w:rsidR="00F07497" w:rsidRPr="0008128C">
          <w:rPr>
            <w:rStyle w:val="Hyperlink"/>
          </w:rPr>
          <w:t>https://azure.microsoft.com/en-us/services/devops/</w:t>
        </w:r>
      </w:hyperlink>
      <w:r w:rsidR="00F07497">
        <w:t xml:space="preserve"> </w:t>
      </w:r>
    </w:p>
    <w:p w:rsidR="00D36648" w:rsidRDefault="00F71FCC">
      <w:hyperlink r:id="rId8" w:history="1">
        <w:r w:rsidR="00D36648" w:rsidRPr="00535E8C">
          <w:rPr>
            <w:rStyle w:val="Hyperlink"/>
          </w:rPr>
          <w:t>https://app.pluralsight.com/library/courses/tfs-visual-studio-2017-continuous-delivery-devops/table-of-contents</w:t>
        </w:r>
      </w:hyperlink>
    </w:p>
    <w:p w:rsidR="00572A9E" w:rsidRDefault="00572A9E" w:rsidP="00E96A2B">
      <w:pPr>
        <w:jc w:val="both"/>
      </w:pPr>
    </w:p>
    <w:p w:rsidR="00572A9E" w:rsidRDefault="00CE26B9" w:rsidP="00E96A2B">
      <w:pPr>
        <w:jc w:val="both"/>
      </w:pPr>
      <w:r>
        <w:t>Go to VSTS</w:t>
      </w:r>
      <w:r w:rsidR="00E94F85">
        <w:t>/</w:t>
      </w:r>
      <w:r w:rsidR="00E94F85" w:rsidRPr="00E94F85">
        <w:t xml:space="preserve"> </w:t>
      </w:r>
      <w:r w:rsidR="00E94F85">
        <w:t>DevOps</w:t>
      </w:r>
      <w:r>
        <w:t xml:space="preserve"> </w:t>
      </w:r>
      <w:proofErr w:type="spellStart"/>
      <w:r w:rsidR="005148B9">
        <w:t>s</w:t>
      </w:r>
      <w:r w:rsidR="00B3426B">
        <w:t>portal</w:t>
      </w:r>
      <w:proofErr w:type="spellEnd"/>
      <w:r w:rsidR="00B3426B">
        <w:t xml:space="preserve"> </w:t>
      </w:r>
      <w:r>
        <w:t xml:space="preserve">=&gt; </w:t>
      </w:r>
      <w:hyperlink r:id="rId9" w:history="1">
        <w:r w:rsidRPr="00535E8C">
          <w:rPr>
            <w:rStyle w:val="Hyperlink"/>
          </w:rPr>
          <w:t>www.visualstudio.com</w:t>
        </w:r>
      </w:hyperlink>
      <w:r>
        <w:t xml:space="preserve"> =&gt; sign in </w:t>
      </w:r>
      <w:r w:rsidR="0075374E">
        <w:t xml:space="preserve">=&gt; </w:t>
      </w:r>
    </w:p>
    <w:p w:rsidR="00382C10" w:rsidRDefault="00572A9E" w:rsidP="00382C10">
      <w:pPr>
        <w:jc w:val="both"/>
      </w:pPr>
      <w:r>
        <w:t xml:space="preserve">You can add new </w:t>
      </w:r>
      <w:r w:rsidR="00E94F85">
        <w:t xml:space="preserve">Azure DevOps Organization </w:t>
      </w:r>
      <w:r w:rsidR="005148B9">
        <w:t xml:space="preserve">and </w:t>
      </w:r>
      <w:r w:rsidR="00042E42" w:rsidRPr="005148B9">
        <w:t>create</w:t>
      </w:r>
      <w:r w:rsidR="005148B9" w:rsidRPr="005148B9">
        <w:t xml:space="preserve"> a project to get started</w:t>
      </w:r>
      <w:r w:rsidR="00382C10">
        <w:t xml:space="preserve">. </w:t>
      </w:r>
    </w:p>
    <w:p w:rsidR="00382C10" w:rsidRDefault="00382C10" w:rsidP="00382C10">
      <w:pPr>
        <w:jc w:val="both"/>
      </w:pPr>
      <w:r>
        <w:t>Otherwise you can add/create a project in an existing Organization (if you are owner or member with enough right)</w:t>
      </w:r>
    </w:p>
    <w:p w:rsidR="00382C10" w:rsidRDefault="008805C9" w:rsidP="00382C10">
      <w:pPr>
        <w:jc w:val="both"/>
      </w:pPr>
      <w:r>
        <w:t xml:space="preserve">You can delete any organization or projects in that organization. Just select the organization =&gt; </w:t>
      </w:r>
      <w:r w:rsidRPr="008805C9">
        <w:t>Organization Settings</w:t>
      </w:r>
      <w:r w:rsidR="00CC2822">
        <w:t xml:space="preserve"> =&gt; </w:t>
      </w:r>
      <w:r w:rsidR="00CC2822" w:rsidRPr="00CC2822">
        <w:t>Delete organization</w:t>
      </w:r>
    </w:p>
    <w:p w:rsidR="007A17E9" w:rsidRDefault="007A17E9" w:rsidP="00382C10">
      <w:pPr>
        <w:jc w:val="both"/>
      </w:pPr>
      <w:r>
        <w:t xml:space="preserve">Organization name could </w:t>
      </w:r>
      <w:r w:rsidR="00F50201">
        <w:t>be Department + Branch/</w:t>
      </w:r>
      <w:proofErr w:type="spellStart"/>
      <w:r w:rsidR="00F50201">
        <w:t>TeamName</w:t>
      </w:r>
      <w:r w:rsidR="00824DF4">
        <w:t>s</w:t>
      </w:r>
      <w:proofErr w:type="spellEnd"/>
    </w:p>
    <w:p w:rsidR="00042E42" w:rsidRDefault="00F71FCC" w:rsidP="00382C10">
      <w:pPr>
        <w:jc w:val="both"/>
      </w:pPr>
      <w:hyperlink r:id="rId10" w:history="1">
        <w:r w:rsidR="00824DF4" w:rsidRPr="0008128C">
          <w:rPr>
            <w:rStyle w:val="Hyperlink"/>
            <w:b/>
          </w:rPr>
          <w:t>https://dev.azure.com</w:t>
        </w:r>
        <w:r w:rsidR="00824DF4" w:rsidRPr="0008128C">
          <w:rPr>
            <w:rStyle w:val="Hyperlink"/>
          </w:rPr>
          <w:t>/Organization001TeamAbc/</w:t>
        </w:r>
      </w:hyperlink>
      <w:r w:rsidR="00042E42">
        <w:t xml:space="preserve"> </w:t>
      </w:r>
    </w:p>
    <w:p w:rsidR="005614FF" w:rsidRDefault="005614FF"/>
    <w:p w:rsidR="00B46DF4" w:rsidRDefault="00F14878">
      <w:r w:rsidRPr="005614FF">
        <w:rPr>
          <w:b/>
        </w:rPr>
        <w:t xml:space="preserve">Create new project </w:t>
      </w:r>
      <w:r w:rsidR="00802877">
        <w:rPr>
          <w:b/>
        </w:rPr>
        <w:t xml:space="preserve">=&gt; </w:t>
      </w:r>
      <w:r w:rsidR="00802877" w:rsidRPr="00802877">
        <w:t>Project name</w:t>
      </w:r>
      <w:r w:rsidR="00802877">
        <w:t xml:space="preserve"> </w:t>
      </w:r>
      <w:r w:rsidR="00B46DF4">
        <w:t xml:space="preserve">=&gt; Private access =&gt; </w:t>
      </w:r>
      <w:r w:rsidR="00B46DF4" w:rsidRPr="00B46DF4">
        <w:t xml:space="preserve">Version control </w:t>
      </w:r>
      <w:r w:rsidR="00B46DF4">
        <w:t xml:space="preserve">Git/ Team Foundation Version Control </w:t>
      </w:r>
      <w:r>
        <w:t xml:space="preserve">=&gt; </w:t>
      </w:r>
    </w:p>
    <w:p w:rsidR="00E96599" w:rsidRDefault="00E96599">
      <w:r>
        <w:t xml:space="preserve">We can use Boards, Repos, </w:t>
      </w:r>
      <w:proofErr w:type="gramStart"/>
      <w:r>
        <w:t>Pipelines</w:t>
      </w:r>
      <w:proofErr w:type="gramEnd"/>
      <w:r>
        <w:t xml:space="preserve">, Test Plans or </w:t>
      </w:r>
      <w:proofErr w:type="spellStart"/>
      <w:r>
        <w:t>Artifacts</w:t>
      </w:r>
      <w:proofErr w:type="spellEnd"/>
      <w:r>
        <w:t xml:space="preserve"> services in that project otherwise to keep it simple we can turn off some of the services in </w:t>
      </w:r>
      <w:r w:rsidR="00723B10">
        <w:t>p</w:t>
      </w:r>
      <w:r>
        <w:t xml:space="preserve">roject </w:t>
      </w:r>
      <w:r w:rsidR="00723B10">
        <w:t>s</w:t>
      </w:r>
      <w:r>
        <w:t>ettings for that project.</w:t>
      </w:r>
    </w:p>
    <w:p w:rsidR="00E96599" w:rsidRDefault="00E96599">
      <w:r w:rsidRPr="000E0246">
        <w:rPr>
          <w:b/>
          <w:sz w:val="26"/>
          <w:szCs w:val="26"/>
        </w:rPr>
        <w:t>Project Settings</w:t>
      </w:r>
      <w:r>
        <w:t xml:space="preserve">: </w:t>
      </w:r>
      <w:r w:rsidR="004D3929">
        <w:t>is the most important place to manage most of the things like adding new teams with existing security groups like Contributors, Build Administrators, Project Administrators, Readers etc. We can add groups or users in teams.</w:t>
      </w:r>
      <w:r w:rsidR="00CD65B9">
        <w:t xml:space="preserve"> We must add more than one Project Administrators. </w:t>
      </w:r>
    </w:p>
    <w:p w:rsidR="004D3929" w:rsidRDefault="00EB4E44">
      <w:r w:rsidRPr="00376E05">
        <w:rPr>
          <w:u w:val="single"/>
        </w:rPr>
        <w:t>Security tab</w:t>
      </w:r>
      <w:r>
        <w:t xml:space="preserve">: </w:t>
      </w:r>
      <w:r w:rsidR="0071427A">
        <w:t>We can create new groups or teams like help group, code reviews, support etc. A group can have different members and team can have different groups.</w:t>
      </w:r>
    </w:p>
    <w:p w:rsidR="00CF7237" w:rsidRDefault="00EB4E44">
      <w:r w:rsidRPr="00376E05">
        <w:rPr>
          <w:u w:val="single"/>
        </w:rPr>
        <w:t>Notifications tab</w:t>
      </w:r>
      <w:r>
        <w:t xml:space="preserve">: </w:t>
      </w:r>
      <w:r w:rsidR="000E2BB7">
        <w:t xml:space="preserve">set notification for </w:t>
      </w:r>
      <w:r w:rsidR="000E2BB7" w:rsidRPr="00376E05">
        <w:rPr>
          <w:b/>
        </w:rPr>
        <w:t>Builds</w:t>
      </w:r>
      <w:r w:rsidR="000E2BB7">
        <w:t xml:space="preserve"> (fails/completes), </w:t>
      </w:r>
      <w:r w:rsidR="000E2BB7" w:rsidRPr="00376E05">
        <w:rPr>
          <w:b/>
        </w:rPr>
        <w:t>Code Git</w:t>
      </w:r>
      <w:r w:rsidR="000E2BB7">
        <w:t xml:space="preserve"> (commit pushes, pull request created/updated etc</w:t>
      </w:r>
      <w:r w:rsidR="00393986">
        <w:t>.</w:t>
      </w:r>
      <w:r w:rsidR="000E2BB7">
        <w:t xml:space="preserve">), </w:t>
      </w:r>
      <w:r w:rsidR="0061056E" w:rsidRPr="00376E05">
        <w:rPr>
          <w:b/>
        </w:rPr>
        <w:t>Code TFVC</w:t>
      </w:r>
      <w:r w:rsidR="0061056E">
        <w:t xml:space="preserve"> (code is checked in, a file with a specific extension/path is checked in, any code review changes), </w:t>
      </w:r>
      <w:r w:rsidR="0061056E" w:rsidRPr="00376E05">
        <w:rPr>
          <w:b/>
        </w:rPr>
        <w:t>Work</w:t>
      </w:r>
      <w:r w:rsidR="0061056E">
        <w:t xml:space="preserve"> (work item created/changed/deleted/restored, or work item moved from this team project)</w:t>
      </w:r>
      <w:r w:rsidR="00376E05">
        <w:t>,</w:t>
      </w:r>
      <w:r w:rsidR="000E0246">
        <w:t xml:space="preserve"> </w:t>
      </w:r>
      <w:r w:rsidR="00376E05" w:rsidRPr="00376E05">
        <w:rPr>
          <w:b/>
        </w:rPr>
        <w:t>Release</w:t>
      </w:r>
      <w:r w:rsidR="00376E05">
        <w:t xml:space="preserve"> (an approval for deployment is pending/completed/a manual intervention for a deployment is pending)</w:t>
      </w:r>
      <w:r w:rsidR="001923FD">
        <w:t xml:space="preserve">. </w:t>
      </w:r>
    </w:p>
    <w:p w:rsidR="00376E05" w:rsidRDefault="001923FD">
      <w:r>
        <w:t>We can do team level or c</w:t>
      </w:r>
      <w:r w:rsidRPr="001923FD">
        <w:t>ustom email address</w:t>
      </w:r>
      <w:r>
        <w:t xml:space="preserve"> etc.</w:t>
      </w:r>
    </w:p>
    <w:p w:rsidR="001923FD" w:rsidRPr="009E51E9" w:rsidRDefault="00FB5510" w:rsidP="009E51E9">
      <w:r w:rsidRPr="003160B6">
        <w:rPr>
          <w:b/>
        </w:rPr>
        <w:t>Under Boards</w:t>
      </w:r>
      <w:r>
        <w:t xml:space="preserve"> </w:t>
      </w:r>
      <w:r w:rsidR="003160B6">
        <w:t xml:space="preserve">tab </w:t>
      </w:r>
      <w:r>
        <w:t>we have other tabs like project configuration for boards (we can set Iterations with start and End dates)</w:t>
      </w:r>
      <w:r w:rsidR="003160B6">
        <w:t xml:space="preserve">. </w:t>
      </w:r>
      <w:r w:rsidR="009E51E9">
        <w:t xml:space="preserve">We can select days. Note we can add children like </w:t>
      </w:r>
      <w:r w:rsidR="009E51E9" w:rsidRPr="009E51E9">
        <w:t>PI-1</w:t>
      </w:r>
      <w:r w:rsidR="009E51E9">
        <w:t>/2/3 (</w:t>
      </w:r>
      <w:r w:rsidR="009E51E9" w:rsidRPr="009E51E9">
        <w:t>program increment</w:t>
      </w:r>
      <w:r w:rsidR="009E51E9">
        <w:t xml:space="preserve">). And each PI can have </w:t>
      </w:r>
      <w:r w:rsidR="009E51E9" w:rsidRPr="009E51E9">
        <w:t>Sprint</w:t>
      </w:r>
      <w:r w:rsidR="009E51E9">
        <w:t xml:space="preserve"> 1/2/3 and set start or end dates</w:t>
      </w:r>
      <w:r w:rsidR="0011371B">
        <w:t>. (</w:t>
      </w:r>
      <w:proofErr w:type="gramStart"/>
      <w:r w:rsidR="0011371B">
        <w:t>note</w:t>
      </w:r>
      <w:proofErr w:type="gramEnd"/>
      <w:r w:rsidR="0011371B">
        <w:t xml:space="preserve">: please set dates at sprint level </w:t>
      </w:r>
      <w:r w:rsidR="002F1339">
        <w:t xml:space="preserve">instead of </w:t>
      </w:r>
      <w:r w:rsidR="0011371B">
        <w:t>PI level)</w:t>
      </w:r>
      <w:r w:rsidR="0047128D">
        <w:t>.</w:t>
      </w:r>
    </w:p>
    <w:p w:rsidR="003160B6" w:rsidRDefault="003160B6"/>
    <w:p w:rsidR="0031397A" w:rsidRDefault="0031397A">
      <w:r>
        <w:t xml:space="preserve">DevOps is all about Boards, Repos, Pipelines, Test Plans and </w:t>
      </w:r>
      <w:proofErr w:type="spellStart"/>
      <w:r>
        <w:t>Artifacts</w:t>
      </w:r>
      <w:proofErr w:type="spellEnd"/>
    </w:p>
    <w:p w:rsidR="007A1F5C" w:rsidRDefault="007A1F5C"/>
    <w:p w:rsidR="007A1F5C" w:rsidRDefault="007A1F5C">
      <w:r>
        <w:lastRenderedPageBreak/>
        <w:t xml:space="preserve">You can add existing project to Git/VSTS =&gt; open in VS =&gt; Right click the solution in Solution Explorer =&gt; Add Solution to Source Control. </w:t>
      </w:r>
    </w:p>
    <w:p w:rsidR="00062923" w:rsidRDefault="00062923"/>
    <w:p w:rsidR="00062923" w:rsidRDefault="00062923">
      <w:r>
        <w:t>In Team explorer =&gt; changes =&gt; click + (Add staging) =&gt; Commit (commit Staged). This is for local commit.</w:t>
      </w:r>
    </w:p>
    <w:p w:rsidR="00062923" w:rsidRDefault="00062923">
      <w:r>
        <w:t xml:space="preserve">Otherwise just right click the solution and select Commit. </w:t>
      </w:r>
    </w:p>
    <w:p w:rsidR="00062923" w:rsidRDefault="00062923">
      <w:r>
        <w:t>To push/commit changes to the server</w:t>
      </w:r>
      <w:r w:rsidR="00103020">
        <w:t>/origin</w:t>
      </w:r>
      <w:r>
        <w:t xml:space="preserve"> =&gt; Team Explorer =&gt; Home =&gt; Sync =&gt; Push (Outgoing Commits)</w:t>
      </w:r>
    </w:p>
    <w:p w:rsidR="009A48DB" w:rsidRDefault="009A48DB"/>
    <w:p w:rsidR="009A48DB" w:rsidRDefault="009A48DB">
      <w:r>
        <w:t xml:space="preserve">You can again open project in the browser and do some changes &amp; commit. </w:t>
      </w:r>
    </w:p>
    <w:p w:rsidR="009A48DB" w:rsidRDefault="009A48DB">
      <w:pPr>
        <w:pBdr>
          <w:bottom w:val="dotted" w:sz="24" w:space="1" w:color="auto"/>
        </w:pBdr>
      </w:pPr>
      <w:r>
        <w:t>In VS Team Explorer =&gt; Home =&gt; Sync =&gt; Pull (in case of conflicts use Fetch and merge)</w:t>
      </w:r>
      <w:r w:rsidR="00A92ED2">
        <w:t xml:space="preserve"> or (</w:t>
      </w:r>
      <w:r w:rsidR="00941AC2">
        <w:t xml:space="preserve">get latest/pull for master/main branch switch to current branch and </w:t>
      </w:r>
      <w:r w:rsidR="00A92ED2">
        <w:t>do rebase master in case of conflicts)</w:t>
      </w:r>
    </w:p>
    <w:p w:rsidR="004826DF" w:rsidRDefault="004826DF" w:rsidP="004826DF">
      <w:pPr>
        <w:pBdr>
          <w:bottom w:val="dotted" w:sz="24" w:space="1" w:color="auto"/>
        </w:pBdr>
      </w:pPr>
      <w:r w:rsidRPr="004826DF">
        <w:rPr>
          <w:u w:val="single"/>
        </w:rPr>
        <w:t>Rebase from master</w:t>
      </w:r>
      <w:r>
        <w:t xml:space="preserve"> =&gt; git checkout master =&gt; git pull =&gt; git checkout {users/username/</w:t>
      </w:r>
      <w:proofErr w:type="spellStart"/>
      <w:r>
        <w:t>BranchNamedescription</w:t>
      </w:r>
      <w:proofErr w:type="spellEnd"/>
      <w:r>
        <w:t xml:space="preserve">} or git checkout </w:t>
      </w:r>
      <w:proofErr w:type="gramStart"/>
      <w:r>
        <w:t>@{</w:t>
      </w:r>
      <w:proofErr w:type="gramEnd"/>
      <w:r>
        <w:t xml:space="preserve">-1}  </w:t>
      </w:r>
      <w:r w:rsidR="00B934A0">
        <w:t>s</w:t>
      </w:r>
    </w:p>
    <w:p w:rsidR="004826DF" w:rsidRDefault="004826DF" w:rsidP="004826DF">
      <w:pPr>
        <w:pBdr>
          <w:bottom w:val="dotted" w:sz="24" w:space="1" w:color="auto"/>
        </w:pBdr>
      </w:pPr>
      <w:r>
        <w:t xml:space="preserve">=&gt; </w:t>
      </w:r>
      <w:proofErr w:type="gramStart"/>
      <w:r>
        <w:t>git</w:t>
      </w:r>
      <w:proofErr w:type="gramEnd"/>
      <w:r>
        <w:t xml:space="preserve"> rebase master =&gt; git rebase </w:t>
      </w:r>
      <w:r w:rsidRPr="009F729B">
        <w:rPr>
          <w:b/>
        </w:rPr>
        <w:t>–continue</w:t>
      </w:r>
      <w:r>
        <w:t xml:space="preserve"> (resolve all conflicts) =&gt; git</w:t>
      </w:r>
      <w:r w:rsidR="005754FB">
        <w:t>s</w:t>
      </w:r>
      <w:r>
        <w:t xml:space="preserve"> push </w:t>
      </w:r>
      <w:r w:rsidRPr="00A175C6">
        <w:rPr>
          <w:b/>
        </w:rPr>
        <w:t>--force-with-lease</w:t>
      </w:r>
    </w:p>
    <w:p w:rsidR="008A6EED" w:rsidRDefault="008A6EED" w:rsidP="008A6EED">
      <w:pPr>
        <w:pBdr>
          <w:bottom w:val="dotted" w:sz="24" w:space="1" w:color="auto"/>
        </w:pBdr>
      </w:pPr>
      <w:r>
        <w:t xml:space="preserve">If you get lost at any stage during rebase just abort/undo =&gt; git rebase </w:t>
      </w:r>
      <w:r w:rsidRPr="005754FB">
        <w:rPr>
          <w:b/>
        </w:rPr>
        <w:t>--abort</w:t>
      </w:r>
      <w:r w:rsidR="009F729B">
        <w:rPr>
          <w:b/>
        </w:rPr>
        <w:t>s</w:t>
      </w:r>
    </w:p>
    <w:p w:rsidR="0070048E" w:rsidRDefault="0070048E">
      <w:pPr>
        <w:pBdr>
          <w:bottom w:val="dotted" w:sz="24" w:space="1" w:color="auto"/>
        </w:pBdr>
      </w:pPr>
    </w:p>
    <w:p w:rsidR="0070048E" w:rsidRDefault="0070048E"/>
    <w:p w:rsidR="0070048E" w:rsidRDefault="0070048E">
      <w:r w:rsidRPr="0070048E">
        <w:rPr>
          <w:b/>
        </w:rPr>
        <w:t>Builds</w:t>
      </w:r>
      <w:r w:rsidR="00474E95">
        <w:rPr>
          <w:b/>
        </w:rPr>
        <w:t>/</w:t>
      </w:r>
      <w:r w:rsidR="00474E95" w:rsidRPr="00474E95">
        <w:rPr>
          <w:b/>
        </w:rPr>
        <w:t>Automated Builds</w:t>
      </w:r>
      <w:r>
        <w:t>:</w:t>
      </w:r>
    </w:p>
    <w:p w:rsidR="00D22395" w:rsidRDefault="00D22395">
      <w:r w:rsidRPr="00D22395">
        <w:t>We need version control like git, to push code to some branch/master and from our branch setup build.</w:t>
      </w:r>
    </w:p>
    <w:p w:rsidR="00F359B1" w:rsidRDefault="00F359B1">
      <w:r w:rsidRPr="00F359B1">
        <w:t xml:space="preserve">Once </w:t>
      </w:r>
      <w:r>
        <w:t>we have code (</w:t>
      </w:r>
      <w:r w:rsidRPr="00F359B1">
        <w:t>Repos</w:t>
      </w:r>
      <w:r>
        <w:t xml:space="preserve"> =&gt; Files/branches) in DevOps we can setup CI &amp; CD using Pipelines. </w:t>
      </w:r>
    </w:p>
    <w:p w:rsidR="004137E1" w:rsidRDefault="004137E1" w:rsidP="004137E1">
      <w:r>
        <w:t xml:space="preserve">DevOps =&gt; </w:t>
      </w:r>
      <w:r w:rsidRPr="007A6807">
        <w:t>Repos</w:t>
      </w:r>
      <w:r>
        <w:t xml:space="preserve"> =&gt; Files =&gt; Set up build (right top corner)</w:t>
      </w:r>
    </w:p>
    <w:p w:rsidR="004137E1" w:rsidRDefault="004137E1" w:rsidP="004137E1">
      <w:r>
        <w:t>VSTS (older system) =&gt; Code =&gt; Files =&gt; Set up build (right top corner)</w:t>
      </w:r>
    </w:p>
    <w:p w:rsidR="004137E1" w:rsidRDefault="004137E1" w:rsidP="004137E1">
      <w:r>
        <w:t>Or Go to DevOps =&gt; P</w:t>
      </w:r>
      <w:r w:rsidRPr="00B77ECF">
        <w:t xml:space="preserve">ipelines </w:t>
      </w:r>
      <w:r>
        <w:t xml:space="preserve">=&gt; Builds =&gt; New pipeline =&gt; select </w:t>
      </w:r>
      <w:r w:rsidRPr="00763EE4">
        <w:t>code</w:t>
      </w:r>
      <w:r>
        <w:t xml:space="preserve"> source like Azure Repos Git =&gt; </w:t>
      </w:r>
      <w:r w:rsidRPr="00763EE4">
        <w:t>Select a repository</w:t>
      </w:r>
      <w:r>
        <w:t xml:space="preserve"> =&gt; Select a Template (e.g. ASP.Net core).</w:t>
      </w:r>
    </w:p>
    <w:p w:rsidR="004137E1" w:rsidRDefault="006D55E4">
      <w:r>
        <w:t>Note: we can always import an existing build/pipeline .</w:t>
      </w:r>
      <w:proofErr w:type="spellStart"/>
      <w:r>
        <w:t>yaml</w:t>
      </w:r>
      <w:proofErr w:type="spellEnd"/>
      <w:r>
        <w:t xml:space="preserve">. </w:t>
      </w:r>
      <w:proofErr w:type="gramStart"/>
      <w:r w:rsidR="002E47B5">
        <w:t>go</w:t>
      </w:r>
      <w:proofErr w:type="gramEnd"/>
      <w:r w:rsidR="002E47B5">
        <w:t xml:space="preserve"> to pipeline =&gt; view =&gt; </w:t>
      </w:r>
      <w:r>
        <w:t>download</w:t>
      </w:r>
      <w:r w:rsidR="002E47B5">
        <w:t>/</w:t>
      </w:r>
      <w:r w:rsidR="006010D5">
        <w:t>copy .</w:t>
      </w:r>
      <w:proofErr w:type="spellStart"/>
      <w:r w:rsidR="006010D5">
        <w:t>yaml</w:t>
      </w:r>
      <w:proofErr w:type="spellEnd"/>
      <w:r w:rsidR="006010D5">
        <w:t xml:space="preserve"> file and convert it to </w:t>
      </w:r>
      <w:proofErr w:type="spellStart"/>
      <w:r w:rsidR="006010D5">
        <w:t>json</w:t>
      </w:r>
      <w:proofErr w:type="spellEnd"/>
      <w:r w:rsidR="006010D5">
        <w:t xml:space="preserve"> format (past </w:t>
      </w:r>
      <w:proofErr w:type="spellStart"/>
      <w:r w:rsidR="006010D5">
        <w:t>yaml</w:t>
      </w:r>
      <w:proofErr w:type="spellEnd"/>
      <w:r w:rsidR="006010D5">
        <w:t xml:space="preserve"> </w:t>
      </w:r>
      <w:hyperlink r:id="rId11" w:history="1">
        <w:r w:rsidR="006010D5" w:rsidRPr="00F06EB0">
          <w:rPr>
            <w:rStyle w:val="Hyperlink"/>
          </w:rPr>
          <w:t>https://editor.swagger.io</w:t>
        </w:r>
      </w:hyperlink>
      <w:r w:rsidR="006010D5">
        <w:t xml:space="preserve"> and convert to </w:t>
      </w:r>
      <w:proofErr w:type="spellStart"/>
      <w:r w:rsidR="006010D5">
        <w:t>json</w:t>
      </w:r>
      <w:proofErr w:type="spellEnd"/>
      <w:r w:rsidR="006010D5">
        <w:t xml:space="preserve">). </w:t>
      </w:r>
      <w:r w:rsidR="001B6140">
        <w:t xml:space="preserve"> Go to pipelines =&gt; builds =&gt; New =&gt; </w:t>
      </w:r>
      <w:r w:rsidR="00BA3B08">
        <w:t>“</w:t>
      </w:r>
      <w:r w:rsidR="001B6140">
        <w:t xml:space="preserve">Import </w:t>
      </w:r>
      <w:r w:rsidR="00BA3B08">
        <w:t xml:space="preserve">a </w:t>
      </w:r>
      <w:proofErr w:type="spellStart"/>
      <w:r w:rsidR="00BA3B08">
        <w:t>pipleline</w:t>
      </w:r>
      <w:proofErr w:type="spellEnd"/>
      <w:r w:rsidR="00BA3B08">
        <w:t>”.</w:t>
      </w:r>
    </w:p>
    <w:p w:rsidR="002E47B5" w:rsidRDefault="002E47B5">
      <w:r>
        <w:t xml:space="preserve">You can export to </w:t>
      </w:r>
      <w:proofErr w:type="spellStart"/>
      <w:r>
        <w:t>json</w:t>
      </w:r>
      <w:proofErr w:type="spellEnd"/>
      <w:r>
        <w:t xml:space="preserve"> (if enough rights)</w:t>
      </w:r>
      <w:r w:rsidR="00007978">
        <w:t xml:space="preserve"> go to Pipeline =&gt; select </w:t>
      </w:r>
      <w:proofErr w:type="spellStart"/>
      <w:r w:rsidR="00007978">
        <w:t>pipleline</w:t>
      </w:r>
      <w:proofErr w:type="spellEnd"/>
      <w:r w:rsidR="00007978">
        <w:t>/build =&gt; … top right corner =&gt; Export</w:t>
      </w:r>
    </w:p>
    <w:p w:rsidR="00007978" w:rsidRDefault="00EC28F6">
      <w:proofErr w:type="gramStart"/>
      <w:r>
        <w:t>s</w:t>
      </w:r>
      <w:proofErr w:type="gramEnd"/>
    </w:p>
    <w:p w:rsidR="00BA3B08" w:rsidRDefault="00BA3B08"/>
    <w:p w:rsidR="0089733D" w:rsidRDefault="0089733D" w:rsidP="0089733D">
      <w:r>
        <w:t xml:space="preserve">Builds: We do integration/CI and quality check/run </w:t>
      </w:r>
      <w:r w:rsidR="00B15442" w:rsidRPr="00B15442">
        <w:t>Unit</w:t>
      </w:r>
      <w:r w:rsidR="00B15442">
        <w:t xml:space="preserve"> and integration</w:t>
      </w:r>
      <w:r w:rsidR="00B15442" w:rsidRPr="00B15442">
        <w:t xml:space="preserve"> </w:t>
      </w:r>
      <w:r>
        <w:t>tests, check build fail/succeeded</w:t>
      </w:r>
      <w:r w:rsidR="00380AED">
        <w:t xml:space="preserve"> using build</w:t>
      </w:r>
      <w:r w:rsidR="00380AED" w:rsidRPr="00380AED">
        <w:t xml:space="preserve"> pipeline</w:t>
      </w:r>
      <w:r>
        <w:t xml:space="preserve">.  </w:t>
      </w:r>
    </w:p>
    <w:p w:rsidR="0089733D" w:rsidRDefault="0089733D" w:rsidP="0089733D">
      <w:r>
        <w:t>Releases: We publish/deploy project in releases</w:t>
      </w:r>
      <w:r w:rsidR="00EA7DC8">
        <w:t xml:space="preserve"> (Dev/test/Pre Prod/Production)</w:t>
      </w:r>
      <w:r w:rsidR="00380AED">
        <w:t xml:space="preserve"> using </w:t>
      </w:r>
      <w:r w:rsidR="00380AED" w:rsidRPr="00380AED">
        <w:t>release pipeline</w:t>
      </w:r>
      <w:r>
        <w:t>.</w:t>
      </w:r>
    </w:p>
    <w:p w:rsidR="0089733D" w:rsidRDefault="0089733D"/>
    <w:p w:rsidR="00E16EA4" w:rsidRDefault="00E16EA4">
      <w:r>
        <w:t xml:space="preserve">First we do CI/Continues Integration setup </w:t>
      </w:r>
      <w:r w:rsidR="00081956">
        <w:t>and then</w:t>
      </w:r>
      <w:r>
        <w:t xml:space="preserve"> we can do publishing/CD in the same pipeline (by adding a task). But </w:t>
      </w:r>
      <w:r w:rsidR="00081956">
        <w:t>usually CD/Publishing is done in</w:t>
      </w:r>
      <w:r>
        <w:t xml:space="preserve"> separate</w:t>
      </w:r>
      <w:r w:rsidR="00081956">
        <w:t>ly from artefacts (produce by CI).</w:t>
      </w:r>
      <w:r w:rsidR="00C820DE">
        <w:t>s</w:t>
      </w:r>
    </w:p>
    <w:p w:rsidR="00A90EDC" w:rsidRDefault="00E16EA4" w:rsidP="00A90EDC">
      <w:r>
        <w:t xml:space="preserve"> </w:t>
      </w:r>
      <w:r w:rsidR="00A90EDC">
        <w:t xml:space="preserve">We can select existing templates which are collections of task for different type of projects including Azure Service Fabric Apps, Azure web apps, Azure Cloud Services, .net core, Asp.Net with Containers, </w:t>
      </w:r>
    </w:p>
    <w:p w:rsidR="00A90EDC" w:rsidRDefault="00A90EDC" w:rsidP="00A90EDC">
      <w:r>
        <w:lastRenderedPageBreak/>
        <w:t>You can also go to Pipelines and Builds to add new/edit existing build.</w:t>
      </w:r>
    </w:p>
    <w:p w:rsidR="00D673F9" w:rsidRDefault="00D673F9" w:rsidP="00D673F9">
      <w:r>
        <w:t>B</w:t>
      </w:r>
      <w:r w:rsidRPr="0011653E">
        <w:t>uild</w:t>
      </w:r>
      <w:r>
        <w:t>s also called CI, usually</w:t>
      </w:r>
      <w:r w:rsidRPr="0011653E">
        <w:t xml:space="preserve"> produces an </w:t>
      </w:r>
      <w:proofErr w:type="spellStart"/>
      <w:r w:rsidRPr="0011653E">
        <w:t>artifact</w:t>
      </w:r>
      <w:proofErr w:type="spellEnd"/>
      <w:r w:rsidRPr="0011653E">
        <w:t xml:space="preserve"> </w:t>
      </w:r>
      <w:r>
        <w:t xml:space="preserve">drop </w:t>
      </w:r>
      <w:r w:rsidRPr="0011653E">
        <w:t>that can then be deployed to various stages in a release</w:t>
      </w:r>
      <w:r>
        <w:t xml:space="preserve"> (</w:t>
      </w:r>
      <w:r w:rsidRPr="0011375B">
        <w:t xml:space="preserve">Select the </w:t>
      </w:r>
      <w:r w:rsidRPr="00E82C7F">
        <w:rPr>
          <w:b/>
        </w:rPr>
        <w:t>Utility</w:t>
      </w:r>
      <w:r w:rsidRPr="0011375B">
        <w:t xml:space="preserve"> category, select the </w:t>
      </w:r>
      <w:r w:rsidRPr="00954265">
        <w:rPr>
          <w:b/>
        </w:rPr>
        <w:t xml:space="preserve">Publish Build </w:t>
      </w:r>
      <w:proofErr w:type="spellStart"/>
      <w:r w:rsidRPr="00954265">
        <w:rPr>
          <w:b/>
        </w:rPr>
        <w:t>Artifacts</w:t>
      </w:r>
      <w:proofErr w:type="spellEnd"/>
      <w:r w:rsidRPr="00954265">
        <w:t xml:space="preserve"> </w:t>
      </w:r>
      <w:r w:rsidRPr="0011375B">
        <w:t>task</w:t>
      </w:r>
      <w:r>
        <w:t>)</w:t>
      </w:r>
      <w:r w:rsidRPr="0011653E">
        <w:t>.</w:t>
      </w:r>
      <w:r>
        <w:t xml:space="preserve"> </w:t>
      </w:r>
    </w:p>
    <w:p w:rsidR="00B2568C" w:rsidRDefault="00B2568C" w:rsidP="00B2568C">
      <w:proofErr w:type="spellStart"/>
      <w:r w:rsidRPr="00B404BD">
        <w:rPr>
          <w:b/>
        </w:rPr>
        <w:t>Artifacts</w:t>
      </w:r>
      <w:proofErr w:type="spellEnd"/>
      <w:r w:rsidRPr="00B67B0F">
        <w:t xml:space="preserve"> are the files that you want your build to produce</w:t>
      </w:r>
      <w:r>
        <w:t xml:space="preserve"> e.g. </w:t>
      </w:r>
      <w:r w:rsidRPr="00764F56">
        <w:t>.DLL</w:t>
      </w:r>
      <w:r>
        <w:t xml:space="preserve">, </w:t>
      </w:r>
      <w:r w:rsidRPr="00764F56">
        <w:t>.EXE</w:t>
      </w:r>
      <w:r>
        <w:t>, scripts</w:t>
      </w:r>
      <w:r w:rsidRPr="00B67B0F">
        <w:t>.</w:t>
      </w:r>
      <w:r>
        <w:t xml:space="preserve"> </w:t>
      </w:r>
    </w:p>
    <w:p w:rsidR="00B404BD" w:rsidRDefault="00B404BD" w:rsidP="00B404BD">
      <w:r>
        <w:t xml:space="preserve">To </w:t>
      </w:r>
      <w:r w:rsidRPr="0084301E">
        <w:t xml:space="preserve">produce </w:t>
      </w:r>
      <w:proofErr w:type="spellStart"/>
      <w:r w:rsidRPr="0084301E">
        <w:t>artifacts</w:t>
      </w:r>
      <w:proofErr w:type="spellEnd"/>
      <w:r w:rsidRPr="0084301E">
        <w:t xml:space="preserve">, </w:t>
      </w:r>
      <w:r>
        <w:t xml:space="preserve">use </w:t>
      </w:r>
      <w:r w:rsidRPr="0084301E">
        <w:t>tools such as copying with pattern matching</w:t>
      </w:r>
      <w:r>
        <w:t xml:space="preserve"> (</w:t>
      </w:r>
      <w:r w:rsidRPr="00A23D34">
        <w:rPr>
          <w:b/>
        </w:rPr>
        <w:t>Copy Files</w:t>
      </w:r>
      <w:r>
        <w:t xml:space="preserve"> Task)</w:t>
      </w:r>
      <w:r w:rsidRPr="0084301E">
        <w:t xml:space="preserve">, and a staging directory in which you can gather your </w:t>
      </w:r>
      <w:proofErr w:type="spellStart"/>
      <w:r w:rsidRPr="0084301E">
        <w:t>artifacts</w:t>
      </w:r>
      <w:proofErr w:type="spellEnd"/>
      <w:r w:rsidRPr="0084301E">
        <w:t xml:space="preserve"> before publishing them</w:t>
      </w:r>
      <w:r>
        <w:t>.</w:t>
      </w:r>
    </w:p>
    <w:p w:rsidR="00B404BD" w:rsidRDefault="00B404BD" w:rsidP="00B404BD">
      <w:r w:rsidRPr="00FF147D">
        <w:rPr>
          <w:u w:val="single"/>
        </w:rPr>
        <w:t>Copy Files</w:t>
      </w:r>
      <w:r>
        <w:t xml:space="preserve">: </w:t>
      </w:r>
      <w:r w:rsidRPr="00FF147D">
        <w:t>Use this task in a build or release pipeline to copy files from a source folder to a target folder using match patterns</w:t>
      </w:r>
      <w:r>
        <w:t xml:space="preserve">. Contents </w:t>
      </w:r>
      <w:r w:rsidRPr="00015B48">
        <w:t>**\bin\** copies all files recursively from any bin folder</w:t>
      </w:r>
      <w:r>
        <w:t xml:space="preserve">, </w:t>
      </w:r>
      <w:r w:rsidRPr="002E4945">
        <w:t>**\*.</w:t>
      </w:r>
      <w:proofErr w:type="spellStart"/>
      <w:r w:rsidRPr="002E4945">
        <w:t>dacpac</w:t>
      </w:r>
      <w:proofErr w:type="spellEnd"/>
      <w:r>
        <w:t xml:space="preserve"> or </w:t>
      </w:r>
      <w:r w:rsidRPr="001A7DB3">
        <w:t>**\*.</w:t>
      </w:r>
      <w:r>
        <w:t>filename</w:t>
      </w:r>
      <w:r w:rsidRPr="001A7DB3">
        <w:t>.ps1</w:t>
      </w:r>
      <w:r>
        <w:t xml:space="preserve"> or </w:t>
      </w:r>
      <w:r w:rsidRPr="00EC0619">
        <w:t>* copies all files in the root folder</w:t>
      </w:r>
      <w:r>
        <w:t>.  **/*  !.</w:t>
      </w:r>
      <w:proofErr w:type="gramStart"/>
      <w:r>
        <w:t>git</w:t>
      </w:r>
      <w:proofErr w:type="gramEnd"/>
      <w:r>
        <w:t>/**/* (</w:t>
      </w:r>
      <w:r w:rsidRPr="005F6468">
        <w:t>Copy everything from the source directory except the .git folder</w:t>
      </w:r>
      <w:r>
        <w:t>)</w:t>
      </w:r>
    </w:p>
    <w:p w:rsidR="0044639B" w:rsidRDefault="0044639B" w:rsidP="0044639B">
      <w:r>
        <w:t>A</w:t>
      </w:r>
      <w:r w:rsidRPr="00C83929">
        <w:t xml:space="preserve">fter </w:t>
      </w:r>
      <w:r>
        <w:t xml:space="preserve">a </w:t>
      </w:r>
      <w:r w:rsidRPr="00C83929">
        <w:t xml:space="preserve">successful build =&gt; summary tab and you can download </w:t>
      </w:r>
      <w:proofErr w:type="spellStart"/>
      <w:r w:rsidRPr="00C83929">
        <w:t>artifacts</w:t>
      </w:r>
      <w:proofErr w:type="spellEnd"/>
      <w:r>
        <w:t xml:space="preserve">. </w:t>
      </w:r>
    </w:p>
    <w:p w:rsidR="007E7539" w:rsidRDefault="007E7539" w:rsidP="007E7539">
      <w:r>
        <w:t>You can download all logs</w:t>
      </w:r>
    </w:p>
    <w:p w:rsidR="007E7539" w:rsidRDefault="007E7539" w:rsidP="007E7539">
      <w:r w:rsidRPr="00FE7156">
        <w:t>Build variables</w:t>
      </w:r>
      <w:r>
        <w:t xml:space="preserve"> are used as $(</w:t>
      </w:r>
      <w:proofErr w:type="spellStart"/>
      <w:r>
        <w:t>variableName</w:t>
      </w:r>
      <w:proofErr w:type="spellEnd"/>
      <w:r>
        <w:t>)</w:t>
      </w:r>
    </w:p>
    <w:p w:rsidR="007E7539" w:rsidRDefault="007E7539" w:rsidP="0044639B"/>
    <w:p w:rsidR="00D20778" w:rsidRDefault="00D20778" w:rsidP="00D20778">
      <w:r w:rsidRPr="0008238C">
        <w:rPr>
          <w:u w:val="single"/>
        </w:rPr>
        <w:t>Enable continuous integration</w:t>
      </w:r>
      <w:r w:rsidRPr="0008238C">
        <w:t>: builds =&gt; Edit =&gt; Triggers tab =&gt; Enable Continuous integration</w:t>
      </w:r>
      <w:r>
        <w:t>.</w:t>
      </w:r>
    </w:p>
    <w:p w:rsidR="0089733D" w:rsidRDefault="0089733D" w:rsidP="0089733D">
      <w:r>
        <w:t xml:space="preserve">We do gates builds which mean someone has to approve before the release/deployment. Or code coverage etc. we can also make our release to automatic on each build. </w:t>
      </w:r>
    </w:p>
    <w:p w:rsidR="00986809" w:rsidRDefault="00F71FCC" w:rsidP="00986809">
      <w:hyperlink r:id="rId12" w:history="1">
        <w:r w:rsidR="00986809" w:rsidRPr="006673D0">
          <w:rPr>
            <w:rStyle w:val="Hyperlink"/>
          </w:rPr>
          <w:t>https://www.youtube.com/watch?v=yNESSInONyk</w:t>
        </w:r>
      </w:hyperlink>
    </w:p>
    <w:p w:rsidR="00DC2AE9" w:rsidRDefault="00F71FCC">
      <w:hyperlink r:id="rId13" w:history="1">
        <w:r w:rsidR="00DC2AE9" w:rsidRPr="00535E8C">
          <w:rPr>
            <w:rStyle w:val="Hyperlink"/>
          </w:rPr>
          <w:t>https://app.pluralsight.com/player?course=getting-started-visual-studio-team-services-2018&amp;author=ben-day&amp;name=7b010b04-fcc8-4359-b03d-1d8282bfa6d2&amp;clip=1&amp;mode=live</w:t>
        </w:r>
      </w:hyperlink>
    </w:p>
    <w:p w:rsidR="00DC2AE9" w:rsidRDefault="00DC2AE9"/>
    <w:p w:rsidR="0047602B" w:rsidRDefault="0047602B"/>
    <w:p w:rsidR="0047602B" w:rsidRDefault="0047602B">
      <w:r>
        <w:t>++++++++++++++++++++++</w:t>
      </w:r>
    </w:p>
    <w:p w:rsidR="0047602B" w:rsidRDefault="0047602B" w:rsidP="0047602B">
      <w:r>
        <w:t>To use Azure Pipelines, you need</w:t>
      </w:r>
    </w:p>
    <w:p w:rsidR="0047602B" w:rsidRDefault="0047602B" w:rsidP="0047602B">
      <w:pPr>
        <w:pStyle w:val="ListParagraph"/>
        <w:numPr>
          <w:ilvl w:val="0"/>
          <w:numId w:val="6"/>
        </w:numPr>
      </w:pPr>
      <w:r>
        <w:t>An organization in Azure DevOps.</w:t>
      </w:r>
    </w:p>
    <w:p w:rsidR="0047602B" w:rsidRDefault="0047602B" w:rsidP="0047602B">
      <w:pPr>
        <w:pStyle w:val="ListParagraph"/>
        <w:numPr>
          <w:ilvl w:val="0"/>
          <w:numId w:val="6"/>
        </w:numPr>
      </w:pPr>
      <w:r>
        <w:t>To have your source code stored in a version control system.</w:t>
      </w:r>
    </w:p>
    <w:p w:rsidR="0047602B" w:rsidRDefault="0047602B" w:rsidP="0047602B">
      <w:r w:rsidRPr="009D5D3F">
        <w:t>Release pipelines:</w:t>
      </w:r>
      <w:r>
        <w:t xml:space="preserve"> </w:t>
      </w:r>
      <w:hyperlink r:id="rId14" w:history="1">
        <w:r w:rsidRPr="0008128C">
          <w:rPr>
            <w:rStyle w:val="Hyperlink"/>
          </w:rPr>
          <w:t>https://docs.microsoft.com/en-us/azure/devops/pipelines/release/define-multistage-release-process?view=azure-devops</w:t>
        </w:r>
      </w:hyperlink>
      <w:r>
        <w:t xml:space="preserve"> </w:t>
      </w:r>
    </w:p>
    <w:p w:rsidR="0047602B" w:rsidRPr="0047602B" w:rsidRDefault="0047602B" w:rsidP="0047602B">
      <w:pPr>
        <w:rPr>
          <w:b/>
          <w:sz w:val="28"/>
          <w:szCs w:val="28"/>
        </w:rPr>
      </w:pPr>
      <w:r w:rsidRPr="0047602B">
        <w:rPr>
          <w:b/>
          <w:sz w:val="28"/>
          <w:szCs w:val="28"/>
        </w:rPr>
        <w:t xml:space="preserve">Release pipelines: </w:t>
      </w:r>
    </w:p>
    <w:p w:rsidR="0047602B" w:rsidRDefault="0047602B" w:rsidP="0047602B"/>
    <w:p w:rsidR="0047602B" w:rsidRDefault="0047602B" w:rsidP="0047602B">
      <w:r w:rsidRPr="00C90B9E">
        <w:rPr>
          <w:b/>
        </w:rPr>
        <w:t>Prerequisites for Release pipelines</w:t>
      </w:r>
      <w:r>
        <w:t xml:space="preserve">: </w:t>
      </w:r>
      <w:r w:rsidRPr="00F47C4E">
        <w:t>Deploy to an Azure Web App//Azure DevOps Project/ Deploy to IIS web server on Windows</w:t>
      </w:r>
    </w:p>
    <w:p w:rsidR="0047602B" w:rsidRDefault="0047602B" w:rsidP="0047602B">
      <w:r>
        <w:t>Two separate targets like virtual machines, web servers or Azure App Services website instances etc. with unique names like QA and Production.</w:t>
      </w:r>
    </w:p>
    <w:p w:rsidR="0047602B" w:rsidRDefault="0047602B" w:rsidP="0047602B">
      <w:proofErr w:type="gramStart"/>
      <w:r>
        <w:t>you</w:t>
      </w:r>
      <w:proofErr w:type="gramEnd"/>
      <w:r>
        <w:t xml:space="preserve"> can Use the Azure portal to create two new web app names QA and Production.</w:t>
      </w:r>
    </w:p>
    <w:p w:rsidR="0047602B" w:rsidRDefault="0047602B" w:rsidP="0047602B">
      <w:r w:rsidRPr="00C90B9E">
        <w:rPr>
          <w:b/>
        </w:rPr>
        <w:t>Configure the triggers in your release pipeline</w:t>
      </w:r>
      <w:r>
        <w:rPr>
          <w:rFonts w:hint="eastAsia"/>
        </w:rPr>
        <w:t>:</w:t>
      </w:r>
    </w:p>
    <w:p w:rsidR="002E3784" w:rsidRDefault="002E3784" w:rsidP="002E3784">
      <w:r>
        <w:t xml:space="preserve">To add new </w:t>
      </w:r>
      <w:r w:rsidRPr="002E3784">
        <w:t>Release pipelines</w:t>
      </w:r>
      <w:r>
        <w:t xml:space="preserve"> go to </w:t>
      </w:r>
      <w:r w:rsidRPr="002E3784">
        <w:t>Release</w:t>
      </w:r>
      <w:r w:rsidR="00443F32">
        <w:t>s Tab</w:t>
      </w:r>
      <w:r>
        <w:t xml:space="preserve"> =&gt;</w:t>
      </w:r>
      <w:r w:rsidR="00443F32">
        <w:t xml:space="preserve"> click New pipeline =&gt; </w:t>
      </w:r>
      <w:r w:rsidR="00443F32" w:rsidRPr="00443F32">
        <w:t>Select a template</w:t>
      </w:r>
      <w:r w:rsidR="00443F32">
        <w:t xml:space="preserve"> (</w:t>
      </w:r>
      <w:r w:rsidR="00443F32" w:rsidRPr="00443F32">
        <w:t xml:space="preserve">Azure App Service deployment </w:t>
      </w:r>
      <w:r w:rsidR="00443F32">
        <w:t xml:space="preserve">or </w:t>
      </w:r>
      <w:r w:rsidR="00443F32" w:rsidRPr="00443F32">
        <w:t>Azure Service Fabric deployment</w:t>
      </w:r>
      <w:r w:rsidR="00443F32">
        <w:t xml:space="preserve">) =&gt; </w:t>
      </w:r>
      <w:r w:rsidR="00910AF2">
        <w:t xml:space="preserve">Enter Stage Name (Dev/Test/Pre Prod) =&gt; click </w:t>
      </w:r>
      <w:r w:rsidR="00910AF2" w:rsidRPr="00910AF2">
        <w:rPr>
          <w:b/>
        </w:rPr>
        <w:t>Add an artefact</w:t>
      </w:r>
      <w:r w:rsidR="00910AF2">
        <w:t xml:space="preserve"> =&gt; Select source type (Build/ Azure Rep/Git Hub/TFVC) best is select </w:t>
      </w:r>
      <w:r w:rsidR="00910AF2" w:rsidRPr="00910AF2">
        <w:rPr>
          <w:b/>
        </w:rPr>
        <w:t>Build</w:t>
      </w:r>
      <w:r w:rsidR="00910AF2">
        <w:t xml:space="preserve"> =&gt; Select form Project dropdown =&gt; Select from </w:t>
      </w:r>
      <w:r w:rsidR="00910AF2" w:rsidRPr="00910AF2">
        <w:rPr>
          <w:b/>
        </w:rPr>
        <w:t>Source (build pipeline)</w:t>
      </w:r>
      <w:r w:rsidR="00910AF2">
        <w:t xml:space="preserve"> =&gt; </w:t>
      </w:r>
      <w:r w:rsidR="00910AF2" w:rsidRPr="00910AF2">
        <w:t>Source (build pipeline)</w:t>
      </w:r>
      <w:r w:rsidR="00910AF2">
        <w:t xml:space="preserve"> is usually _</w:t>
      </w:r>
      <w:r w:rsidR="00910AF2" w:rsidRPr="00910AF2">
        <w:t xml:space="preserve"> build pipeline</w:t>
      </w:r>
      <w:r w:rsidR="00910AF2">
        <w:t xml:space="preserve"> name =&gt; click Add.</w:t>
      </w:r>
    </w:p>
    <w:p w:rsidR="00910AF2" w:rsidRPr="002E3784" w:rsidRDefault="00910AF2" w:rsidP="002E3784"/>
    <w:p w:rsidR="002E3784" w:rsidRDefault="002E3784" w:rsidP="002E3784"/>
    <w:p w:rsidR="0047602B" w:rsidRDefault="0047602B" w:rsidP="0047602B">
      <w:pPr>
        <w:pStyle w:val="ListParagraph"/>
        <w:numPr>
          <w:ilvl w:val="0"/>
          <w:numId w:val="8"/>
        </w:numPr>
      </w:pPr>
      <w:r>
        <w:t>In Azure Pipelines, open the Releases tab. Select your release pipeline and, in the right pane, choose Edit.</w:t>
      </w:r>
    </w:p>
    <w:p w:rsidR="0047602B" w:rsidRDefault="0047602B" w:rsidP="0047602B">
      <w:pPr>
        <w:pStyle w:val="ListParagraph"/>
      </w:pPr>
    </w:p>
    <w:p w:rsidR="0047602B" w:rsidRDefault="0047602B" w:rsidP="0047602B">
      <w:pPr>
        <w:pStyle w:val="ListParagraph"/>
        <w:numPr>
          <w:ilvl w:val="0"/>
          <w:numId w:val="8"/>
        </w:numPr>
      </w:pPr>
      <w:r>
        <w:t xml:space="preserve">You may choose the Continuous deployment trigger icon in the </w:t>
      </w:r>
      <w:proofErr w:type="spellStart"/>
      <w:r>
        <w:t>Artifacts</w:t>
      </w:r>
      <w:proofErr w:type="spellEnd"/>
      <w:r>
        <w:t xml:space="preserve"> section to open the trigger panel. Make sure this is enabled so that a new release is created after every new successful build is completed.</w:t>
      </w:r>
    </w:p>
    <w:p w:rsidR="0047602B" w:rsidRDefault="0047602B" w:rsidP="0047602B">
      <w:pPr>
        <w:pStyle w:val="ListParagraph"/>
      </w:pPr>
    </w:p>
    <w:p w:rsidR="0047602B" w:rsidRDefault="0047602B" w:rsidP="0047602B">
      <w:pPr>
        <w:pStyle w:val="ListParagraph"/>
        <w:numPr>
          <w:ilvl w:val="0"/>
          <w:numId w:val="8"/>
        </w:numPr>
      </w:pPr>
      <w:r w:rsidRPr="00C15EB3">
        <w:t xml:space="preserve">Choose the Pre-deployment conditions icon in the Stages section to open the conditions panel. Make sure that the trigger for deployment to this stage is set to </w:t>
      </w:r>
      <w:proofErr w:type="gramStart"/>
      <w:r w:rsidRPr="00C15EB3">
        <w:t>After</w:t>
      </w:r>
      <w:proofErr w:type="gramEnd"/>
      <w:r w:rsidRPr="00C15EB3">
        <w:t xml:space="preserve"> release. This means that a deployment will be initiated automatically when a new release is created from this release pipeline.</w:t>
      </w:r>
    </w:p>
    <w:p w:rsidR="0047602B" w:rsidRDefault="0047602B"/>
    <w:p w:rsidR="0047602B" w:rsidRDefault="00841761">
      <w:r>
        <w:t>Naveed</w:t>
      </w:r>
    </w:p>
    <w:p w:rsidR="0047602B" w:rsidRDefault="0047602B"/>
    <w:p w:rsidR="00B77ECF" w:rsidRDefault="00B77ECF"/>
    <w:p w:rsidR="00BE4212" w:rsidRDefault="00BE4212" w:rsidP="00BE4212">
      <w:r w:rsidRPr="00D51260">
        <w:rPr>
          <w:b/>
          <w:u w:val="single"/>
        </w:rPr>
        <w:t>CI CD Steps detailed with Git branches (DevOps Git)</w:t>
      </w:r>
      <w:r>
        <w:t>:</w:t>
      </w:r>
    </w:p>
    <w:p w:rsidR="00BE4212" w:rsidRDefault="00BE4212" w:rsidP="00BE4212">
      <w:r w:rsidRPr="003D1433">
        <w:t>Use the visual designer</w:t>
      </w:r>
      <w:r>
        <w:t xml:space="preserve">: </w:t>
      </w:r>
      <w:hyperlink r:id="rId15" w:history="1">
        <w:r w:rsidRPr="002E5BF2">
          <w:rPr>
            <w:rStyle w:val="Hyperlink"/>
          </w:rPr>
          <w:t>https://docs.microsoft.com/en-gb/azure/devops/pipelines/get-started-designer?view=vsts&amp;tabs=new-nav</w:t>
        </w:r>
      </w:hyperlink>
    </w:p>
    <w:p w:rsidR="00BE4212" w:rsidRDefault="00BE4212" w:rsidP="00BE4212"/>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 (publish Repository to Team Services)</w:t>
      </w:r>
    </w:p>
    <w:p w:rsidR="00BE4212" w:rsidRDefault="00BE4212" w:rsidP="00BE4212">
      <w:pPr>
        <w:pStyle w:val="ListParagraph"/>
        <w:numPr>
          <w:ilvl w:val="0"/>
          <w:numId w:val="2"/>
        </w:numPr>
      </w:pPr>
      <w:r>
        <w:t xml:space="preserve">Publish </w:t>
      </w:r>
      <w:proofErr w:type="spellStart"/>
      <w:r>
        <w:t>Git</w:t>
      </w:r>
      <w:proofErr w:type="spellEnd"/>
      <w:r>
        <w:t xml:space="preserve"> Repo =&gt; advance =&gt; select Team project =&gt; select Team services domain =&gt; click </w:t>
      </w:r>
      <w:r w:rsidRPr="00E96792">
        <w:rPr>
          <w:b/>
        </w:rPr>
        <w:t>Publish Repository</w:t>
      </w:r>
      <w:r>
        <w:t>.</w:t>
      </w:r>
    </w:p>
    <w:p w:rsidR="00BE4212" w:rsidRDefault="00BE4212" w:rsidP="00BE4212">
      <w:r>
        <w:t>This will create a new project in DevOps and add code repository.</w:t>
      </w:r>
    </w:p>
    <w:p w:rsidR="00BE4212" w:rsidRDefault="00BE4212" w:rsidP="00BE4212">
      <w:r w:rsidRPr="005142FC">
        <w:rPr>
          <w:u w:val="single"/>
        </w:rPr>
        <w:t>Go to Azure Repos</w:t>
      </w:r>
      <w:r>
        <w:t xml:space="preserve">: </w:t>
      </w:r>
      <w:r w:rsidRPr="00E761FA">
        <w:t>dev.azure.com or visualstudio.com =&gt; select the project</w:t>
      </w:r>
      <w:r>
        <w:t>=&gt; Repos</w:t>
      </w:r>
    </w:p>
    <w:p w:rsidR="00BE4212" w:rsidRDefault="00BE4212" w:rsidP="00BE4212">
      <w:r w:rsidRPr="009332FA">
        <w:rPr>
          <w:u w:val="single"/>
        </w:rPr>
        <w:t>Create a build pipeline</w:t>
      </w:r>
      <w:r>
        <w:t xml:space="preserve">: </w:t>
      </w:r>
      <w:r w:rsidRPr="00E761FA">
        <w:t>dev.azure.com or visualstudio.com =&gt; select the project</w:t>
      </w:r>
      <w:r>
        <w:t xml:space="preserve">=&gt; </w:t>
      </w:r>
      <w:r w:rsidRPr="006E1204">
        <w:t>Pipelines</w:t>
      </w:r>
      <w:r>
        <w:t xml:space="preserve"> =&gt; </w:t>
      </w:r>
      <w:r w:rsidRPr="00A355E4">
        <w:t>new pipeline</w:t>
      </w:r>
      <w:r>
        <w:t xml:space="preserve"> =&gt; </w:t>
      </w:r>
      <w:r w:rsidRPr="009D1BF3">
        <w:t>Select a source</w:t>
      </w:r>
      <w:r>
        <w:t xml:space="preserve"> =&gt; </w:t>
      </w:r>
      <w:r w:rsidRPr="005D238D">
        <w:t>Azure Repos Git</w:t>
      </w:r>
      <w:r>
        <w:t xml:space="preserve"> =&gt; Select Project =&gt; select </w:t>
      </w:r>
      <w:r w:rsidRPr="001229CF">
        <w:t>Repository</w:t>
      </w:r>
      <w:r>
        <w:t xml:space="preserve"> =&gt; Click Continue =&gt; </w:t>
      </w:r>
      <w:r w:rsidRPr="00861F1D">
        <w:t>Select a template</w:t>
      </w:r>
    </w:p>
    <w:p w:rsidR="00BE4212" w:rsidRDefault="00BE4212" w:rsidP="00BE4212">
      <w:r w:rsidRPr="00A011B9">
        <w:rPr>
          <w:u w:val="single"/>
        </w:rPr>
        <w:t>Select a template</w:t>
      </w:r>
      <w:r>
        <w:t xml:space="preserve">: build </w:t>
      </w:r>
      <w:r w:rsidRPr="00A011B9">
        <w:t xml:space="preserve">usually produces an </w:t>
      </w:r>
      <w:proofErr w:type="spellStart"/>
      <w:r w:rsidRPr="00A011B9">
        <w:t>artifact</w:t>
      </w:r>
      <w:proofErr w:type="spellEnd"/>
      <w:r w:rsidRPr="00A011B9">
        <w:t xml:space="preserve"> drop</w:t>
      </w:r>
      <w:r>
        <w:t xml:space="preserve"> and run some test but we publish in releases. So select </w:t>
      </w:r>
      <w:r w:rsidRPr="006D30CF">
        <w:rPr>
          <w:b/>
        </w:rPr>
        <w:t>Build and Test Asp.Net Core Web App</w:t>
      </w:r>
      <w:r>
        <w:t xml:space="preserve"> =&gt; Apply =&gt; </w:t>
      </w:r>
      <w:proofErr w:type="gramStart"/>
      <w:r>
        <w:t>Save</w:t>
      </w:r>
      <w:proofErr w:type="gramEnd"/>
      <w:r>
        <w:t xml:space="preserve"> and Queue.</w:t>
      </w:r>
    </w:p>
    <w:p w:rsidR="00BE4212" w:rsidRDefault="00BE4212" w:rsidP="00BE4212">
      <w:r>
        <w:t>You can select branch from dropdown and put comments before running the build.</w:t>
      </w:r>
    </w:p>
    <w:p w:rsidR="00BE4212" w:rsidRDefault="00BE4212" w:rsidP="00BE4212">
      <w:proofErr w:type="gramStart"/>
      <w:r w:rsidRPr="00E761FA">
        <w:t>dev.azure.com</w:t>
      </w:r>
      <w:proofErr w:type="gramEnd"/>
      <w:r w:rsidRPr="00E761FA">
        <w:t xml:space="preserve"> or visualstudio.com =&gt; select the project</w:t>
      </w:r>
      <w:r>
        <w:t xml:space="preserve">=&gt; </w:t>
      </w:r>
      <w:r w:rsidRPr="006E1204">
        <w:t>Pipelines</w:t>
      </w:r>
      <w:r>
        <w:t xml:space="preserve"> =&gt; builds =&gt; select the running build =&gt; logs, summary or tests</w:t>
      </w:r>
    </w:p>
    <w:p w:rsidR="00BE4212" w:rsidRDefault="00BE4212" w:rsidP="00BE4212">
      <w:proofErr w:type="gramStart"/>
      <w:r>
        <w:t>you</w:t>
      </w:r>
      <w:proofErr w:type="gramEnd"/>
      <w:r>
        <w:t xml:space="preserve"> can </w:t>
      </w:r>
      <w:r w:rsidRPr="00134135">
        <w:rPr>
          <w:b/>
        </w:rPr>
        <w:t xml:space="preserve">download </w:t>
      </w:r>
      <w:proofErr w:type="spellStart"/>
      <w:r w:rsidRPr="00134135">
        <w:rPr>
          <w:b/>
        </w:rPr>
        <w:t>artifact</w:t>
      </w:r>
      <w:proofErr w:type="spellEnd"/>
      <w:r w:rsidRPr="00134135">
        <w:rPr>
          <w:b/>
        </w:rPr>
        <w:t xml:space="preserve"> drop</w:t>
      </w:r>
      <w:r>
        <w:t xml:space="preserve"> from build =&gt; select the build form list =&gt; summary tab (under </w:t>
      </w:r>
      <w:r w:rsidRPr="00D12564">
        <w:t xml:space="preserve">Build </w:t>
      </w:r>
      <w:proofErr w:type="spellStart"/>
      <w:r w:rsidRPr="00D12564">
        <w:t>artifacts</w:t>
      </w:r>
      <w:proofErr w:type="spellEnd"/>
      <w:r w:rsidRPr="00D12564">
        <w:t xml:space="preserve"> published</w:t>
      </w:r>
      <w:r>
        <w:t>).</w:t>
      </w:r>
    </w:p>
    <w:p w:rsidR="00BE4212" w:rsidRDefault="00BE4212" w:rsidP="00BE4212">
      <w:r>
        <w:t xml:space="preserve">We can also create separate artefact like </w:t>
      </w:r>
      <w:proofErr w:type="spellStart"/>
      <w:r>
        <w:t>db</w:t>
      </w:r>
      <w:proofErr w:type="spellEnd"/>
      <w:r>
        <w:t xml:space="preserve"> (</w:t>
      </w:r>
      <w:r w:rsidRPr="00321C81">
        <w:t>**\*.</w:t>
      </w:r>
      <w:proofErr w:type="spellStart"/>
      <w:r w:rsidRPr="00321C81">
        <w:t>dacpac</w:t>
      </w:r>
      <w:proofErr w:type="spellEnd"/>
      <w:r w:rsidRPr="00321C81">
        <w:t>)</w:t>
      </w:r>
      <w:r>
        <w:t xml:space="preserve"> or PowerShell (</w:t>
      </w:r>
      <w:r w:rsidRPr="00321C81">
        <w:t>**\*.filename.ps1</w:t>
      </w:r>
      <w:r>
        <w:t>)</w:t>
      </w:r>
    </w:p>
    <w:p w:rsidR="00BE4212" w:rsidRDefault="00BE4212" w:rsidP="00BE4212">
      <w:r w:rsidRPr="0008238C">
        <w:rPr>
          <w:u w:val="single"/>
        </w:rPr>
        <w:t>Enable continuous integration</w:t>
      </w:r>
      <w:r w:rsidRPr="0008238C">
        <w:t>: builds =&gt; Edit =&gt; Triggers tab =&gt; Enable Continuous integration</w:t>
      </w:r>
      <w:r>
        <w:t>.</w:t>
      </w:r>
    </w:p>
    <w:p w:rsidR="00BE4212" w:rsidRPr="001C67C2" w:rsidRDefault="00BE4212" w:rsidP="00BE4212">
      <w:r>
        <w:t xml:space="preserve">You can queues at any time manually. </w:t>
      </w:r>
    </w:p>
    <w:p w:rsidR="00BE4212" w:rsidRPr="003125FA" w:rsidRDefault="00BE4212" w:rsidP="00BE4212">
      <w:pPr>
        <w:rPr>
          <w:u w:val="single"/>
        </w:rPr>
      </w:pPr>
      <w:r w:rsidRPr="003125FA">
        <w:rPr>
          <w:u w:val="single"/>
        </w:rPr>
        <w:t>Create separate artefact for DB:</w:t>
      </w:r>
    </w:p>
    <w:p w:rsidR="00BE4212" w:rsidRDefault="00BE4212" w:rsidP="00BE4212">
      <w:r>
        <w:lastRenderedPageBreak/>
        <w:t xml:space="preserve">Add </w:t>
      </w:r>
      <w:proofErr w:type="spellStart"/>
      <w:r>
        <w:t>Sql</w:t>
      </w:r>
      <w:proofErr w:type="spellEnd"/>
      <w:r>
        <w:t xml:space="preserve"> Server Database project in VS: got VS solution =&gt; Add new project =&gt; SQL Server =&gt; </w:t>
      </w:r>
      <w:proofErr w:type="spellStart"/>
      <w:r>
        <w:t>Sql</w:t>
      </w:r>
      <w:proofErr w:type="spellEnd"/>
      <w:r>
        <w:t xml:space="preserve"> Server Database project =&gt; </w:t>
      </w:r>
      <w:proofErr w:type="spellStart"/>
      <w:r>
        <w:t>Poc</w:t>
      </w:r>
      <w:proofErr w:type="spellEnd"/>
      <w:r>
        <w:t>-Db</w:t>
      </w:r>
    </w:p>
    <w:p w:rsidR="00BE4212" w:rsidRDefault="00BE4212" w:rsidP="00BE4212">
      <w:r>
        <w:t>Right click properties =&gt; Target platform =&gt; Microsoft Azure SQL Database V12</w:t>
      </w:r>
    </w:p>
    <w:p w:rsidR="00BE4212" w:rsidRDefault="00BE4212" w:rsidP="00BE4212">
      <w:r>
        <w:t xml:space="preserve">Add folder </w:t>
      </w:r>
      <w:proofErr w:type="spellStart"/>
      <w:r>
        <w:t>dbo</w:t>
      </w:r>
      <w:proofErr w:type="spellEnd"/>
      <w:r>
        <w:t xml:space="preserve"> and add tables folder =&gt; add new table e.g. Persons =&gt; can copy past the </w:t>
      </w:r>
      <w:proofErr w:type="spellStart"/>
      <w:r>
        <w:t>sql</w:t>
      </w:r>
      <w:proofErr w:type="spellEnd"/>
      <w:r>
        <w:t xml:space="preserve"> to create a table from w3 schools </w:t>
      </w:r>
    </w:p>
    <w:p w:rsidR="00BE4212" w:rsidRDefault="00BE4212" w:rsidP="00BE4212">
      <w:proofErr w:type="gramStart"/>
      <w:r w:rsidRPr="00A30FA6">
        <w:t>add</w:t>
      </w:r>
      <w:proofErr w:type="gramEnd"/>
      <w:r w:rsidRPr="00A30FA6">
        <w:t xml:space="preserve"> post deployment script =&gt; add new =&gt; User Scripts =&gt; Post-Deployment Script</w:t>
      </w:r>
    </w:p>
    <w:p w:rsidR="00BE4212" w:rsidRDefault="00BE4212" w:rsidP="00BE4212">
      <w:proofErr w:type="gramStart"/>
      <w:r>
        <w:t>you</w:t>
      </w:r>
      <w:proofErr w:type="gramEnd"/>
      <w:r>
        <w:t xml:space="preserve"> can also set property of the </w:t>
      </w:r>
      <w:proofErr w:type="spellStart"/>
      <w:r>
        <w:t>sql</w:t>
      </w:r>
      <w:proofErr w:type="spellEnd"/>
      <w:r>
        <w:t xml:space="preserve"> script file to post deployment.</w:t>
      </w:r>
    </w:p>
    <w:p w:rsidR="00BE4212" w:rsidRDefault="00BE4212" w:rsidP="00BE4212">
      <w:r>
        <w:t xml:space="preserve">Ideally use separate </w:t>
      </w:r>
      <w:proofErr w:type="spellStart"/>
      <w:r>
        <w:t>sql</w:t>
      </w:r>
      <w:proofErr w:type="spellEnd"/>
      <w:r>
        <w:t xml:space="preserve"> scripts for data and use merge statements.  Reference those script files in the </w:t>
      </w:r>
      <w:r w:rsidRPr="00A30FA6">
        <w:t>Post-Deployment Script</w:t>
      </w:r>
      <w:r>
        <w:t xml:space="preserve"> file. Like </w:t>
      </w:r>
      <w:r w:rsidRPr="0038364D">
        <w:t>.\</w:t>
      </w:r>
      <w:r>
        <w:t>tables</w:t>
      </w:r>
      <w:r w:rsidRPr="0038364D">
        <w:t>\</w:t>
      </w:r>
      <w:proofErr w:type="spellStart"/>
      <w:r w:rsidRPr="0038364D">
        <w:t>DataScripts</w:t>
      </w:r>
      <w:proofErr w:type="spellEnd"/>
      <w:r w:rsidRPr="0038364D">
        <w:t>\</w:t>
      </w:r>
      <w:r>
        <w:t>Table1</w:t>
      </w:r>
      <w:r w:rsidRPr="0038364D">
        <w:t>.Data.sql</w:t>
      </w:r>
    </w:p>
    <w:p w:rsidR="00BE4212" w:rsidRPr="00A30FA6" w:rsidRDefault="00BE4212" w:rsidP="00BE4212">
      <w:r>
        <w:t>You can get .</w:t>
      </w:r>
      <w:proofErr w:type="spellStart"/>
      <w:r>
        <w:t>dacpac</w:t>
      </w:r>
      <w:proofErr w:type="spellEnd"/>
      <w:r>
        <w:t xml:space="preserve"> from the drop folder and test on your local db. </w:t>
      </w:r>
    </w:p>
    <w:p w:rsidR="00BE4212" w:rsidRDefault="00BE4212" w:rsidP="00BE4212">
      <w:r>
        <w:rPr>
          <w:u w:val="single"/>
        </w:rPr>
        <w:t>S</w:t>
      </w:r>
      <w:r w:rsidRPr="003125FA">
        <w:rPr>
          <w:u w:val="single"/>
        </w:rPr>
        <w:t>eparate artefact for DB</w:t>
      </w:r>
      <w:r>
        <w:rPr>
          <w:u w:val="single"/>
        </w:rPr>
        <w:t>:</w:t>
      </w:r>
    </w:p>
    <w:p w:rsidR="00BE4212" w:rsidRDefault="00BE4212" w:rsidP="00BE4212">
      <w:r>
        <w:t xml:space="preserve">Go to </w:t>
      </w:r>
      <w:proofErr w:type="spellStart"/>
      <w:r>
        <w:t>bulds</w:t>
      </w:r>
      <w:proofErr w:type="spellEnd"/>
      <w:r>
        <w:t xml:space="preserve"> =&gt; Edit =&gt; </w:t>
      </w:r>
      <w:r w:rsidRPr="00D20673">
        <w:t xml:space="preserve">Agent Job 1 =&gt; + (Add a Task to Agent Job 1) =&gt; </w:t>
      </w:r>
      <w:r>
        <w:t xml:space="preserve">find </w:t>
      </w:r>
      <w:r w:rsidRPr="00D20673">
        <w:rPr>
          <w:b/>
        </w:rPr>
        <w:t>Copy Files</w:t>
      </w:r>
      <w:r>
        <w:t xml:space="preserve"> task =&gt; Add </w:t>
      </w:r>
    </w:p>
    <w:p w:rsidR="00BE4212" w:rsidRPr="00A011B9" w:rsidRDefault="00BE4212" w:rsidP="00BE4212">
      <w:r>
        <w:t xml:space="preserve">In </w:t>
      </w:r>
      <w:r w:rsidRPr="00BA10ED">
        <w:t xml:space="preserve">Contents </w:t>
      </w:r>
      <w:r>
        <w:t>Put (**\*.</w:t>
      </w:r>
      <w:proofErr w:type="spellStart"/>
      <w:r>
        <w:t>dacpac</w:t>
      </w:r>
      <w:proofErr w:type="spellEnd"/>
      <w:r>
        <w:t>) and on next line may be (**\*.</w:t>
      </w:r>
      <w:r w:rsidRPr="002F57D2">
        <w:t xml:space="preserve"> PostDeployment1.sql</w:t>
      </w:r>
      <w:r>
        <w:t>)</w:t>
      </w:r>
    </w:p>
    <w:p w:rsidR="00BE4212" w:rsidRDefault="00BE4212" w:rsidP="00BE4212">
      <w:r>
        <w:t>In target put “</w:t>
      </w:r>
      <w:r w:rsidRPr="00927F6D">
        <w:t>$(</w:t>
      </w:r>
      <w:proofErr w:type="spellStart"/>
      <w:r w:rsidRPr="00927F6D">
        <w:t>build.artifactstagingdirectory</w:t>
      </w:r>
      <w:proofErr w:type="spellEnd"/>
      <w:r w:rsidRPr="00927F6D">
        <w:t>)\database</w:t>
      </w:r>
      <w:r>
        <w:t>”</w:t>
      </w:r>
    </w:p>
    <w:p w:rsidR="00BE4212" w:rsidRDefault="00BE4212" w:rsidP="00BE4212">
      <w:r w:rsidRPr="00303B4E">
        <w:t>Advanced =&gt; Flatten Folders</w:t>
      </w:r>
      <w:r>
        <w:t xml:space="preserve"> and save.</w:t>
      </w:r>
    </w:p>
    <w:p w:rsidR="00BE4212" w:rsidRDefault="00BE4212" w:rsidP="00BE4212">
      <w:r w:rsidRPr="00BD11F5">
        <w:t xml:space="preserve">Publish Build </w:t>
      </w:r>
      <w:r>
        <w:t xml:space="preserve">Database </w:t>
      </w:r>
      <w:proofErr w:type="spellStart"/>
      <w:r w:rsidRPr="00BD11F5">
        <w:t>Artifacts</w:t>
      </w:r>
      <w:proofErr w:type="spellEnd"/>
      <w:r>
        <w:t xml:space="preserve">: Edit =&gt; </w:t>
      </w:r>
      <w:r w:rsidRPr="00D20673">
        <w:t xml:space="preserve">Agent Job 1 =&gt; + (Add a Task to Agent Job 1) =&gt; </w:t>
      </w:r>
      <w:r>
        <w:t xml:space="preserve">find </w:t>
      </w:r>
      <w:r w:rsidRPr="00485DB2">
        <w:rPr>
          <w:b/>
        </w:rPr>
        <w:t xml:space="preserve">Publish Build </w:t>
      </w:r>
      <w:proofErr w:type="spellStart"/>
      <w:r w:rsidRPr="00485DB2">
        <w:rPr>
          <w:b/>
        </w:rPr>
        <w:t>Artifacts</w:t>
      </w:r>
      <w:proofErr w:type="spellEnd"/>
      <w:r w:rsidRPr="00485DB2">
        <w:rPr>
          <w:b/>
        </w:rPr>
        <w:t xml:space="preserve"> </w:t>
      </w:r>
      <w:r>
        <w:t>=&gt; Add</w:t>
      </w:r>
    </w:p>
    <w:p w:rsidR="00BE4212" w:rsidRDefault="00BE4212" w:rsidP="00BE4212">
      <w:r>
        <w:t xml:space="preserve">Path to publish = </w:t>
      </w:r>
      <w:r w:rsidRPr="00CB0744">
        <w:t>$(</w:t>
      </w:r>
      <w:proofErr w:type="spellStart"/>
      <w:r w:rsidRPr="00CB0744">
        <w:t>build.artifactstagingdirectory</w:t>
      </w:r>
      <w:proofErr w:type="spellEnd"/>
      <w:r w:rsidRPr="00CB0744">
        <w:t>)\Db</w:t>
      </w:r>
    </w:p>
    <w:p w:rsidR="00BE4212" w:rsidRDefault="00BE4212" w:rsidP="00BE4212">
      <w:proofErr w:type="spellStart"/>
      <w:r>
        <w:t>Artifact</w:t>
      </w:r>
      <w:proofErr w:type="spellEnd"/>
      <w:r>
        <w:t xml:space="preserve"> name = </w:t>
      </w:r>
      <w:proofErr w:type="spellStart"/>
      <w:r>
        <w:t>db</w:t>
      </w:r>
      <w:proofErr w:type="spellEnd"/>
    </w:p>
    <w:p w:rsidR="00BE4212" w:rsidRDefault="00BE4212" w:rsidP="00BE4212"/>
    <w:p w:rsidR="00BE4212" w:rsidRDefault="00BE4212" w:rsidP="00BE4212">
      <w:r>
        <w:t>Add task “</w:t>
      </w:r>
      <w:r w:rsidRPr="009B5E03">
        <w:rPr>
          <w:b/>
        </w:rPr>
        <w:t>Visual Studio Build</w:t>
      </w:r>
      <w:r>
        <w:t xml:space="preserve">” to build the </w:t>
      </w:r>
      <w:proofErr w:type="spellStart"/>
      <w:r>
        <w:t>Dacpac</w:t>
      </w:r>
      <w:proofErr w:type="spellEnd"/>
      <w:r>
        <w:t>/</w:t>
      </w:r>
      <w:proofErr w:type="spellStart"/>
      <w:r>
        <w:t>dababase</w:t>
      </w:r>
      <w:proofErr w:type="spellEnd"/>
      <w:r>
        <w:t xml:space="preserve"> project and any other projects in the solutions. Select the VS version. </w:t>
      </w:r>
    </w:p>
    <w:p w:rsidR="00BE4212" w:rsidRDefault="00BE4212" w:rsidP="00BE4212">
      <w:r>
        <w:t xml:space="preserve">Please use Hosted Agent =&gt; </w:t>
      </w:r>
      <w:r w:rsidRPr="00EC5B35">
        <w:rPr>
          <w:b/>
        </w:rPr>
        <w:t>Hosted VS2017</w:t>
      </w:r>
      <w:r>
        <w:t xml:space="preserve"> to run the build, otherwise you may get error. </w:t>
      </w:r>
    </w:p>
    <w:p w:rsidR="00BE4212" w:rsidRDefault="00BE4212" w:rsidP="00BE4212">
      <w:proofErr w:type="spellStart"/>
      <w:r>
        <w:t>Plateform</w:t>
      </w:r>
      <w:proofErr w:type="spellEnd"/>
      <w:r>
        <w:t xml:space="preserve">: </w:t>
      </w:r>
      <w:r w:rsidRPr="00025DBA">
        <w:t>$(</w:t>
      </w:r>
      <w:proofErr w:type="spellStart"/>
      <w:r w:rsidRPr="00025DBA">
        <w:t>BuildPlatform</w:t>
      </w:r>
      <w:proofErr w:type="spellEnd"/>
      <w:r w:rsidRPr="00025DBA">
        <w:t>)</w:t>
      </w:r>
    </w:p>
    <w:p w:rsidR="00BE4212" w:rsidRDefault="00BE4212" w:rsidP="00BE4212">
      <w:r>
        <w:t xml:space="preserve">Configuration: </w:t>
      </w:r>
      <w:r w:rsidRPr="00025DBA">
        <w:t>$(</w:t>
      </w:r>
      <w:proofErr w:type="spellStart"/>
      <w:r w:rsidRPr="00025DBA">
        <w:t>BuildConfiguration</w:t>
      </w:r>
      <w:proofErr w:type="spellEnd"/>
      <w:r w:rsidRPr="00025DBA">
        <w:t>)</w:t>
      </w:r>
    </w:p>
    <w:p w:rsidR="00BE4212" w:rsidRPr="00303B4E" w:rsidRDefault="00BE4212" w:rsidP="00BE4212"/>
    <w:p w:rsidR="00BE4212" w:rsidRDefault="00241980" w:rsidP="00BE4212">
      <w:r w:rsidRPr="00241980">
        <w:rPr>
          <w:b/>
        </w:rPr>
        <w:t>Pipelines</w:t>
      </w:r>
      <w:r>
        <w:t>:</w:t>
      </w:r>
    </w:p>
    <w:p w:rsidR="00241980" w:rsidRDefault="00241980" w:rsidP="00241980">
      <w:r>
        <w:t xml:space="preserve">Build, test, and deploy Node.js, Python, </w:t>
      </w:r>
      <w:proofErr w:type="gramStart"/>
      <w:r>
        <w:t>Java</w:t>
      </w:r>
      <w:proofErr w:type="gramEnd"/>
      <w:r>
        <w:t xml:space="preserve">, PHP, Ruby, C/C++, .NET, Android, and iOS apps. Run in parallel on Linux, </w:t>
      </w:r>
      <w:proofErr w:type="spellStart"/>
      <w:r>
        <w:t>macOS</w:t>
      </w:r>
      <w:proofErr w:type="spellEnd"/>
      <w:r>
        <w:t>, and Windows.</w:t>
      </w:r>
    </w:p>
    <w:p w:rsidR="00241980" w:rsidRDefault="00241980" w:rsidP="00241980">
      <w:r>
        <w:t xml:space="preserve">Easily build and push images to container registries like Docker Hub and Azure Container Registry. </w:t>
      </w:r>
    </w:p>
    <w:p w:rsidR="00241980" w:rsidRDefault="00241980" w:rsidP="00241980">
      <w:r>
        <w:t xml:space="preserve">Explore and implement a wide range of community-built build, test, and deployment tasks, along with hundreds of extensions from Slack to </w:t>
      </w:r>
      <w:proofErr w:type="spellStart"/>
      <w:r>
        <w:t>SonarCloud</w:t>
      </w:r>
      <w:proofErr w:type="spellEnd"/>
      <w:r>
        <w:t>.</w:t>
      </w:r>
    </w:p>
    <w:p w:rsidR="00241980" w:rsidRDefault="00241980" w:rsidP="00241980">
      <w:r>
        <w:t>Implement continuous delivery (CD) of your software to any cloud, including Azure, AWS, and GCP.</w:t>
      </w:r>
    </w:p>
    <w:p w:rsidR="00241980" w:rsidRDefault="00241980" w:rsidP="00241980">
      <w:r>
        <w:t>Support for YAML, test integration, release gates, reporting.</w:t>
      </w:r>
    </w:p>
    <w:p w:rsidR="00BE4212" w:rsidRDefault="00F71FCC" w:rsidP="00BE4212">
      <w:hyperlink r:id="rId16" w:history="1">
        <w:r w:rsidR="00291614" w:rsidRPr="0008128C">
          <w:rPr>
            <w:rStyle w:val="Hyperlink"/>
          </w:rPr>
          <w:t>https://dev.azure.com</w:t>
        </w:r>
      </w:hyperlink>
      <w:r w:rsidR="00291614">
        <w:t xml:space="preserve"> </w:t>
      </w:r>
    </w:p>
    <w:p w:rsidR="00291614" w:rsidRDefault="00291614" w:rsidP="00BE4212">
      <w:r w:rsidRPr="00291614">
        <w:rPr>
          <w:b/>
        </w:rPr>
        <w:t>Documentation</w:t>
      </w:r>
      <w:r>
        <w:t xml:space="preserve">: </w:t>
      </w:r>
      <w:hyperlink r:id="rId17" w:history="1">
        <w:r w:rsidRPr="0008128C">
          <w:rPr>
            <w:rStyle w:val="Hyperlink"/>
          </w:rPr>
          <w:t>https://docs.microsoft.com/en-au/azure/devops/?view=azure-devops</w:t>
        </w:r>
      </w:hyperlink>
      <w:r>
        <w:t xml:space="preserve"> </w:t>
      </w:r>
    </w:p>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291614" w:rsidRDefault="00291614" w:rsidP="00BE4212"/>
    <w:p w:rsidR="00BE4212" w:rsidRDefault="00BE4212" w:rsidP="00BE4212"/>
    <w:p w:rsidR="00BE4212" w:rsidRDefault="00BE4212" w:rsidP="00BE4212">
      <w:pPr>
        <w:pBdr>
          <w:bottom w:val="dotted" w:sz="24" w:space="1" w:color="auto"/>
        </w:pBdr>
      </w:pPr>
    </w:p>
    <w:p w:rsidR="00BE4212" w:rsidRDefault="00BE4212" w:rsidP="00BE4212"/>
    <w:p w:rsidR="00BE4212" w:rsidRDefault="00BE4212" w:rsidP="00BE4212">
      <w:r w:rsidRPr="00694C6E">
        <w:rPr>
          <w:b/>
          <w:u w:val="single"/>
        </w:rPr>
        <w:t>Review code with pull requests</w:t>
      </w:r>
      <w:r>
        <w:t>:</w:t>
      </w:r>
    </w:p>
    <w:p w:rsidR="00BE4212" w:rsidRDefault="00BE4212" w:rsidP="00BE4212">
      <w:r>
        <w:t>Create pull requests to review and merge code in a Git project. Pull requests let your team review code and give feedback on changes before merging it into the master branch. Pull requests can come from either topic branches within the same repository or from a branch in a fork of the original repository. Reviewers can step through the proposed changes, leave comments, and vote to approve or reject the code.</w:t>
      </w:r>
    </w:p>
    <w:p w:rsidR="00BE4212" w:rsidRDefault="00BE4212" w:rsidP="00BE4212">
      <w:r w:rsidRPr="00DB2AF0">
        <w:t>Pull requests combine the review and merge of your code into a single collaborative process</w:t>
      </w:r>
    </w:p>
    <w:p w:rsidR="00BE4212" w:rsidRDefault="00F71FCC" w:rsidP="00BE4212">
      <w:hyperlink r:id="rId18" w:history="1">
        <w:r w:rsidR="00BE4212" w:rsidRPr="008C36DC">
          <w:rPr>
            <w:rStyle w:val="Hyperlink"/>
          </w:rPr>
          <w:t>https://docs.microsoft.com/en-au/azure/devops/repos/git/pull-requests?view=tfs-2017&amp;tabs=new-nav</w:t>
        </w:r>
      </w:hyperlink>
    </w:p>
    <w:p w:rsidR="00BE4212" w:rsidRDefault="00BE4212" w:rsidP="00BE4212">
      <w:r>
        <w:t>For pull request we need to first create a branch which we want to merge to the master.</w:t>
      </w:r>
    </w:p>
    <w:p w:rsidR="00BE4212" w:rsidRDefault="00BE4212" w:rsidP="00BE4212">
      <w:r>
        <w:t xml:space="preserve">Note: </w:t>
      </w:r>
      <w:r w:rsidRPr="002559AD">
        <w:t>Protect branches with policies</w:t>
      </w:r>
      <w:r>
        <w:t xml:space="preserve"> like </w:t>
      </w:r>
      <w:r w:rsidRPr="002559AD">
        <w:t>master</w:t>
      </w:r>
      <w:r>
        <w:t xml:space="preserve">. </w:t>
      </w:r>
      <w:r w:rsidRPr="00131436">
        <w:t>Require pull requests to make any changes on these branches. Developers pushing changes directly to the protected branches will have their pushes rejected.</w:t>
      </w:r>
    </w:p>
    <w:p w:rsidR="00BE4212" w:rsidRDefault="00BE4212" w:rsidP="00BE4212">
      <w:r w:rsidRPr="00757085">
        <w:rPr>
          <w:u w:val="single"/>
        </w:rPr>
        <w:t>Create new branch</w:t>
      </w:r>
      <w:r>
        <w:t>: VS =&gt; Team Explorer =&gt; Branches =&gt; master =&gt; right click =&gt; select “</w:t>
      </w:r>
      <w:r w:rsidRPr="00757085">
        <w:rPr>
          <w:b/>
        </w:rPr>
        <w:t>New local branch from...</w:t>
      </w:r>
      <w:r>
        <w:t>” =&gt; enter branch name like “</w:t>
      </w:r>
      <w:r w:rsidRPr="00757085">
        <w:t>users/</w:t>
      </w:r>
      <w:proofErr w:type="spellStart"/>
      <w:r w:rsidRPr="00757085">
        <w:t>naveed</w:t>
      </w:r>
      <w:proofErr w:type="spellEnd"/>
      <w:r w:rsidRPr="00757085">
        <w:t>/</w:t>
      </w:r>
      <w:proofErr w:type="spellStart"/>
      <w:r w:rsidRPr="00757085">
        <w:t>FixDbData</w:t>
      </w:r>
      <w:proofErr w:type="spellEnd"/>
      <w:r>
        <w:t xml:space="preserve">” =&gt; Create Branch </w:t>
      </w:r>
    </w:p>
    <w:p w:rsidR="00BE4212" w:rsidRDefault="00BE4212" w:rsidP="00BE4212"/>
    <w:p w:rsidR="00BE4212" w:rsidRDefault="00BE4212" w:rsidP="00BE4212">
      <w:r>
        <w:t xml:space="preserve">Do you code changes push changes to local and Sync. </w:t>
      </w:r>
    </w:p>
    <w:p w:rsidR="00BE4212" w:rsidRDefault="00BE4212" w:rsidP="00BE4212">
      <w:r>
        <w:lastRenderedPageBreak/>
        <w:t xml:space="preserve">Go to </w:t>
      </w:r>
      <w:r w:rsidRPr="006A50E8">
        <w:t>dev.azure.com or visualstudio.com =&gt; select the project=&gt; Repos</w:t>
      </w:r>
      <w:r>
        <w:t xml:space="preserve"> =&gt; </w:t>
      </w:r>
      <w:r w:rsidRPr="006A50E8">
        <w:t>Branches</w:t>
      </w:r>
      <w:r>
        <w:t xml:space="preserve"> =&gt; your branch (users/</w:t>
      </w:r>
      <w:proofErr w:type="spellStart"/>
      <w:r>
        <w:t>naveed</w:t>
      </w:r>
      <w:proofErr w:type="spellEnd"/>
      <w:r>
        <w:t xml:space="preserve"> =&gt; </w:t>
      </w:r>
      <w:proofErr w:type="spellStart"/>
      <w:r w:rsidRPr="00757085">
        <w:t>FixDbData</w:t>
      </w:r>
      <w:proofErr w:type="spellEnd"/>
      <w:r>
        <w:t>) =&gt; mouse hover =&gt; click “New pull request” =&gt; next page</w:t>
      </w:r>
    </w:p>
    <w:p w:rsidR="00BE4212" w:rsidRDefault="00BE4212" w:rsidP="00BE4212">
      <w:r>
        <w:t>You can also create pull request from VS =&gt; Team Explorer =&gt; Home =&gt; Pull Request.</w:t>
      </w:r>
    </w:p>
    <w:p w:rsidR="00BE4212" w:rsidRDefault="00BE4212" w:rsidP="00BE4212">
      <w:r>
        <w:t xml:space="preserve">Also </w:t>
      </w:r>
      <w:r w:rsidRPr="00E27525">
        <w:t>from Visual Studio from the Branches view in Team Explorer by right-clicking the branch name and selecting Create pull request while connected to your project.</w:t>
      </w:r>
    </w:p>
    <w:p w:rsidR="00BE4212" w:rsidRDefault="00BE4212" w:rsidP="00BE4212"/>
    <w:p w:rsidR="00BE4212" w:rsidRDefault="00BE4212" w:rsidP="00BE4212">
      <w:proofErr w:type="gramStart"/>
      <w:r w:rsidRPr="00075D67">
        <w:t>from</w:t>
      </w:r>
      <w:proofErr w:type="gramEnd"/>
      <w:r w:rsidRPr="00075D67">
        <w:t xml:space="preserve"> you branch to master (by default selected)</w:t>
      </w:r>
      <w:r>
        <w:t xml:space="preserve"> =&gt; Enter title =&gt; </w:t>
      </w:r>
      <w:r w:rsidRPr="00076EEC">
        <w:t xml:space="preserve">Reviewers = </w:t>
      </w:r>
      <w:proofErr w:type="spellStart"/>
      <w:r w:rsidRPr="00076EEC">
        <w:t>naveed</w:t>
      </w:r>
      <w:proofErr w:type="spellEnd"/>
      <w:r w:rsidRPr="00076EEC">
        <w:t xml:space="preserve"> </w:t>
      </w:r>
      <w:proofErr w:type="spellStart"/>
      <w:r w:rsidRPr="00076EEC">
        <w:t>eamil</w:t>
      </w:r>
      <w:proofErr w:type="spellEnd"/>
      <w:r w:rsidRPr="00076EEC">
        <w:t xml:space="preserve"> =&gt; work items = 123 =&gt; create</w:t>
      </w:r>
      <w:r>
        <w:t>.</w:t>
      </w:r>
    </w:p>
    <w:p w:rsidR="00BE4212" w:rsidRDefault="00BE4212" w:rsidP="00BE4212">
      <w:r w:rsidRPr="00CA7B46">
        <w:t xml:space="preserve">If you have </w:t>
      </w:r>
      <w:r w:rsidRPr="00A65DB9">
        <w:rPr>
          <w:b/>
        </w:rPr>
        <w:t>branch policies</w:t>
      </w:r>
      <w:r w:rsidRPr="00CA7B46">
        <w:t xml:space="preserve">, you can choose </w:t>
      </w:r>
      <w:r w:rsidRPr="00242AE7">
        <w:rPr>
          <w:b/>
        </w:rPr>
        <w:t>Set auto-complete</w:t>
      </w:r>
      <w:r w:rsidRPr="00CA7B46">
        <w:t xml:space="preserve"> to configure the pull request to close once all branch policies are met.</w:t>
      </w:r>
    </w:p>
    <w:p w:rsidR="00BE4212" w:rsidRDefault="00BE4212" w:rsidP="00BE4212"/>
    <w:p w:rsidR="00BE4212" w:rsidRDefault="00BE4212" w:rsidP="00BE4212">
      <w:r w:rsidRPr="00B67293">
        <w:rPr>
          <w:u w:val="single"/>
        </w:rPr>
        <w:t xml:space="preserve">Configure </w:t>
      </w:r>
      <w:r w:rsidRPr="00A65DB9">
        <w:rPr>
          <w:b/>
          <w:u w:val="single"/>
        </w:rPr>
        <w:t>branch policies</w:t>
      </w:r>
      <w:r>
        <w:t xml:space="preserve">: </w:t>
      </w:r>
    </w:p>
    <w:p w:rsidR="00BE4212" w:rsidRDefault="00F71FCC" w:rsidP="00BE4212">
      <w:hyperlink r:id="rId19" w:history="1">
        <w:r w:rsidR="00BE4212" w:rsidRPr="002E5BF2">
          <w:rPr>
            <w:rStyle w:val="Hyperlink"/>
          </w:rPr>
          <w:t>https://docs.microsoft.com/en-au/azure/devops/repos/git/branch-policies?view=tfs-2017</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Branch polices</w:t>
      </w:r>
      <w:r>
        <w:t xml:space="preserve">” =&gt; next page  </w:t>
      </w:r>
    </w:p>
    <w:p w:rsidR="00BE4212" w:rsidRDefault="00BE4212" w:rsidP="00BE4212">
      <w:r>
        <w:t xml:space="preserve">Under </w:t>
      </w:r>
      <w:r w:rsidRPr="002059B6">
        <w:rPr>
          <w:b/>
        </w:rPr>
        <w:t>Build validation</w:t>
      </w:r>
      <w:r>
        <w:t xml:space="preserve"> =&gt; click + Add build policy =&gt; select the “</w:t>
      </w:r>
      <w:r w:rsidRPr="001B0AFE">
        <w:rPr>
          <w:b/>
        </w:rPr>
        <w:t>Build pipeline</w:t>
      </w:r>
      <w:r>
        <w:t>” from dropdown.</w:t>
      </w:r>
    </w:p>
    <w:p w:rsidR="00BE4212" w:rsidRDefault="00BE4212" w:rsidP="00BE4212">
      <w:r>
        <w:t xml:space="preserve">New go to VS and do some code changes and push changes to the branch against a pull request is create or create a new pull request. It will run the build also. </w:t>
      </w:r>
    </w:p>
    <w:p w:rsidR="00BE4212" w:rsidRDefault="00BE4212" w:rsidP="00BE4212">
      <w:r>
        <w:t>Set auto complete and enable “</w:t>
      </w:r>
      <w:r w:rsidRPr="00783BDC">
        <w:t>Squash changes when merging</w:t>
      </w:r>
      <w:r>
        <w:t>”.</w:t>
      </w:r>
    </w:p>
    <w:p w:rsidR="00BE4212" w:rsidRDefault="00BE4212" w:rsidP="00BE4212">
      <w:r w:rsidRPr="003B0F8B">
        <w:rPr>
          <w:u w:val="single"/>
        </w:rPr>
        <w:t>Rebase the current branch if master has changes</w:t>
      </w:r>
      <w:r>
        <w:t>:</w:t>
      </w:r>
    </w:p>
    <w:p w:rsidR="00BE4212" w:rsidRDefault="00BE4212" w:rsidP="00BE4212">
      <w:r>
        <w:t>Right click the branch in Team Explorer =&gt; Pull (get latest) (Pull = Fetch + merge)</w:t>
      </w:r>
    </w:p>
    <w:p w:rsidR="00BE4212" w:rsidRDefault="00BE4212" w:rsidP="00BE4212"/>
    <w:p w:rsidR="00BE4212" w:rsidRDefault="00BE4212" w:rsidP="00BE4212">
      <w:r w:rsidRPr="00B81C64">
        <w:rPr>
          <w:b/>
          <w:u w:val="single"/>
        </w:rPr>
        <w:t>Pull Requests</w:t>
      </w:r>
      <w:r>
        <w:t xml:space="preserve">: </w:t>
      </w:r>
      <w:r w:rsidRPr="00DB6D48">
        <w:t>After you set up a branch policy, you cannot directly push changes to the branch</w:t>
      </w:r>
      <w:r>
        <w:t xml:space="preserve"> (master branch)</w:t>
      </w:r>
      <w:r w:rsidRPr="00DB6D48">
        <w:t>. Changes to the branch are only made through pull requests.</w:t>
      </w:r>
    </w:p>
    <w:p w:rsidR="00BE4212" w:rsidRDefault="00BE4212" w:rsidP="00BE4212">
      <w:r w:rsidRPr="00AE1C91">
        <w:t xml:space="preserve">In some cases, you need to bypass policy requirements so you can push changes to the </w:t>
      </w:r>
      <w:r>
        <w:t xml:space="preserve">master </w:t>
      </w:r>
      <w:r w:rsidRPr="00AE1C91">
        <w:t>branch directly or complete a pull request even if branch policies are not satisfied.</w:t>
      </w:r>
    </w:p>
    <w:p w:rsidR="00BE4212" w:rsidRDefault="00F71FCC" w:rsidP="00BE4212">
      <w:hyperlink r:id="rId20" w:anchor="bypass-branch-policies" w:history="1">
        <w:r w:rsidR="00BE4212" w:rsidRPr="004135CE">
          <w:rPr>
            <w:rStyle w:val="Hyperlink"/>
          </w:rPr>
          <w:t>https://docs.microsoft.com/en-au/azure/devops/repos/git/branch-policies?view=tfs-2017#bypass-branch-policies</w:t>
        </w:r>
      </w:hyperlink>
    </w:p>
    <w:p w:rsidR="00BE4212" w:rsidRDefault="00BE4212" w:rsidP="00BE4212">
      <w:r>
        <w:t>N</w:t>
      </w:r>
      <w:r w:rsidRPr="009F402E">
        <w:t>avigating to your project in the web portal</w:t>
      </w:r>
      <w:r>
        <w:t xml:space="preserve"> (</w:t>
      </w:r>
      <w:r w:rsidRPr="006A50E8">
        <w:t>dev.azure.com or visualstudio.com</w:t>
      </w:r>
      <w:r>
        <w:t>)</w:t>
      </w:r>
      <w:r w:rsidRPr="009F402E">
        <w:t xml:space="preserve"> and selecting Repos, Branches</w:t>
      </w:r>
      <w:r>
        <w:t xml:space="preserve"> =&gt; </w:t>
      </w:r>
      <w:r w:rsidRPr="006D7B68">
        <w:t>Locate your branch</w:t>
      </w:r>
      <w:r>
        <w:t xml:space="preserve"> (master) =&gt; mouse hover =&gt; … (more action) =&gt; click to open context menus =&gt; select “</w:t>
      </w:r>
      <w:r w:rsidRPr="000D04D5">
        <w:rPr>
          <w:b/>
        </w:rPr>
        <w:t xml:space="preserve">Branch </w:t>
      </w:r>
      <w:r>
        <w:rPr>
          <w:b/>
        </w:rPr>
        <w:t>Security</w:t>
      </w:r>
      <w:r>
        <w:t>” =&gt; opens dialog</w:t>
      </w:r>
    </w:p>
    <w:p w:rsidR="00BE4212" w:rsidRDefault="00BE4212" w:rsidP="00BE4212"/>
    <w:p w:rsidR="00BE4212" w:rsidRDefault="00BE4212" w:rsidP="00BE4212">
      <w:r w:rsidRPr="005008F4">
        <w:rPr>
          <w:u w:val="single"/>
        </w:rPr>
        <w:t>Manage users and their access in Azure DevOps</w:t>
      </w:r>
      <w:r>
        <w:t xml:space="preserve">: </w:t>
      </w:r>
    </w:p>
    <w:p w:rsidR="00BE4212" w:rsidRDefault="00F71FCC" w:rsidP="00BE4212">
      <w:hyperlink r:id="rId21" w:history="1">
        <w:r w:rsidR="00BE4212" w:rsidRPr="004135CE">
          <w:rPr>
            <w:rStyle w:val="Hyperlink"/>
          </w:rPr>
          <w:t>https://docs.microsoft.com/en-us/azure/devops/organizations/accounts/manage-users-table-view?view=vsts&amp;tabs=new-nav</w:t>
        </w:r>
      </w:hyperlink>
    </w:p>
    <w:p w:rsidR="00BE4212" w:rsidRDefault="00BE4212" w:rsidP="00BE4212">
      <w:proofErr w:type="gramStart"/>
      <w:r w:rsidRPr="00BE0AE9">
        <w:t>add</w:t>
      </w:r>
      <w:proofErr w:type="gramEnd"/>
      <w:r w:rsidRPr="00BE0AE9">
        <w:t xml:space="preserve"> users to your organization and specify the level of features they can use, such as Basic or Stakeholder.</w:t>
      </w:r>
    </w:p>
    <w:p w:rsidR="00BE4212" w:rsidRDefault="00BE4212" w:rsidP="00BE4212">
      <w:r>
        <w:t xml:space="preserve">Go to </w:t>
      </w:r>
      <w:hyperlink r:id="rId22" w:history="1">
        <w:r w:rsidRPr="004135CE">
          <w:rPr>
            <w:rStyle w:val="Hyperlink"/>
          </w:rPr>
          <w:t>https://dev.azure.com</w:t>
        </w:r>
      </w:hyperlink>
      <w:r>
        <w:t xml:space="preserve"> =&gt; </w:t>
      </w:r>
      <w:r w:rsidRPr="001F37FE">
        <w:t>Organization settings</w:t>
      </w:r>
      <w:r>
        <w:t xml:space="preserve"> =&gt; Users=&gt; </w:t>
      </w:r>
      <w:r w:rsidRPr="0000320E">
        <w:t>Add new users.</w:t>
      </w:r>
    </w:p>
    <w:p w:rsidR="00BE4212" w:rsidRDefault="00BE4212" w:rsidP="00BE4212">
      <w:r w:rsidRPr="001A6F59">
        <w:t>Select a user or group of users. Then, select the ... icon at the end of the Name column to open the context menu.</w:t>
      </w:r>
    </w:p>
    <w:p w:rsidR="00BE4212" w:rsidRDefault="00BE4212" w:rsidP="00BE4212"/>
    <w:p w:rsidR="00BE4212" w:rsidRDefault="00BE4212" w:rsidP="00BE4212"/>
    <w:p w:rsidR="00BE4212" w:rsidRDefault="00BE4212" w:rsidP="00BE4212"/>
    <w:p w:rsidR="00BE4212" w:rsidRDefault="00BE4212" w:rsidP="00BE4212">
      <w:proofErr w:type="gramStart"/>
      <w:r>
        <w:t>git</w:t>
      </w:r>
      <w:proofErr w:type="gramEnd"/>
      <w:r>
        <w:t xml:space="preserve"> status</w:t>
      </w:r>
    </w:p>
    <w:p w:rsidR="00BE4212" w:rsidRDefault="00BE4212" w:rsidP="00BE4212">
      <w:r>
        <w:t xml:space="preserve">=&gt; </w:t>
      </w:r>
      <w:proofErr w:type="gramStart"/>
      <w:r>
        <w:t>git</w:t>
      </w:r>
      <w:proofErr w:type="gramEnd"/>
      <w:r>
        <w:t xml:space="preserve"> checkout master</w:t>
      </w:r>
    </w:p>
    <w:p w:rsidR="00BE4212" w:rsidRDefault="00BE4212" w:rsidP="00BE4212">
      <w:r>
        <w:t xml:space="preserve">=&gt; </w:t>
      </w:r>
      <w:proofErr w:type="gramStart"/>
      <w:r>
        <w:t>git</w:t>
      </w:r>
      <w:proofErr w:type="gramEnd"/>
      <w:r>
        <w:t xml:space="preserve"> pull</w:t>
      </w:r>
    </w:p>
    <w:p w:rsidR="00BE4212" w:rsidRDefault="00BE4212" w:rsidP="00BE4212">
      <w:proofErr w:type="gramStart"/>
      <w:r>
        <w:t>git</w:t>
      </w:r>
      <w:proofErr w:type="gramEnd"/>
      <w:r>
        <w:t xml:space="preserve"> checkout {users/username/description}</w:t>
      </w:r>
    </w:p>
    <w:p w:rsidR="00BE4212" w:rsidRDefault="00BE4212" w:rsidP="00BE4212">
      <w:proofErr w:type="gramStart"/>
      <w:r>
        <w:t>git</w:t>
      </w:r>
      <w:proofErr w:type="gramEnd"/>
      <w:r>
        <w:t xml:space="preserve"> checkout @{-1}  </w:t>
      </w:r>
    </w:p>
    <w:p w:rsidR="00BE4212" w:rsidRDefault="00BE4212" w:rsidP="00BE4212">
      <w:r>
        <w:t>Rebase from master</w:t>
      </w:r>
    </w:p>
    <w:p w:rsidR="00BE4212" w:rsidRDefault="00BE4212" w:rsidP="00BE4212">
      <w:proofErr w:type="gramStart"/>
      <w:r>
        <w:t>git</w:t>
      </w:r>
      <w:proofErr w:type="gramEnd"/>
      <w:r>
        <w:t xml:space="preserve"> rebase master</w:t>
      </w:r>
    </w:p>
    <w:p w:rsidR="00BE4212" w:rsidRDefault="00BE4212" w:rsidP="00BE4212">
      <w:proofErr w:type="gramStart"/>
      <w:r>
        <w:t>git</w:t>
      </w:r>
      <w:proofErr w:type="gramEnd"/>
      <w:r>
        <w:t xml:space="preserve"> rebase -–continue</w:t>
      </w:r>
    </w:p>
    <w:p w:rsidR="00BE4212" w:rsidRDefault="00BE4212" w:rsidP="00BE4212">
      <w:proofErr w:type="gramStart"/>
      <w:r>
        <w:t>git</w:t>
      </w:r>
      <w:proofErr w:type="gramEnd"/>
      <w:r>
        <w:t xml:space="preserve"> push --force-with-lease</w:t>
      </w:r>
    </w:p>
    <w:p w:rsidR="00BE4212" w:rsidRDefault="00BE4212" w:rsidP="00BE4212"/>
    <w:p w:rsidR="00BE4212" w:rsidRDefault="00BE4212" w:rsidP="00BE4212">
      <w:r>
        <w:t>+++++++++++++++++++++++++++++++++++++++++++++++++++</w:t>
      </w:r>
    </w:p>
    <w:p w:rsidR="00BE4212" w:rsidRDefault="00BE4212" w:rsidP="00BE4212">
      <w:r w:rsidRPr="00242E6C">
        <w:rPr>
          <w:b/>
          <w:u w:val="single"/>
        </w:rPr>
        <w:t>Release pipelines CD</w:t>
      </w:r>
      <w:r>
        <w:t>:</w:t>
      </w:r>
    </w:p>
    <w:p w:rsidR="00BE4212" w:rsidRDefault="00F71FCC" w:rsidP="00BE4212">
      <w:hyperlink r:id="rId23" w:history="1">
        <w:r w:rsidR="00BE4212" w:rsidRPr="009B276B">
          <w:rPr>
            <w:rStyle w:val="Hyperlink"/>
          </w:rPr>
          <w:t>https://docs.microsoft.com/en-us/azure/devops/pipelines/release/what-is-release-management?view=vsts</w:t>
        </w:r>
      </w:hyperlink>
    </w:p>
    <w:p w:rsidR="00BE4212" w:rsidRDefault="00BE4212" w:rsidP="00BE4212">
      <w:r w:rsidRPr="00BF674B">
        <w:t xml:space="preserve">Azure Pipelines has many out-of-the-box tasks to deploy a variety of applications. </w:t>
      </w:r>
      <w:r>
        <w:t xml:space="preserve">Otherwise </w:t>
      </w:r>
      <w:r w:rsidRPr="00BF674B">
        <w:t>consider using Shell scripts or PowerShell scripts.</w:t>
      </w:r>
    </w:p>
    <w:p w:rsidR="00BE4212" w:rsidRDefault="00BE4212" w:rsidP="00BE4212">
      <w:r w:rsidRPr="00E242AF">
        <w:t>It helps in monitoring and tracking for instance it tracks whether an issue fixed by a developer, or a product backlog item completed by your team, has been deployed to a specific stage.</w:t>
      </w:r>
    </w:p>
    <w:p w:rsidR="00BE4212" w:rsidRDefault="00BE4212" w:rsidP="00BE4212">
      <w:r>
        <w:t>C</w:t>
      </w:r>
      <w:r w:rsidRPr="004B3FB4">
        <w:t xml:space="preserve">ontrol of the deployments. </w:t>
      </w:r>
      <w:r>
        <w:t>It</w:t>
      </w:r>
      <w:r w:rsidRPr="004B3FB4">
        <w:t xml:space="preserve"> let you specify which users can change the configuration of </w:t>
      </w:r>
      <w:r>
        <w:t>a</w:t>
      </w:r>
      <w:r w:rsidRPr="004B3FB4">
        <w:t xml:space="preserve"> stage, or approve the release to be deployed into a particular stage.</w:t>
      </w:r>
    </w:p>
    <w:p w:rsidR="00BE4212" w:rsidRDefault="00BE4212" w:rsidP="00BE4212">
      <w:r>
        <w:t xml:space="preserve">It </w:t>
      </w:r>
      <w:r w:rsidRPr="00067FAD">
        <w:t>also provides a history of all the activity performed during each deployment.</w:t>
      </w:r>
      <w:r>
        <w:t xml:space="preserve"> </w:t>
      </w:r>
    </w:p>
    <w:p w:rsidR="00BE4212" w:rsidRDefault="00BE4212" w:rsidP="00BE4212">
      <w:r>
        <w:t>Y</w:t>
      </w:r>
      <w:r w:rsidRPr="005C6774">
        <w:t xml:space="preserve">ou </w:t>
      </w:r>
      <w:r>
        <w:t xml:space="preserve">can </w:t>
      </w:r>
      <w:r w:rsidRPr="005C6774">
        <w:t>roll back to a previous deployment, and provide all the logs in one place to help you debug the problem.</w:t>
      </w:r>
    </w:p>
    <w:p w:rsidR="00BE4212" w:rsidRPr="00C46627" w:rsidRDefault="00BE4212" w:rsidP="00BE4212">
      <w:r w:rsidRPr="00C46627">
        <w:t xml:space="preserve">The agent downloads all the </w:t>
      </w:r>
      <w:proofErr w:type="spellStart"/>
      <w:r w:rsidRPr="00C46627">
        <w:t>artifacts</w:t>
      </w:r>
      <w:proofErr w:type="spellEnd"/>
      <w:r w:rsidRPr="00C46627">
        <w:t xml:space="preserve"> specified in that release</w:t>
      </w:r>
      <w:r>
        <w:t xml:space="preserve">, </w:t>
      </w:r>
      <w:r w:rsidRPr="00C46627">
        <w:t>then runs all the tasks in the deployment job to deploy the app to the target servers for a stage.</w:t>
      </w:r>
    </w:p>
    <w:p w:rsidR="00BE4212" w:rsidRDefault="00BE4212" w:rsidP="00BE4212"/>
    <w:p w:rsidR="00BE4212" w:rsidRDefault="00BE4212" w:rsidP="00BE4212">
      <w:r w:rsidRPr="003F1767">
        <w:rPr>
          <w:u w:val="single"/>
        </w:rPr>
        <w:t>Quick Start</w:t>
      </w:r>
      <w:r>
        <w:t xml:space="preserve">: </w:t>
      </w:r>
    </w:p>
    <w:p w:rsidR="00BE4212" w:rsidRDefault="00F71FCC" w:rsidP="00BE4212">
      <w:hyperlink r:id="rId24" w:history="1">
        <w:r w:rsidR="00BE4212" w:rsidRPr="009B276B">
          <w:rPr>
            <w:rStyle w:val="Hyperlink"/>
          </w:rPr>
          <w:t>https://docs.microsoft.com/en-us/azure/devops/pipelines/release/define-multistage-release-process?view=vsts</w:t>
        </w:r>
      </w:hyperlink>
    </w:p>
    <w:p w:rsidR="00BE4212" w:rsidRDefault="00F71FCC" w:rsidP="00BE4212">
      <w:hyperlink r:id="rId25" w:history="1">
        <w:r w:rsidR="00BE4212" w:rsidRPr="009B276B">
          <w:rPr>
            <w:rStyle w:val="Hyperlink"/>
          </w:rPr>
          <w:t>https://docs.microsoft.com/en-us/azure/devops/pipelines/apps/cd/deploy-webdeploy-webapps?view=vsts</w:t>
        </w:r>
      </w:hyperlink>
    </w:p>
    <w:p w:rsidR="00BE4212" w:rsidRDefault="00BE4212" w:rsidP="00BE4212"/>
    <w:p w:rsidR="00BE4212" w:rsidRDefault="00BE4212" w:rsidP="00BE4212">
      <w:r w:rsidRPr="002A7810">
        <w:t>Prerequisites</w:t>
      </w:r>
      <w:r>
        <w:t xml:space="preserve">: </w:t>
      </w:r>
      <w:r w:rsidRPr="002A7810">
        <w:t>need a CI build</w:t>
      </w:r>
      <w:r>
        <w:t xml:space="preserve"> and </w:t>
      </w:r>
      <w:r w:rsidRPr="003446F1">
        <w:t>an Azure Web App where you will deploy the app.</w:t>
      </w:r>
    </w:p>
    <w:p w:rsidR="00BE4212" w:rsidRDefault="00BE4212" w:rsidP="00BE4212">
      <w:r w:rsidRPr="000A29A8">
        <w:t xml:space="preserve">CD release pipeline picks up the </w:t>
      </w:r>
      <w:proofErr w:type="spellStart"/>
      <w:r w:rsidRPr="000A29A8">
        <w:t>artifacts</w:t>
      </w:r>
      <w:proofErr w:type="spellEnd"/>
      <w:r w:rsidRPr="000A29A8">
        <w:t xml:space="preserve"> published by your CI build and then deploys them to your Azure web site.</w:t>
      </w:r>
    </w:p>
    <w:p w:rsidR="00BE4212" w:rsidRDefault="00BE4212" w:rsidP="00BE4212">
      <w:pPr>
        <w:pStyle w:val="ListParagraph"/>
        <w:numPr>
          <w:ilvl w:val="0"/>
          <w:numId w:val="4"/>
        </w:numPr>
      </w:pPr>
      <w:r>
        <w:t>Do one of the following to start creating a release pipeline:</w:t>
      </w:r>
    </w:p>
    <w:p w:rsidR="00BE4212" w:rsidRDefault="00BE4212" w:rsidP="00BE4212">
      <w:pPr>
        <w:pStyle w:val="ListParagraph"/>
        <w:numPr>
          <w:ilvl w:val="0"/>
          <w:numId w:val="3"/>
        </w:numPr>
      </w:pPr>
      <w:r>
        <w:t>If you've just completed a CI build (see above), choose the link (for example, Build 20170815.1) to open the build summary. Then choose Release to start a new release pipeline that's automatically linked to the build pipeline.</w:t>
      </w:r>
    </w:p>
    <w:p w:rsidR="00BE4212" w:rsidRDefault="00BE4212" w:rsidP="00BE4212">
      <w:pPr>
        <w:pStyle w:val="ListParagraph"/>
        <w:numPr>
          <w:ilvl w:val="0"/>
          <w:numId w:val="3"/>
        </w:numPr>
      </w:pPr>
      <w:r>
        <w:lastRenderedPageBreak/>
        <w:t xml:space="preserve">Open the </w:t>
      </w:r>
      <w:r w:rsidRPr="00F775E6">
        <w:rPr>
          <w:b/>
        </w:rPr>
        <w:t>Releases tab in Azure Pipelines</w:t>
      </w:r>
      <w:r>
        <w:t>, (</w:t>
      </w:r>
      <w:r w:rsidRPr="00F775E6">
        <w:rPr>
          <w:b/>
        </w:rPr>
        <w:t>new pipeline</w:t>
      </w:r>
      <w:r>
        <w:t>) open the + drop-down in the list of release pipelines, and choose Create release pipeline.</w:t>
      </w:r>
    </w:p>
    <w:p w:rsidR="00BE4212" w:rsidRDefault="00BE4212" w:rsidP="00BE4212">
      <w:pPr>
        <w:pStyle w:val="ListParagraph"/>
      </w:pPr>
    </w:p>
    <w:p w:rsidR="00BE4212" w:rsidRDefault="00BE4212" w:rsidP="00BE4212">
      <w:pPr>
        <w:pStyle w:val="ListParagraph"/>
        <w:numPr>
          <w:ilvl w:val="0"/>
          <w:numId w:val="4"/>
        </w:numPr>
      </w:pPr>
      <w:r w:rsidRPr="001C131F">
        <w:t xml:space="preserve">The easiest way to create a release pipeline is to use a template. </w:t>
      </w:r>
      <w:r>
        <w:t>S</w:t>
      </w:r>
      <w:r w:rsidRPr="001C131F">
        <w:t xml:space="preserve">elect the </w:t>
      </w:r>
      <w:r w:rsidRPr="001C131F">
        <w:rPr>
          <w:b/>
        </w:rPr>
        <w:t>Azure App Service Deployment template</w:t>
      </w:r>
      <w:r w:rsidRPr="001C131F">
        <w:t>. Then choose Apply.</w:t>
      </w:r>
    </w:p>
    <w:p w:rsidR="00BE4212" w:rsidRDefault="00BE4212" w:rsidP="00BE4212">
      <w:pPr>
        <w:pStyle w:val="ListParagraph"/>
        <w:numPr>
          <w:ilvl w:val="0"/>
          <w:numId w:val="4"/>
        </w:numPr>
      </w:pPr>
      <w:r>
        <w:t xml:space="preserve">If you created your new release pipeline from a build summary, check that the build pipeline and </w:t>
      </w:r>
      <w:proofErr w:type="spellStart"/>
      <w:r>
        <w:t>artifact</w:t>
      </w:r>
      <w:proofErr w:type="spellEnd"/>
      <w:r>
        <w:t xml:space="preserve"> is shown in the </w:t>
      </w:r>
      <w:proofErr w:type="spellStart"/>
      <w:r>
        <w:t>Artifacts</w:t>
      </w:r>
      <w:proofErr w:type="spellEnd"/>
      <w:r>
        <w:t xml:space="preserve"> section on the Pipeline tab. If you created a new release pipeline from the Releases tab, choose the + Add in </w:t>
      </w:r>
      <w:proofErr w:type="spellStart"/>
      <w:r w:rsidRPr="003B3101">
        <w:t>Artifacts</w:t>
      </w:r>
      <w:proofErr w:type="spellEnd"/>
      <w:r>
        <w:t xml:space="preserve"> link and select your build </w:t>
      </w:r>
      <w:proofErr w:type="spellStart"/>
      <w:r>
        <w:t>artifact</w:t>
      </w:r>
      <w:proofErr w:type="spellEnd"/>
      <w:r>
        <w:t>.</w:t>
      </w:r>
    </w:p>
    <w:p w:rsidR="00BE4212" w:rsidRDefault="00BE4212" w:rsidP="00BE4212">
      <w:pPr>
        <w:pStyle w:val="ListParagraph"/>
      </w:pPr>
    </w:p>
    <w:p w:rsidR="00BE4212" w:rsidRDefault="00BE4212" w:rsidP="00BE4212">
      <w:pPr>
        <w:pStyle w:val="ListParagraph"/>
        <w:numPr>
          <w:ilvl w:val="0"/>
          <w:numId w:val="4"/>
        </w:numPr>
      </w:pPr>
      <w:r w:rsidRPr="006905FB">
        <w:t xml:space="preserve">Choose the Continuous deployment </w:t>
      </w:r>
      <w:r w:rsidRPr="002805B2">
        <w:rPr>
          <w:b/>
        </w:rPr>
        <w:t>icon</w:t>
      </w:r>
      <w:r w:rsidRPr="006905FB">
        <w:t xml:space="preserve"> in the </w:t>
      </w:r>
      <w:proofErr w:type="spellStart"/>
      <w:r w:rsidRPr="006905FB">
        <w:t>Artifacts</w:t>
      </w:r>
      <w:proofErr w:type="spellEnd"/>
      <w:r w:rsidRPr="006905FB">
        <w:t xml:space="preserve"> section, check that the continuous deployment trigger is enabled, and add a filter to include the master branch.</w:t>
      </w:r>
      <w:r>
        <w:t xml:space="preserve"> </w:t>
      </w:r>
      <w:r w:rsidRPr="00F34908">
        <w:t>Enabling the trigger will create a new release every time a new build is available.</w:t>
      </w:r>
    </w:p>
    <w:p w:rsidR="00BE4212" w:rsidRDefault="00BE4212" w:rsidP="00BE4212">
      <w:pPr>
        <w:pStyle w:val="ListParagraph"/>
      </w:pPr>
    </w:p>
    <w:p w:rsidR="00BE4212" w:rsidRDefault="00BE4212" w:rsidP="00BE4212">
      <w:pPr>
        <w:pStyle w:val="ListParagraph"/>
        <w:numPr>
          <w:ilvl w:val="0"/>
          <w:numId w:val="4"/>
        </w:numPr>
      </w:pPr>
      <w:r>
        <w:t>Open the Tasks tab and, with Stage 1/Dev/Test selected, configure the task property variables as follows:</w:t>
      </w:r>
    </w:p>
    <w:p w:rsidR="00BE4212" w:rsidRDefault="00BE4212" w:rsidP="00BE4212">
      <w:pPr>
        <w:pStyle w:val="ListParagraph"/>
      </w:pPr>
    </w:p>
    <w:p w:rsidR="00BE4212" w:rsidRDefault="00BE4212" w:rsidP="00BE4212">
      <w:pPr>
        <w:pStyle w:val="ListParagraph"/>
        <w:numPr>
          <w:ilvl w:val="0"/>
          <w:numId w:val="4"/>
        </w:numPr>
      </w:pPr>
      <w:r>
        <w:t>Azure Subscription: Select a connection from the list under Available Azure Service Connections or create a more restricted permissions connection to your Azure subscription. If you are using Azure Pipelines and if you see an Authorize button next to the input, click on it to authorize Azure Pipelines to connect to your Azure subscription. If you are using TFS or if you do not see the desired Azure subscription in the list of subscriptions, see Azure Resource Manager service connection to manually set up the connection.</w:t>
      </w:r>
    </w:p>
    <w:p w:rsidR="00BE4212" w:rsidRDefault="00BE4212" w:rsidP="00BE4212">
      <w:pPr>
        <w:pStyle w:val="ListParagraph"/>
      </w:pPr>
    </w:p>
    <w:p w:rsidR="00BE4212" w:rsidRDefault="00BE4212" w:rsidP="00BE4212">
      <w:pPr>
        <w:pStyle w:val="ListParagraph"/>
        <w:numPr>
          <w:ilvl w:val="0"/>
          <w:numId w:val="4"/>
        </w:numPr>
      </w:pPr>
      <w:r>
        <w:t xml:space="preserve">App Service Name: Select the name of the web app from your subscription. </w:t>
      </w:r>
    </w:p>
    <w:p w:rsidR="00BE4212" w:rsidRDefault="00BE4212" w:rsidP="00BE4212">
      <w:pPr>
        <w:ind w:left="720"/>
      </w:pPr>
      <w:r w:rsidRPr="00305768">
        <w:t>NOTE: Some settings for the tasks may have been automatically defined as stage variables when you created a release pipeline from a template. These settings cannot be modified in the task settings; instead you must select the parent stage item in order to edit these settings.</w:t>
      </w:r>
    </w:p>
    <w:p w:rsidR="00BE4212" w:rsidRDefault="00BE4212" w:rsidP="00BE4212">
      <w:pPr>
        <w:pStyle w:val="ListParagraph"/>
      </w:pPr>
    </w:p>
    <w:p w:rsidR="00BE4212" w:rsidRDefault="00BE4212" w:rsidP="00BE4212">
      <w:pPr>
        <w:pStyle w:val="ListParagraph"/>
        <w:numPr>
          <w:ilvl w:val="0"/>
          <w:numId w:val="4"/>
        </w:numPr>
      </w:pPr>
      <w:r>
        <w:t>S</w:t>
      </w:r>
      <w:r w:rsidRPr="0024151C">
        <w:t>ave the release pipeline</w:t>
      </w:r>
    </w:p>
    <w:p w:rsidR="00BE4212" w:rsidRDefault="00BE4212" w:rsidP="00BE4212">
      <w:pPr>
        <w:pStyle w:val="ListParagraph"/>
      </w:pPr>
    </w:p>
    <w:p w:rsidR="00BE4212" w:rsidRDefault="00BE4212" w:rsidP="00BE4212">
      <w:r w:rsidRPr="00997273">
        <w:rPr>
          <w:u w:val="single"/>
        </w:rPr>
        <w:t>Create a</w:t>
      </w:r>
      <w:r>
        <w:rPr>
          <w:u w:val="single"/>
        </w:rPr>
        <w:t xml:space="preserve"> </w:t>
      </w:r>
      <w:r w:rsidRPr="002849BC">
        <w:rPr>
          <w:u w:val="single"/>
        </w:rPr>
        <w:t>Release to deploy your app</w:t>
      </w:r>
      <w:r>
        <w:t>:</w:t>
      </w:r>
    </w:p>
    <w:p w:rsidR="00BE4212" w:rsidRDefault="00BE4212" w:rsidP="00BE4212">
      <w:pPr>
        <w:pStyle w:val="ListParagraph"/>
        <w:numPr>
          <w:ilvl w:val="0"/>
          <w:numId w:val="5"/>
        </w:numPr>
      </w:pPr>
      <w:r>
        <w:t xml:space="preserve">Choose + Release and select </w:t>
      </w:r>
      <w:proofErr w:type="gramStart"/>
      <w:r>
        <w:t>Create</w:t>
      </w:r>
      <w:proofErr w:type="gramEnd"/>
      <w:r>
        <w:t xml:space="preserve"> a release.</w:t>
      </w:r>
    </w:p>
    <w:p w:rsidR="00BE4212" w:rsidRDefault="00BE4212" w:rsidP="00BE4212">
      <w:pPr>
        <w:pStyle w:val="ListParagraph"/>
        <w:numPr>
          <w:ilvl w:val="0"/>
          <w:numId w:val="5"/>
        </w:numPr>
      </w:pPr>
      <w:r>
        <w:t xml:space="preserve">In the Create a new release panel, check that the </w:t>
      </w:r>
      <w:proofErr w:type="spellStart"/>
      <w:r>
        <w:t>artifact</w:t>
      </w:r>
      <w:proofErr w:type="spellEnd"/>
      <w:r>
        <w:t xml:space="preserve"> version you want to use is selected and choose Create.</w:t>
      </w:r>
    </w:p>
    <w:p w:rsidR="00BE4212" w:rsidRDefault="00BE4212" w:rsidP="00BE4212">
      <w:pPr>
        <w:pStyle w:val="ListParagraph"/>
        <w:numPr>
          <w:ilvl w:val="0"/>
          <w:numId w:val="5"/>
        </w:numPr>
      </w:pPr>
      <w:r>
        <w:t>Choose the release link in the information bar message. For example: "Release Release-1 has been created".</w:t>
      </w:r>
    </w:p>
    <w:p w:rsidR="00BE4212" w:rsidRDefault="00BE4212" w:rsidP="00BE4212">
      <w:pPr>
        <w:pStyle w:val="ListParagraph"/>
        <w:numPr>
          <w:ilvl w:val="0"/>
          <w:numId w:val="5"/>
        </w:numPr>
      </w:pPr>
      <w:r>
        <w:t>In the pipeline view, choose the status link in the stages of the pipeline to see the logs and agent output.</w:t>
      </w:r>
    </w:p>
    <w:p w:rsidR="00BE4212" w:rsidRDefault="00BE4212" w:rsidP="00BE4212">
      <w:pPr>
        <w:pStyle w:val="ListParagraph"/>
        <w:numPr>
          <w:ilvl w:val="0"/>
          <w:numId w:val="5"/>
        </w:numPr>
      </w:pPr>
      <w:r>
        <w:t>After the release is complete, navigate to your site running in Azure.</w:t>
      </w:r>
    </w:p>
    <w:p w:rsidR="00BE4212" w:rsidRDefault="00BE4212" w:rsidP="00BE4212">
      <w:pPr>
        <w:ind w:left="360"/>
      </w:pPr>
    </w:p>
    <w:p w:rsidR="00BE4212" w:rsidRDefault="00BE4212" w:rsidP="00BE4212">
      <w:r w:rsidRPr="00AD3305">
        <w:rPr>
          <w:u w:val="single"/>
        </w:rPr>
        <w:t>Pre-deployment conditions</w:t>
      </w:r>
      <w:r>
        <w:t xml:space="preserve">: In Pipeline =&gt; release =&gt; select and edit release =&gt; </w:t>
      </w:r>
      <w:r w:rsidRPr="00137690">
        <w:t>Stages</w:t>
      </w:r>
      <w:r>
        <w:t xml:space="preserve"> column/group mouse hover =&gt; click on </w:t>
      </w:r>
      <w:r w:rsidRPr="00137690">
        <w:t xml:space="preserve">Pre-deployment conditions </w:t>
      </w:r>
      <w:r w:rsidRPr="003563B3">
        <w:rPr>
          <w:b/>
        </w:rPr>
        <w:t>icon</w:t>
      </w:r>
      <w:r>
        <w:t>.</w:t>
      </w:r>
    </w:p>
    <w:p w:rsidR="00BE4212" w:rsidRDefault="00BE4212" w:rsidP="00BE4212">
      <w:r w:rsidRPr="004303C7">
        <w:t xml:space="preserve">You can enable/select Manual only deployment and also enable </w:t>
      </w:r>
      <w:r w:rsidRPr="00236FEC">
        <w:rPr>
          <w:b/>
        </w:rPr>
        <w:t>Pre-deployment approvals</w:t>
      </w:r>
      <w:r w:rsidRPr="004303C7">
        <w:t xml:space="preserve"> with Approvers user names</w:t>
      </w:r>
    </w:p>
    <w:p w:rsidR="00BE4212" w:rsidRDefault="00BE4212" w:rsidP="00BE4212"/>
    <w:p w:rsidR="00BE4212" w:rsidRDefault="00BE4212" w:rsidP="00BE4212">
      <w:pPr>
        <w:ind w:left="360"/>
      </w:pPr>
      <w:r w:rsidRPr="0032682D">
        <w:t xml:space="preserve">Customize web app </w:t>
      </w:r>
      <w:proofErr w:type="gramStart"/>
      <w:r w:rsidRPr="0032682D">
        <w:t>deployment</w:t>
      </w:r>
      <w:r>
        <w:t xml:space="preserve"> :</w:t>
      </w:r>
      <w:proofErr w:type="gramEnd"/>
      <w:r>
        <w:t xml:space="preserve">  </w:t>
      </w:r>
      <w:hyperlink r:id="rId26" w:history="1">
        <w:r w:rsidRPr="009B276B">
          <w:rPr>
            <w:rStyle w:val="Hyperlink"/>
          </w:rPr>
          <w:t>https://docs.microsoft.com/en-us/azure/devops/pipelines/targets/webapp?view=vsts&amp;tabs=yaml</w:t>
        </w:r>
      </w:hyperlink>
    </w:p>
    <w:p w:rsidR="00BE4212" w:rsidRDefault="00BE4212" w:rsidP="00BE4212">
      <w:pPr>
        <w:ind w:left="360"/>
      </w:pPr>
      <w:r>
        <w:t xml:space="preserve">We can define variables in Variables tab next to Tasks tab and use in Tasks like </w:t>
      </w:r>
      <w:r w:rsidRPr="00C10A1C">
        <w:t>$(database.</w:t>
      </w:r>
      <w:r>
        <w:t>name</w:t>
      </w:r>
      <w:r w:rsidRPr="00C10A1C">
        <w:t>)</w:t>
      </w:r>
      <w:r>
        <w:t xml:space="preserve">. </w:t>
      </w:r>
    </w:p>
    <w:p w:rsidR="00BE4212" w:rsidRDefault="00BE4212" w:rsidP="00BE4212"/>
    <w:p w:rsidR="00BE4212" w:rsidRPr="000A29A8" w:rsidRDefault="00BE4212" w:rsidP="00BE4212">
      <w:pPr>
        <w:pStyle w:val="ListParagraph"/>
      </w:pPr>
    </w:p>
    <w:p w:rsidR="00BE4212" w:rsidRPr="00076EEC"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Pr="006A50E8"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rsidRPr="00E12A8A">
        <w:rPr>
          <w:b/>
          <w:u w:val="single"/>
        </w:rPr>
        <w:t xml:space="preserve">Deploy a SQL DACPAC to Azure using Azure DevOps (publish </w:t>
      </w:r>
      <w:proofErr w:type="spellStart"/>
      <w:r w:rsidRPr="00E12A8A">
        <w:rPr>
          <w:b/>
          <w:u w:val="single"/>
        </w:rPr>
        <w:t>artifacts</w:t>
      </w:r>
      <w:proofErr w:type="spellEnd"/>
      <w:r w:rsidRPr="00E12A8A">
        <w:rPr>
          <w:b/>
          <w:u w:val="single"/>
        </w:rPr>
        <w:t>)</w:t>
      </w:r>
      <w:r>
        <w:t xml:space="preserve">: </w:t>
      </w:r>
      <w:r w:rsidRPr="00712D6A">
        <w:t>automatically deploy your database updates to Azure SQL database after every successful build.</w:t>
      </w:r>
      <w:r>
        <w:t xml:space="preserve"> </w:t>
      </w:r>
    </w:p>
    <w:p w:rsidR="00BE4212" w:rsidRDefault="00BE4212" w:rsidP="00BE4212">
      <w:r w:rsidRPr="000B3935">
        <w:t>Azure SQL Database Deployment</w:t>
      </w:r>
      <w:r>
        <w:t xml:space="preserve"> Task: </w:t>
      </w:r>
      <w:hyperlink r:id="rId27" w:history="1">
        <w:r w:rsidRPr="009B276B">
          <w:rPr>
            <w:rStyle w:val="Hyperlink"/>
          </w:rPr>
          <w:t>https://docs.microsoft.com/en-us/azure/devops/pipelines/tasks/deploy/sql-azure-dacpac-deployment?view=vsts</w:t>
        </w:r>
      </w:hyperlink>
    </w:p>
    <w:p w:rsidR="00BE4212" w:rsidRDefault="00F71FCC" w:rsidP="00BE4212">
      <w:hyperlink r:id="rId28" w:history="1">
        <w:r w:rsidR="00BE4212" w:rsidRPr="009B276B">
          <w:rPr>
            <w:rStyle w:val="Hyperlink"/>
          </w:rPr>
          <w:t>https://docs.microsoft.com/en-us/azure/devops/pipelines/targets/azure-sqldb?view=vsts&amp;tabs=yaml</w:t>
        </w:r>
      </w:hyperlink>
    </w:p>
    <w:p w:rsidR="00BE4212" w:rsidRDefault="00BE4212" w:rsidP="00BE4212">
      <w:proofErr w:type="gramStart"/>
      <w:r>
        <w:t>we</w:t>
      </w:r>
      <w:proofErr w:type="gramEnd"/>
      <w:r>
        <w:t xml:space="preserve"> can use </w:t>
      </w:r>
      <w:proofErr w:type="spellStart"/>
      <w:r>
        <w:t>Dacpac</w:t>
      </w:r>
      <w:proofErr w:type="spellEnd"/>
      <w:r>
        <w:t>, SQL script file or inline SQL script,</w:t>
      </w:r>
    </w:p>
    <w:p w:rsidR="00BE4212" w:rsidRDefault="00BE4212" w:rsidP="00BE4212"/>
    <w:p w:rsidR="00BE4212" w:rsidRDefault="00BE4212" w:rsidP="00BE4212">
      <w:r>
        <w:t xml:space="preserve">Go to VisualStudio.com =&gt; sign in =&gt; User in top right corner =&gt; Visual Studio profile =&gt; </w:t>
      </w:r>
      <w:r w:rsidRPr="0097705E">
        <w:t>Azure DevOps Organizations</w:t>
      </w:r>
      <w:r>
        <w:t xml:space="preserve"> =&gt; New project/open existing project/Create project =&gt; Pipelines =&gt; Builds</w:t>
      </w:r>
    </w:p>
    <w:p w:rsidR="00BE4212" w:rsidRDefault="00BE4212" w:rsidP="00BE4212">
      <w:r>
        <w:t>The Build Definition follows the same basic steps.</w:t>
      </w:r>
    </w:p>
    <w:p w:rsidR="00BE4212" w:rsidRDefault="00BE4212" w:rsidP="00BE4212">
      <w:r>
        <w:lastRenderedPageBreak/>
        <w:t xml:space="preserve">Add separate Publish </w:t>
      </w:r>
      <w:proofErr w:type="spellStart"/>
      <w:r>
        <w:t>Artifact</w:t>
      </w:r>
      <w:proofErr w:type="spellEnd"/>
      <w:r>
        <w:t xml:space="preserve"> step/task one for each of the Projects contained in the Solution. In this instance, an </w:t>
      </w:r>
      <w:proofErr w:type="spellStart"/>
      <w:r>
        <w:t>Artifact</w:t>
      </w:r>
      <w:proofErr w:type="spellEnd"/>
      <w:r>
        <w:t xml:space="preserve"> for the Database project and one for the </w:t>
      </w:r>
      <w:proofErr w:type="spellStart"/>
      <w:r>
        <w:t>WebAPI</w:t>
      </w:r>
      <w:proofErr w:type="spellEnd"/>
      <w:r>
        <w:t xml:space="preserve"> Project.</w:t>
      </w:r>
    </w:p>
    <w:p w:rsidR="00BE4212" w:rsidRDefault="00BE4212" w:rsidP="00BE4212"/>
    <w:p w:rsidR="00BE4212" w:rsidRDefault="00BE4212" w:rsidP="00BE4212">
      <w:r>
        <w:t>Tips:</w:t>
      </w:r>
    </w:p>
    <w:p w:rsidR="00BE4212" w:rsidRDefault="00BE4212" w:rsidP="00BE4212">
      <w:proofErr w:type="spellStart"/>
      <w:r w:rsidRPr="00A93FD7">
        <w:t>Sql</w:t>
      </w:r>
      <w:proofErr w:type="spellEnd"/>
      <w:r w:rsidRPr="00A93FD7">
        <w:t xml:space="preserve"> Database Project Targeting the Azure Platform</w:t>
      </w:r>
      <w:r>
        <w:t>. O</w:t>
      </w:r>
      <w:r w:rsidRPr="00287F97">
        <w:t xml:space="preserve">pen the Solution in Visual Studio and choose the Microsoft </w:t>
      </w:r>
      <w:r w:rsidRPr="00287F97">
        <w:rPr>
          <w:b/>
        </w:rPr>
        <w:t>Azure SQL Database V12</w:t>
      </w:r>
      <w:r w:rsidRPr="00287F97">
        <w:t xml:space="preserve"> option</w:t>
      </w:r>
      <w:r>
        <w:t xml:space="preserve"> in project settings =&gt; Target platform</w:t>
      </w:r>
      <w:r w:rsidRPr="00287F97">
        <w:t>.</w:t>
      </w:r>
    </w:p>
    <w:p w:rsidR="00BE4212" w:rsidRDefault="00BE4212" w:rsidP="00BE4212"/>
    <w:p w:rsidR="00BE4212" w:rsidRDefault="00F71FCC" w:rsidP="00BE4212">
      <w:hyperlink r:id="rId29" w:history="1">
        <w:r w:rsidR="00BE4212" w:rsidRPr="00EF3A99">
          <w:rPr>
            <w:rStyle w:val="Hyperlink"/>
          </w:rPr>
          <w:t>https://docs.microsoft.com/en-us/azure/devops/pipelines/targets/azure-sqldb?view=vsts&amp;tabs=yaml</w:t>
        </w:r>
      </w:hyperlink>
    </w:p>
    <w:p w:rsidR="00BE4212" w:rsidRDefault="00BE4212" w:rsidP="00BE4212"/>
    <w:p w:rsidR="00BE4212" w:rsidRDefault="00BE4212" w:rsidP="00BE4212">
      <w:r>
        <w:t xml:space="preserve">When setting up a build/CI pipeline for your Visual Studio database project, use the .NET desktop template. This template automatically adds the tasks to build the project and publish </w:t>
      </w:r>
      <w:proofErr w:type="spellStart"/>
      <w:r>
        <w:t>artifacts</w:t>
      </w:r>
      <w:proofErr w:type="spellEnd"/>
      <w:r>
        <w:t>, including the DACPAC.</w:t>
      </w:r>
    </w:p>
    <w:p w:rsidR="00BE4212" w:rsidRDefault="00BE4212" w:rsidP="00BE4212">
      <w:r>
        <w:t xml:space="preserve">When setting up a release pipeline, choose Start with an empty pipeline, link the </w:t>
      </w:r>
      <w:proofErr w:type="spellStart"/>
      <w:r>
        <w:t>artifacts</w:t>
      </w:r>
      <w:proofErr w:type="spellEnd"/>
      <w:r>
        <w:t xml:space="preserve"> from build, and then add an Azure SQL Database Deployment task.</w:t>
      </w:r>
    </w:p>
    <w:p w:rsidR="00BE4212" w:rsidRDefault="00BE4212" w:rsidP="00BE4212">
      <w:r>
        <w:rPr>
          <w:noProof/>
          <w:lang w:eastAsia="en-AU"/>
        </w:rPr>
        <w:drawing>
          <wp:inline distT="0" distB="0" distL="0" distR="0" wp14:anchorId="618E371D" wp14:editId="27E52D9A">
            <wp:extent cx="5731510" cy="6044395"/>
            <wp:effectExtent l="0" t="0" r="2540" b="0"/>
            <wp:docPr id="4" name="Picture 4" descr="https://cdn-images-1.medium.com/max/2000/1*XJchFkdIZGqHcNR4GcK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JchFkdIZGqHcNR4GcKl7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044395"/>
                    </a:xfrm>
                    <a:prstGeom prst="rect">
                      <a:avLst/>
                    </a:prstGeom>
                    <a:noFill/>
                    <a:ln>
                      <a:noFill/>
                    </a:ln>
                  </pic:spPr>
                </pic:pic>
              </a:graphicData>
            </a:graphic>
          </wp:inline>
        </w:drawing>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CE4F08" w:rsidP="00BE4212">
      <w:r>
        <w:t xml:space="preserve">Go to VisualStudio.com </w:t>
      </w:r>
      <w:r w:rsidR="00BE4212">
        <w:t>and create new project. Go to Branches and clone.</w:t>
      </w:r>
    </w:p>
    <w:p w:rsidR="00BE4212" w:rsidRDefault="00BE4212" w:rsidP="00BE4212">
      <w:r>
        <w:t>Go to VS create a project =&gt; Connect to TFS/Git</w:t>
      </w:r>
    </w:p>
    <w:p w:rsidR="00BE4212" w:rsidRDefault="00BE4212" w:rsidP="00BE4212">
      <w:r>
        <w:t>Go to VisualStudio.com =&gt; branch/master =&gt; click on setup build.</w:t>
      </w:r>
    </w:p>
    <w:p w:rsidR="00BE4212" w:rsidRDefault="00BE4212" w:rsidP="00BE4212"/>
    <w:p w:rsidR="00BE4212" w:rsidRDefault="00BE4212" w:rsidP="00BE4212">
      <w:r w:rsidRPr="006C400D">
        <w:rPr>
          <w:u w:val="single"/>
        </w:rPr>
        <w:t xml:space="preserve">Create </w:t>
      </w:r>
      <w:r>
        <w:rPr>
          <w:u w:val="single"/>
        </w:rPr>
        <w:t xml:space="preserve">new </w:t>
      </w:r>
      <w:r w:rsidRPr="006C400D">
        <w:rPr>
          <w:u w:val="single"/>
        </w:rPr>
        <w:t>project in DevOps</w:t>
      </w:r>
      <w:r>
        <w:rPr>
          <w:u w:val="single"/>
        </w:rPr>
        <w:t xml:space="preserve"> (if required)</w:t>
      </w:r>
      <w:r>
        <w:t>: Go to VisualStudio.com =&gt; select organization =&gt; create project (right top corner)</w:t>
      </w:r>
    </w:p>
    <w:p w:rsidR="00BE4212" w:rsidRDefault="00BE4212" w:rsidP="00BE4212"/>
    <w:p w:rsidR="00BE4212" w:rsidRDefault="00BE4212" w:rsidP="00BE4212">
      <w:r>
        <w:t>You can also directly publish to Azure from VS.</w:t>
      </w:r>
    </w:p>
    <w:p w:rsidR="00BE4212" w:rsidRDefault="00BE4212" w:rsidP="00BE4212">
      <w:pPr>
        <w:pStyle w:val="ListParagraph"/>
        <w:numPr>
          <w:ilvl w:val="0"/>
          <w:numId w:val="2"/>
        </w:numPr>
      </w:pPr>
      <w:r>
        <w:t>Go to dev.azure.com</w:t>
      </w:r>
      <w:r w:rsidRPr="003D6E80">
        <w:t xml:space="preserve"> </w:t>
      </w:r>
      <w:r>
        <w:t xml:space="preserve">or </w:t>
      </w:r>
      <w:r w:rsidRPr="003D6E80">
        <w:t>visualstudio.com</w:t>
      </w:r>
      <w:r>
        <w:t xml:space="preserve"> =&gt; select the project =&gt; Repos =&gt; click on Set up build (in right top corner) =&gt; select the APS.Net with Azure template</w:t>
      </w:r>
    </w:p>
    <w:p w:rsidR="00BE4212" w:rsidRDefault="00BE4212" w:rsidP="00BE4212">
      <w:pPr>
        <w:pStyle w:val="ListParagraph"/>
        <w:numPr>
          <w:ilvl w:val="0"/>
          <w:numId w:val="2"/>
        </w:numPr>
      </w:pPr>
      <w:r>
        <w:t>Authorize Azure credentials on next page</w:t>
      </w:r>
    </w:p>
    <w:p w:rsidR="00BE4212" w:rsidRDefault="00BE4212" w:rsidP="00BE4212">
      <w:pPr>
        <w:pStyle w:val="ListParagraph"/>
        <w:numPr>
          <w:ilvl w:val="0"/>
          <w:numId w:val="2"/>
        </w:numPr>
      </w:pPr>
      <w:r>
        <w:t>Add or remove build steps accordingly</w:t>
      </w:r>
    </w:p>
    <w:p w:rsidR="00BE4212" w:rsidRDefault="00BE4212" w:rsidP="00BE4212"/>
    <w:p w:rsidR="00BE4212" w:rsidRPr="001A0224" w:rsidRDefault="00BE4212" w:rsidP="00BE4212">
      <w:r w:rsidRPr="001A0224">
        <w:t>A common workflow with Git is to create branches from your master branch.</w:t>
      </w:r>
      <w:r>
        <w:t xml:space="preserve"> </w:t>
      </w:r>
      <w:r w:rsidRPr="001A0224">
        <w:t>Eventually, you merge the code back to the master branch and delete the topic branch.</w:t>
      </w:r>
    </w:p>
    <w:p w:rsidR="00BE4212" w:rsidRDefault="00BE4212" w:rsidP="00BE4212">
      <w:r>
        <w:t>Follow the steps below to create a CI trigger that will run a build for feature branches.</w:t>
      </w:r>
    </w:p>
    <w:p w:rsidR="00BE4212" w:rsidRDefault="00BE4212" w:rsidP="00BE4212">
      <w:pPr>
        <w:pStyle w:val="ListParagraph"/>
        <w:numPr>
          <w:ilvl w:val="0"/>
          <w:numId w:val="1"/>
        </w:numPr>
      </w:pPr>
      <w:r>
        <w:t>Select Pipelines, and then choose Builds.</w:t>
      </w:r>
    </w:p>
    <w:p w:rsidR="00BE4212" w:rsidRDefault="00BE4212" w:rsidP="00BE4212">
      <w:pPr>
        <w:pStyle w:val="ListParagraph"/>
        <w:numPr>
          <w:ilvl w:val="0"/>
          <w:numId w:val="1"/>
        </w:numPr>
      </w:pPr>
      <w:r>
        <w:t>Locate the build pipeline that services your master branch. Select Edit.</w:t>
      </w:r>
    </w:p>
    <w:p w:rsidR="00BE4212" w:rsidRDefault="00BE4212" w:rsidP="00BE4212">
      <w:pPr>
        <w:pStyle w:val="ListParagraph"/>
        <w:numPr>
          <w:ilvl w:val="0"/>
          <w:numId w:val="1"/>
        </w:numPr>
      </w:pPr>
      <w:r>
        <w:t>Select the Triggers menu for your build. Ensure you have Continuous integration enabled.</w:t>
      </w:r>
    </w:p>
    <w:p w:rsidR="00BE4212" w:rsidRDefault="00BE4212" w:rsidP="00BE4212">
      <w:pPr>
        <w:pStyle w:val="ListParagraph"/>
        <w:numPr>
          <w:ilvl w:val="0"/>
          <w:numId w:val="1"/>
        </w:numPr>
      </w:pPr>
      <w:r>
        <w:t>Select the + Add icon under Branch filters.</w:t>
      </w:r>
    </w:p>
    <w:p w:rsidR="00BE4212" w:rsidRDefault="00BE4212" w:rsidP="00BE4212">
      <w:pPr>
        <w:pStyle w:val="ListParagraph"/>
        <w:numPr>
          <w:ilvl w:val="0"/>
          <w:numId w:val="1"/>
        </w:numPr>
      </w:pPr>
      <w:r>
        <w:t>Under the Branch specification dropdown, type features/* in the Filter my branches text box and press Enter. The trigger now supports CI for all feature branches that match the wildcard as well as the master branch. Note that the filtered list of branches may not populate as you type *. You can still press Enter and save the branch filter.</w:t>
      </w:r>
    </w:p>
    <w:p w:rsidR="00BE4212" w:rsidRDefault="00BE4212" w:rsidP="00BE4212">
      <w:pPr>
        <w:pStyle w:val="ListParagraph"/>
        <w:numPr>
          <w:ilvl w:val="0"/>
          <w:numId w:val="1"/>
        </w:numPr>
      </w:pPr>
      <w:r>
        <w:t>Select the Save &amp; queue menu and then Select Save.</w:t>
      </w:r>
    </w:p>
    <w:p w:rsidR="00BE4212" w:rsidRDefault="00F71FCC" w:rsidP="00BE4212">
      <w:hyperlink r:id="rId31" w:history="1">
        <w:r w:rsidR="00BE4212" w:rsidRPr="00EF3A99">
          <w:rPr>
            <w:rStyle w:val="Hyperlink"/>
          </w:rPr>
          <w:t>https://docs.microsoft.com/en-us/azure/devops/pipelines/build/ci-build-git?toc=%2Fazure%2Fdevops%2Fdeploy-azure%2Ftoc.json&amp;%3Bbc=%2Fazure%2Fdevops%2Fdeploy-azure%2Fbreadcrumb%2Ftoc.json&amp;view=vsts&amp;tabs=designer</w:t>
        </w:r>
      </w:hyperlink>
    </w:p>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FB43F6">
        <w:rPr>
          <w:b/>
        </w:rPr>
        <w:t xml:space="preserve">CI CD </w:t>
      </w:r>
      <w:r>
        <w:rPr>
          <w:b/>
        </w:rPr>
        <w:t>S</w:t>
      </w:r>
      <w:r w:rsidRPr="00FB43F6">
        <w:rPr>
          <w:b/>
        </w:rPr>
        <w:t>teps</w:t>
      </w:r>
      <w:r>
        <w:rPr>
          <w:b/>
        </w:rPr>
        <w:t xml:space="preserve"> detailed with Git branches (GitHub – not complete)</w:t>
      </w:r>
      <w:r>
        <w:t>:</w:t>
      </w:r>
    </w:p>
    <w:p w:rsidR="00BE4212" w:rsidRDefault="00BE4212" w:rsidP="00BE4212">
      <w:r w:rsidRPr="00B61830">
        <w:t>Prerequisites</w:t>
      </w:r>
      <w:r>
        <w:t xml:space="preserve">: </w:t>
      </w:r>
      <w:r w:rsidRPr="00B61830">
        <w:t>You need a Git repository in Azure Pipelines, TFS, or GitHub with your app.</w:t>
      </w:r>
    </w:p>
    <w:p w:rsidR="00BE4212" w:rsidRDefault="00BE4212" w:rsidP="00BE4212">
      <w:r>
        <w:t xml:space="preserve">Create web project in VS =&gt; build =&gt; click “Add to Source Control” at bottom right. </w:t>
      </w:r>
    </w:p>
    <w:p w:rsidR="00BE4212" w:rsidRDefault="00BE4212" w:rsidP="00BE4212">
      <w:r>
        <w:t>Or right click solution =&gt; add solution to source control (local git)</w:t>
      </w:r>
      <w:proofErr w:type="gramStart"/>
      <w:r>
        <w:t>.=</w:t>
      </w:r>
      <w:proofErr w:type="gramEnd"/>
      <w:r>
        <w:t>&gt; click Sync</w:t>
      </w:r>
    </w:p>
    <w:p w:rsidR="00BE4212" w:rsidRDefault="00BE4212" w:rsidP="00BE4212">
      <w:r>
        <w:t>Team Explorer =&gt; home =&gt; Sync =&gt; Publish to GitHub/</w:t>
      </w:r>
      <w:proofErr w:type="spellStart"/>
      <w:r>
        <w:t>Git</w:t>
      </w:r>
      <w:proofErr w:type="spellEnd"/>
      <w:r>
        <w:t xml:space="preserve"> Repo Team Services (Sign in/Sign up Git Hub) =&gt; Push changes to git Hub. </w:t>
      </w:r>
    </w:p>
    <w:p w:rsidR="00BE4212" w:rsidRDefault="00BE4212" w:rsidP="00BE4212"/>
    <w:p w:rsidR="00BE4212" w:rsidRDefault="00BE4212" w:rsidP="00BE4212"/>
    <w:p w:rsidR="00BE4212" w:rsidRDefault="00BE4212" w:rsidP="00BE4212"/>
    <w:p w:rsidR="00BE4212" w:rsidRDefault="00BE4212" w:rsidP="00BE4212">
      <w:r>
        <w:rPr>
          <w:noProof/>
          <w:lang w:eastAsia="en-AU"/>
        </w:rPr>
        <w:drawing>
          <wp:inline distT="0" distB="0" distL="0" distR="0" wp14:anchorId="1E132D29" wp14:editId="60B84AEB">
            <wp:extent cx="2941983" cy="2116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1969" cy="2123531"/>
                    </a:xfrm>
                    <a:prstGeom prst="rect">
                      <a:avLst/>
                    </a:prstGeom>
                  </pic:spPr>
                </pic:pic>
              </a:graphicData>
            </a:graphic>
          </wp:inline>
        </w:drawing>
      </w:r>
    </w:p>
    <w:p w:rsidR="00BE4212" w:rsidRDefault="00BE4212" w:rsidP="00BE4212"/>
    <w:p w:rsidR="00BE4212" w:rsidRDefault="00BE4212" w:rsidP="00BE4212">
      <w:r>
        <w:t>Add master branch from GitHub to Dev Ops for CICD/</w:t>
      </w:r>
      <w:r w:rsidRPr="001F65A3">
        <w:rPr>
          <w:u w:val="single"/>
        </w:rPr>
        <w:t>Connect GitHub with Azure Boards</w:t>
      </w:r>
      <w:r>
        <w:t xml:space="preserve">: </w:t>
      </w:r>
    </w:p>
    <w:p w:rsidR="00BE4212" w:rsidRDefault="00F71FCC" w:rsidP="00BE4212">
      <w:hyperlink r:id="rId33" w:history="1">
        <w:r w:rsidR="00BE4212" w:rsidRPr="00EF3A99">
          <w:rPr>
            <w:rStyle w:val="Hyperlink"/>
          </w:rPr>
          <w:t>https://docs.microsoft.com/en-us/azure/devops/boards/github/connect-to-github?view=vsts</w:t>
        </w:r>
      </w:hyperlink>
    </w:p>
    <w:p w:rsidR="00BE4212" w:rsidRDefault="00BE4212" w:rsidP="00BE4212">
      <w:r>
        <w:t xml:space="preserve">Go to </w:t>
      </w:r>
      <w:r w:rsidRPr="00336157">
        <w:t>Azure DevOps acc</w:t>
      </w:r>
      <w:r>
        <w:t xml:space="preserve">ount from </w:t>
      </w:r>
      <w:hyperlink r:id="rId34" w:history="1">
        <w:r w:rsidRPr="00EF3A99">
          <w:rPr>
            <w:rStyle w:val="Hyperlink"/>
          </w:rPr>
          <w:t>https://dev.azure.com</w:t>
        </w:r>
      </w:hyperlink>
      <w:r>
        <w:t xml:space="preserve">. Select </w:t>
      </w:r>
      <w:r w:rsidRPr="006603E2">
        <w:t xml:space="preserve">Organization </w:t>
      </w:r>
      <w:r>
        <w:t xml:space="preserve">=&gt; Create Project (just enter the name) =&gt; Go to Project Settings =&gt; Boards =&gt; </w:t>
      </w:r>
      <w:r w:rsidRPr="00200D8F">
        <w:t>GitHub connections</w:t>
      </w:r>
      <w:r>
        <w:t xml:space="preserve"> =&gt; enter GitHub credentials (must be an </w:t>
      </w:r>
      <w:r w:rsidRPr="00F2744C">
        <w:t>administrator)</w:t>
      </w:r>
      <w:r>
        <w:t xml:space="preserve"> =&gt; Authorize Azure Boards and wait to redirect to dev.azure.com. </w:t>
      </w:r>
    </w:p>
    <w:p w:rsidR="00BE4212" w:rsidRDefault="00BE4212" w:rsidP="00BE4212">
      <w:r>
        <w:t xml:space="preserve">Note: use Edge or Chrome. Go to </w:t>
      </w:r>
      <w:hyperlink r:id="rId35" w:history="1">
        <w:r w:rsidRPr="00EF3A99">
          <w:rPr>
            <w:rStyle w:val="Hyperlink"/>
          </w:rPr>
          <w:t>https://visualstudio.microsoft.com/</w:t>
        </w:r>
      </w:hyperlink>
      <w:r>
        <w:t xml:space="preserve"> sign in =&gt; select the project =&gt; </w:t>
      </w:r>
      <w:r w:rsidRPr="006603E2">
        <w:t>Settings</w:t>
      </w:r>
      <w:r>
        <w:t xml:space="preserve"> =&gt; Boards </w:t>
      </w:r>
      <w:proofErr w:type="spellStart"/>
      <w:r>
        <w:t>etc</w:t>
      </w:r>
      <w:proofErr w:type="spellEnd"/>
      <w:r>
        <w:t xml:space="preserve"> </w:t>
      </w:r>
    </w:p>
    <w:p w:rsidR="00BE4212" w:rsidRDefault="00BE4212" w:rsidP="00BE4212">
      <w:r>
        <w:t>Select/</w:t>
      </w:r>
      <w:r w:rsidRPr="009E7761">
        <w:t>Add GitHub repositories</w:t>
      </w:r>
      <w:r>
        <w:t xml:space="preserve"> =&gt; Save.</w:t>
      </w:r>
    </w:p>
    <w:p w:rsidR="00BE4212" w:rsidRDefault="00BE4212" w:rsidP="00BE4212"/>
    <w:p w:rsidR="00BE4212" w:rsidRDefault="00BE4212" w:rsidP="00BE4212">
      <w:r>
        <w:t>Right click the project solution in VS =&gt; Configure Continuous Delivery to Azure</w:t>
      </w:r>
    </w:p>
    <w:p w:rsidR="00BE4212" w:rsidRDefault="00BE4212" w:rsidP="00BE4212">
      <w:r>
        <w:t>In pop up click Re-enter your credentials or sign up for Azure.</w:t>
      </w:r>
    </w:p>
    <w:p w:rsidR="00BE4212" w:rsidRDefault="00BE4212" w:rsidP="00BE4212">
      <w:r>
        <w:t xml:space="preserve">GitHub personal access token (PAT) is required =&gt; follow the link =&gt; click </w:t>
      </w:r>
      <w:r w:rsidRPr="00263ABA">
        <w:t>Generate a personal access token</w:t>
      </w:r>
      <w:r>
        <w:t xml:space="preserve"> =&gt; select all check boxes =&gt; copy token =&gt; past token in GitHub PAT.</w:t>
      </w:r>
    </w:p>
    <w:p w:rsidR="00BE4212" w:rsidRDefault="00BE4212" w:rsidP="00BE4212">
      <w:r>
        <w:lastRenderedPageBreak/>
        <w:t>Select Team services Domain =&gt; Select Team Project =&gt; select App Service =&gt; click ok and wait.</w:t>
      </w:r>
    </w:p>
    <w:p w:rsidR="00BE4212" w:rsidRDefault="00BE4212" w:rsidP="00BE4212"/>
    <w:p w:rsidR="00BE4212" w:rsidRDefault="00BE4212" w:rsidP="00BE4212"/>
    <w:p w:rsidR="00BE4212" w:rsidRDefault="00BE4212" w:rsidP="00BE4212"/>
    <w:p w:rsidR="00BE4212" w:rsidRDefault="00BE4212" w:rsidP="00BE4212"/>
    <w:p w:rsidR="00BE4212" w:rsidRDefault="00BE4212" w:rsidP="00BE4212"/>
    <w:p w:rsidR="00BE4212" w:rsidRDefault="00BE4212" w:rsidP="00BE4212">
      <w:r>
        <w:t>I</w:t>
      </w:r>
      <w:r w:rsidRPr="00C257BC">
        <w:t>ntegrate Your GitHub Projects With Azure Pipelines</w:t>
      </w:r>
      <w:r>
        <w:t>:</w:t>
      </w:r>
    </w:p>
    <w:p w:rsidR="00BE4212" w:rsidRDefault="00F71FCC" w:rsidP="00BE4212">
      <w:hyperlink r:id="rId36" w:history="1">
        <w:r w:rsidR="00BE4212" w:rsidRPr="00EF3A99">
          <w:rPr>
            <w:rStyle w:val="Hyperlink"/>
          </w:rPr>
          <w:t>https://www.azuredevopslabs.com/labs/azuredevops/github-integration/</w:t>
        </w:r>
      </w:hyperlink>
    </w:p>
    <w:p w:rsidR="00BE4212" w:rsidRDefault="00BE4212" w:rsidP="00BE4212">
      <w:r>
        <w:t xml:space="preserve">Go to </w:t>
      </w:r>
      <w:hyperlink r:id="rId37" w:history="1">
        <w:r w:rsidRPr="00EF3A99">
          <w:rPr>
            <w:rStyle w:val="Hyperlink"/>
          </w:rPr>
          <w:t>https://dev.azure.com</w:t>
        </w:r>
      </w:hyperlink>
      <w:r>
        <w:t xml:space="preserve"> =&gt; select the project =&gt; Pipeline =&gt; Builds =&gt; New pipeline =&gt; select GitHub =&gt; Authorize using OAuth =&gt; follow step and select the Repository =&gt; continue. </w:t>
      </w:r>
    </w:p>
    <w:p w:rsidR="00BE4212" w:rsidRDefault="00BE4212" w:rsidP="00BE4212">
      <w:r>
        <w:t>Select a template =&gt; e.g. Azure Web App for Asp.Net =&gt; apply.</w:t>
      </w:r>
    </w:p>
    <w:p w:rsidR="00BE4212" w:rsidRDefault="00BE4212" w:rsidP="00BE4212">
      <w:r>
        <w:t xml:space="preserve">Select the step </w:t>
      </w:r>
      <w:r w:rsidRPr="00151FC8">
        <w:t>Azure App Service Deploy</w:t>
      </w:r>
      <w:r>
        <w:t xml:space="preserve"> =&gt; </w:t>
      </w:r>
      <w:r w:rsidRPr="00664834">
        <w:t>Azure subscription</w:t>
      </w:r>
      <w:r>
        <w:t xml:space="preserve"> click Manage  =&gt; </w:t>
      </w:r>
      <w:r w:rsidR="00F17128">
        <w:t>on</w:t>
      </w:r>
      <w:r>
        <w:t xml:space="preserve"> help icon I click and follow the steps (</w:t>
      </w:r>
      <w:r w:rsidRPr="00893E21">
        <w:t>Generate Publish Settings</w:t>
      </w:r>
      <w:r>
        <w:t xml:space="preserve">) to download the file with details about the id and certificate etc. =&gt; copy past the subscription id, Name and certificate in the pop up (in Pipelines =&gt; Service Connections) =&gt; verify =&gt; ok. </w:t>
      </w:r>
    </w:p>
    <w:p w:rsidR="00BE4212" w:rsidRDefault="00BE4212" w:rsidP="00BE4212">
      <w:r>
        <w:t xml:space="preserve">NOTE: </w:t>
      </w:r>
      <w:r w:rsidRPr="00900596">
        <w:t xml:space="preserve">The task </w:t>
      </w:r>
      <w:r w:rsidRPr="008C1E1E">
        <w:rPr>
          <w:b/>
        </w:rPr>
        <w:t>does not work with the Azure Classic service endpoint</w:t>
      </w:r>
      <w:r w:rsidRPr="00900596">
        <w:t xml:space="preserve"> and it will not list these connections in the parameters in the task.</w:t>
      </w:r>
      <w:r>
        <w:t xml:space="preserve"> Select </w:t>
      </w:r>
      <w:r w:rsidRPr="00EA2C3A">
        <w:t xml:space="preserve">create a </w:t>
      </w:r>
      <w:r w:rsidRPr="00EA2C3A">
        <w:rPr>
          <w:b/>
        </w:rPr>
        <w:t xml:space="preserve">Resource Manager </w:t>
      </w:r>
      <w:proofErr w:type="gramStart"/>
      <w:r w:rsidRPr="00EA2C3A">
        <w:rPr>
          <w:b/>
        </w:rPr>
        <w:t>service</w:t>
      </w:r>
      <w:proofErr w:type="gramEnd"/>
      <w:r w:rsidRPr="00EA2C3A">
        <w:rPr>
          <w:b/>
        </w:rPr>
        <w:t xml:space="preserve"> connection</w:t>
      </w:r>
      <w:r>
        <w:t>.</w:t>
      </w:r>
    </w:p>
    <w:p w:rsidR="00BE4212" w:rsidRDefault="00F71FCC" w:rsidP="00BE4212">
      <w:hyperlink r:id="rId38" w:history="1">
        <w:r w:rsidR="00BE4212" w:rsidRPr="00EF3A99">
          <w:rPr>
            <w:rStyle w:val="Hyperlink"/>
          </w:rPr>
          <w:t>https://docs.microsoft.com/en-us/azure/devops/pipelines/release/azure-rm-endpoint?view=vsts</w:t>
        </w:r>
      </w:hyperlink>
    </w:p>
    <w:p w:rsidR="00BE4212" w:rsidRDefault="00BE4212" w:rsidP="00BE4212"/>
    <w:p w:rsidR="00BE4212" w:rsidRDefault="00BE4212" w:rsidP="00BE4212">
      <w:r w:rsidRPr="006033BF">
        <w:t>To deploy to Azure, an Azure subscription has to be linked to Team Foundation Server or to Azure Pipelines using the Services tab in the Account Administration section.</w:t>
      </w:r>
      <w:r>
        <w:t xml:space="preserve"> </w:t>
      </w:r>
    </w:p>
    <w:p w:rsidR="00BE4212" w:rsidRDefault="00025B05" w:rsidP="00BE4212">
      <w:proofErr w:type="gramStart"/>
      <w:r>
        <w:t>s</w:t>
      </w:r>
      <w:proofErr w:type="gramEnd"/>
    </w:p>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r>
        <w:t>Create/Add code to Git repository</w:t>
      </w:r>
    </w:p>
    <w:p w:rsidR="00BE4212" w:rsidRDefault="00BE4212" w:rsidP="00BE4212">
      <w:r>
        <w:rPr>
          <w:noProof/>
          <w:lang w:eastAsia="en-AU"/>
        </w:rPr>
        <w:drawing>
          <wp:inline distT="0" distB="0" distL="0" distR="0" wp14:anchorId="191F0F16" wp14:editId="5792802E">
            <wp:extent cx="3823798" cy="1701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8047" cy="1703691"/>
                    </a:xfrm>
                    <a:prstGeom prst="rect">
                      <a:avLst/>
                    </a:prstGeom>
                  </pic:spPr>
                </pic:pic>
              </a:graphicData>
            </a:graphic>
          </wp:inline>
        </w:drawing>
      </w:r>
    </w:p>
    <w:p w:rsidR="00BE4212" w:rsidRDefault="00BE4212" w:rsidP="00BE4212">
      <w:r>
        <w:t>Click on the link to take you to DevOps.</w:t>
      </w:r>
    </w:p>
    <w:p w:rsidR="00BE4212" w:rsidRDefault="00BE4212" w:rsidP="00BE4212">
      <w:r>
        <w:rPr>
          <w:noProof/>
          <w:lang w:eastAsia="en-AU"/>
        </w:rPr>
        <w:drawing>
          <wp:inline distT="0" distB="0" distL="0" distR="0" wp14:anchorId="2A4C3F9A" wp14:editId="4A30B715">
            <wp:extent cx="2514600" cy="545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9497" cy="552573"/>
                    </a:xfrm>
                    <a:prstGeom prst="rect">
                      <a:avLst/>
                    </a:prstGeom>
                  </pic:spPr>
                </pic:pic>
              </a:graphicData>
            </a:graphic>
          </wp:inline>
        </w:drawing>
      </w:r>
    </w:p>
    <w:p w:rsidR="00BE4212" w:rsidRDefault="00BE4212" w:rsidP="00BE4212">
      <w:r>
        <w:t>Click on “Set up build”.</w:t>
      </w:r>
    </w:p>
    <w:p w:rsidR="00BE4212" w:rsidRDefault="00BE4212" w:rsidP="00BE4212">
      <w:r>
        <w:rPr>
          <w:noProof/>
          <w:lang w:eastAsia="en-AU"/>
        </w:rPr>
        <w:lastRenderedPageBreak/>
        <w:drawing>
          <wp:inline distT="0" distB="0" distL="0" distR="0" wp14:anchorId="49EC8D0D" wp14:editId="12EBFF32">
            <wp:extent cx="1981200" cy="7462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8266" cy="756428"/>
                    </a:xfrm>
                    <a:prstGeom prst="rect">
                      <a:avLst/>
                    </a:prstGeom>
                  </pic:spPr>
                </pic:pic>
              </a:graphicData>
            </a:graphic>
          </wp:inline>
        </w:drawing>
      </w:r>
    </w:p>
    <w:p w:rsidR="00BE4212" w:rsidRDefault="00BE4212" w:rsidP="00BE4212">
      <w:r>
        <w:t>Select Azure Web App</w:t>
      </w:r>
    </w:p>
    <w:p w:rsidR="00BE4212" w:rsidRDefault="00BE4212" w:rsidP="00BE4212">
      <w:r>
        <w:t xml:space="preserve">Fill out the input fields and Save &amp; Queue. </w:t>
      </w:r>
    </w:p>
    <w:p w:rsidR="00BE4212" w:rsidRDefault="00BE4212" w:rsidP="00BE4212"/>
    <w:p w:rsidR="00BE4212" w:rsidRDefault="00BE4212" w:rsidP="00BE4212"/>
    <w:p w:rsidR="00BE4212" w:rsidRDefault="00BE4212" w:rsidP="00BE4212"/>
    <w:p w:rsidR="00BE4212" w:rsidRDefault="00BE4212" w:rsidP="00BE4212">
      <w:pPr>
        <w:pBdr>
          <w:bottom w:val="single" w:sz="6" w:space="1" w:color="auto"/>
        </w:pBdr>
      </w:pPr>
    </w:p>
    <w:p w:rsidR="00BE4212" w:rsidRDefault="00BE4212" w:rsidP="00BE4212"/>
    <w:p w:rsidR="00BE4212" w:rsidRDefault="00BE4212" w:rsidP="00BE4212"/>
    <w:p w:rsidR="00BE4212" w:rsidRDefault="00BE4212" w:rsidP="00BE4212">
      <w:r w:rsidRPr="0005522F">
        <w:t>DevOps uses a Slack Integration to send a notification to a Slack channel so that we know if the tests passed or failed.</w:t>
      </w:r>
    </w:p>
    <w:p w:rsidR="00BE4212" w:rsidRDefault="00BE4212" w:rsidP="00BE4212"/>
    <w:p w:rsidR="00BE4212" w:rsidRDefault="00BE4212" w:rsidP="00BE4212">
      <w:proofErr w:type="gramStart"/>
      <w:r>
        <w:t>bind</w:t>
      </w:r>
      <w:proofErr w:type="gramEnd"/>
      <w:r>
        <w:t xml:space="preserve"> TASK RUNNER to build events</w:t>
      </w:r>
    </w:p>
    <w:p w:rsidR="00BE4212" w:rsidRDefault="00BE4212" w:rsidP="00BE4212">
      <w:r>
        <w:t xml:space="preserve"> </w:t>
      </w:r>
      <w:r w:rsidRPr="00064176">
        <w:t>Update Node Version in Visual Studio 2017</w:t>
      </w:r>
      <w:r>
        <w:t>: T</w:t>
      </w:r>
      <w:r w:rsidRPr="008A3447">
        <w:t>ools &gt; Options &gt; Projects and Solutions &gt; Web Package Management &gt; External Web Tools</w:t>
      </w:r>
    </w:p>
    <w:p w:rsidR="00BE4212" w:rsidRDefault="00BE4212" w:rsidP="00BE4212">
      <w:r>
        <w:t>Put “</w:t>
      </w:r>
      <w:r w:rsidRPr="008A3447">
        <w:rPr>
          <w:b/>
        </w:rPr>
        <w:t>C:\Program Files\</w:t>
      </w:r>
      <w:proofErr w:type="spellStart"/>
      <w:r w:rsidRPr="008A3447">
        <w:rPr>
          <w:b/>
        </w:rPr>
        <w:t>nodejs</w:t>
      </w:r>
      <w:proofErr w:type="spellEnd"/>
      <w:r>
        <w:t>” on top.</w:t>
      </w:r>
    </w:p>
    <w:p w:rsidR="00BE4212" w:rsidRDefault="00BE4212" w:rsidP="00BE4212"/>
    <w:p w:rsidR="00BE4212" w:rsidRDefault="00BE4212" w:rsidP="00BE4212">
      <w:r>
        <w:t xml:space="preserve"> </w:t>
      </w:r>
      <w:proofErr w:type="gramStart"/>
      <w:r>
        <w:t>task</w:t>
      </w:r>
      <w:proofErr w:type="gramEnd"/>
      <w:r>
        <w:t xml:space="preserve"> runners like Grunt and Gulp</w:t>
      </w:r>
    </w:p>
    <w:p w:rsidR="00BE4212" w:rsidRDefault="00BE4212" w:rsidP="00BE4212">
      <w:r>
        <w:t xml:space="preserve"> Command Task </w:t>
      </w:r>
      <w:proofErr w:type="gramStart"/>
      <w:r>
        <w:t>Runner :</w:t>
      </w:r>
      <w:proofErr w:type="gramEnd"/>
      <w:r>
        <w:t xml:space="preserve"> https://marketplace.visualstudio.com/items?itemName=MadsKristensen.CommandTaskRunner </w:t>
      </w:r>
    </w:p>
    <w:p w:rsidR="00BE4212" w:rsidRDefault="00BE4212" w:rsidP="00BE4212">
      <w:r>
        <w:t xml:space="preserve"> </w:t>
      </w:r>
    </w:p>
    <w:p w:rsidR="00BE4212" w:rsidRDefault="00BE4212" w:rsidP="00BE4212">
      <w:r>
        <w:t xml:space="preserve"> NPM Task Runner: https://marketplace.visualstudio.com/items?itemName=MadsKristensen.NPMTaskRunner</w:t>
      </w:r>
    </w:p>
    <w:p w:rsidR="00BE4212" w:rsidRDefault="00BE4212" w:rsidP="00BE4212">
      <w:r>
        <w:rPr>
          <w:u w:val="single"/>
        </w:rPr>
        <w:t>B</w:t>
      </w:r>
      <w:r w:rsidRPr="00F132D4">
        <w:rPr>
          <w:u w:val="single"/>
        </w:rPr>
        <w:t>atch files</w:t>
      </w:r>
      <w:r>
        <w:t>:</w:t>
      </w:r>
    </w:p>
    <w:p w:rsidR="00BE4212" w:rsidRDefault="00BE4212" w:rsidP="00BE4212">
      <w:proofErr w:type="gramStart"/>
      <w:r w:rsidRPr="00F132D4">
        <w:t>lines</w:t>
      </w:r>
      <w:proofErr w:type="gramEnd"/>
      <w:r w:rsidRPr="00F132D4">
        <w:t xml:space="preserve"> can be commented </w:t>
      </w:r>
      <w:r>
        <w:t xml:space="preserve">using </w:t>
      </w:r>
      <w:r w:rsidRPr="00F132D4">
        <w:t>REM</w:t>
      </w:r>
      <w:r>
        <w:t xml:space="preserve"> or ::</w:t>
      </w:r>
    </w:p>
    <w:p w:rsidR="00BE4212" w:rsidRDefault="00BE4212" w:rsidP="00BE4212"/>
    <w:p w:rsidR="00BE4212" w:rsidRDefault="00BE4212" w:rsidP="00BE4212">
      <w:r w:rsidRPr="0021469B">
        <w:t>A watch task keeps an eye on files and directories.</w:t>
      </w:r>
    </w:p>
    <w:p w:rsidR="00BE4212" w:rsidRDefault="00BE4212" w:rsidP="00BE4212">
      <w:pPr>
        <w:pBdr>
          <w:bottom w:val="double" w:sz="6" w:space="1" w:color="auto"/>
        </w:pBdr>
      </w:pPr>
    </w:p>
    <w:p w:rsidR="00BE4212" w:rsidRDefault="00BE4212" w:rsidP="00BE4212"/>
    <w:p w:rsidR="00BE4212" w:rsidRDefault="00BE4212" w:rsidP="00BE4212">
      <w:r w:rsidRPr="00E905DE">
        <w:t xml:space="preserve">A </w:t>
      </w:r>
      <w:r w:rsidRPr="00322F54">
        <w:rPr>
          <w:b/>
        </w:rPr>
        <w:t>fork</w:t>
      </w:r>
      <w:r w:rsidRPr="00E905DE">
        <w:t xml:space="preserve"> is a complete copy of a repository, including all files, commits, and (optionally) branches.</w:t>
      </w:r>
      <w:r>
        <w:t xml:space="preserve"> </w:t>
      </w:r>
      <w:r w:rsidRPr="0034698B">
        <w:t>Once you're ready to share changes</w:t>
      </w:r>
      <w:r>
        <w:t xml:space="preserve"> done in created fork</w:t>
      </w:r>
      <w:r w:rsidRPr="0034698B">
        <w:t>, it's easy to contribute them back using pull requests</w:t>
      </w:r>
      <w:r>
        <w:t>.</w:t>
      </w:r>
    </w:p>
    <w:p w:rsidR="00BE4212" w:rsidRDefault="00BE4212" w:rsidP="00BE4212"/>
    <w:p w:rsidR="00BE4212" w:rsidRDefault="00BE4212" w:rsidP="00BE4212">
      <w:r>
        <w:t>For a very small team (2-5 developers), we recommend working in a single repo. Everyone should work in topic branches, and master should be protected with branch policies. As your team grows larger, you may find yourself outgrowing this arrangement and prefer to switch to a forking workflow.</w:t>
      </w:r>
    </w:p>
    <w:p w:rsidR="00BE4212" w:rsidRDefault="00BE4212" w:rsidP="00BE4212"/>
    <w:p w:rsidR="00BE4212" w:rsidRDefault="00BE4212"/>
    <w:p w:rsidR="004B5461" w:rsidRDefault="004B5461"/>
    <w:p w:rsidR="004B5461" w:rsidRDefault="004B5461"/>
    <w:p w:rsidR="004B5461" w:rsidRDefault="004B5461"/>
    <w:p w:rsidR="004B5461" w:rsidRDefault="004B5461"/>
    <w:p w:rsidR="004B75A4" w:rsidRDefault="004B75A4" w:rsidP="00B77ECF"/>
    <w:p w:rsidR="003732F1" w:rsidRDefault="003732F1" w:rsidP="00B77ECF"/>
    <w:p w:rsidR="003732F1" w:rsidRDefault="003732F1"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2463D3" w:rsidRDefault="002463D3" w:rsidP="00B77ECF"/>
    <w:p w:rsidR="00A30F85" w:rsidRDefault="00A30F85" w:rsidP="008C24DF"/>
    <w:p w:rsidR="00A30F85" w:rsidRDefault="00A30F85" w:rsidP="008C24DF"/>
    <w:p w:rsidR="00A30F85" w:rsidRDefault="00A30F85" w:rsidP="008C24DF"/>
    <w:p w:rsidR="00FE7156" w:rsidRDefault="00FE7156" w:rsidP="00001C54"/>
    <w:p w:rsidR="002E584D" w:rsidRDefault="002E584D" w:rsidP="00001C54"/>
    <w:p w:rsidR="002E584D" w:rsidRDefault="002E584D" w:rsidP="00001C54"/>
    <w:p w:rsidR="004B5461" w:rsidRDefault="004B5461" w:rsidP="00001C54"/>
    <w:p w:rsidR="004B5461" w:rsidRDefault="004B5461" w:rsidP="00001C54"/>
    <w:p w:rsidR="004B5461" w:rsidRDefault="004B5461" w:rsidP="00001C54"/>
    <w:p w:rsidR="002E584D" w:rsidRDefault="002E584D" w:rsidP="00001C54"/>
    <w:p w:rsidR="002E584D" w:rsidRDefault="002E584D" w:rsidP="00001C54"/>
    <w:p w:rsidR="00672AC6" w:rsidRDefault="00672AC6" w:rsidP="00001C54">
      <w:r>
        <w:br/>
      </w:r>
      <w:r w:rsidR="00F411BE" w:rsidRPr="006F458C">
        <w:rPr>
          <w:b/>
        </w:rPr>
        <w:t>For CD</w:t>
      </w:r>
      <w:r w:rsidR="0037690A" w:rsidRPr="006F458C">
        <w:rPr>
          <w:b/>
        </w:rPr>
        <w:t>/Release</w:t>
      </w:r>
      <w:r w:rsidR="00F411BE">
        <w:t>:</w:t>
      </w:r>
    </w:p>
    <w:p w:rsidR="00F411BE" w:rsidRDefault="00F411BE" w:rsidP="00001C54">
      <w:r>
        <w:t xml:space="preserve">Go to </w:t>
      </w:r>
      <w:hyperlink r:id="rId42" w:history="1">
        <w:r w:rsidRPr="00535E8C">
          <w:rPr>
            <w:rStyle w:val="Hyperlink"/>
          </w:rPr>
          <w:t>https://portal.azure.com</w:t>
        </w:r>
      </w:hyperlink>
      <w:r>
        <w:t xml:space="preserve"> </w:t>
      </w:r>
      <w:r w:rsidR="00E12DD1">
        <w:t xml:space="preserve">search </w:t>
      </w:r>
      <w:r w:rsidR="00E12DD1" w:rsidRPr="00E12DD1">
        <w:t>Web App</w:t>
      </w:r>
      <w:r w:rsidR="00E12DD1">
        <w:t xml:space="preserve"> =&gt; Create =&gt; give a name =&gt; wait until web app gets ready.</w:t>
      </w:r>
    </w:p>
    <w:p w:rsidR="00E12DD1" w:rsidRDefault="00E12DD1" w:rsidP="00001C54">
      <w:r>
        <w:t xml:space="preserve">Select the created web app resource. </w:t>
      </w:r>
    </w:p>
    <w:p w:rsidR="00E12DD1" w:rsidRDefault="00E12DD1" w:rsidP="00001C54"/>
    <w:p w:rsidR="00E12DD1" w:rsidRDefault="00E12DD1" w:rsidP="00001C54">
      <w:r>
        <w:t>Come back to VSTS</w:t>
      </w:r>
      <w:r w:rsidR="008E5E83">
        <w:t xml:space="preserve"> =&gt; </w:t>
      </w:r>
      <w:r w:rsidR="00E50F9E">
        <w:t xml:space="preserve">Builds =&gt; select a successful build =&gt; </w:t>
      </w:r>
      <w:r w:rsidR="007B2FA3">
        <w:t xml:space="preserve">Select </w:t>
      </w:r>
      <w:r w:rsidR="007B2FA3" w:rsidRPr="0037690A">
        <w:rPr>
          <w:b/>
        </w:rPr>
        <w:t xml:space="preserve">Create </w:t>
      </w:r>
      <w:r w:rsidR="00F82A9B" w:rsidRPr="0037690A">
        <w:rPr>
          <w:b/>
        </w:rPr>
        <w:t>Release</w:t>
      </w:r>
      <w:r w:rsidR="00F82A9B">
        <w:t xml:space="preserve"> =&gt;</w:t>
      </w:r>
      <w:r w:rsidR="00E32444">
        <w:t xml:space="preserve"> Choose </w:t>
      </w:r>
      <w:r w:rsidR="00E32444" w:rsidRPr="00E32444">
        <w:rPr>
          <w:b/>
        </w:rPr>
        <w:t>Azure App service Deployment</w:t>
      </w:r>
      <w:r w:rsidR="00E32444">
        <w:t xml:space="preserve"> temp</w:t>
      </w:r>
      <w:r w:rsidR="00E63CC7">
        <w:t>late =&gt; Apply</w:t>
      </w:r>
      <w:r w:rsidR="00471AF4">
        <w:t xml:space="preserve"> =&gt; Give a name to Environment like test/staging/production</w:t>
      </w:r>
      <w:r w:rsidR="00292726">
        <w:t>.</w:t>
      </w:r>
    </w:p>
    <w:p w:rsidR="006E6A7D" w:rsidRDefault="006E6A7D" w:rsidP="00001C54">
      <w:r>
        <w:t xml:space="preserve">In the Environments box click on 1 task </w:t>
      </w:r>
      <w:r w:rsidR="00983BB2">
        <w:t>link</w:t>
      </w:r>
      <w:r w:rsidR="00A859C4">
        <w:t xml:space="preserve"> =&gt; choose Azure subscription =&gt; Authorize =&gt; </w:t>
      </w:r>
      <w:r w:rsidR="0046753D">
        <w:t xml:space="preserve">chose </w:t>
      </w:r>
      <w:r w:rsidR="0046753D" w:rsidRPr="0046753D">
        <w:t xml:space="preserve">App service name </w:t>
      </w:r>
      <w:r w:rsidR="0046753D">
        <w:t>from dropdown.</w:t>
      </w:r>
    </w:p>
    <w:p w:rsidR="00513639" w:rsidRDefault="006A2345" w:rsidP="00001C54">
      <w:r>
        <w:t>From right side =&gt; Select Deploy Azure App Service</w:t>
      </w:r>
      <w:r w:rsidR="00CD0FEC">
        <w:t xml:space="preserve"> =&gt; on right side scroll down to </w:t>
      </w:r>
      <w:r w:rsidR="00CD0FEC" w:rsidRPr="00CD0FEC">
        <w:rPr>
          <w:b/>
        </w:rPr>
        <w:t>Package or folder</w:t>
      </w:r>
      <w:r w:rsidR="00CD0FEC">
        <w:t xml:space="preserve"> select …  and select the application folder under drop</w:t>
      </w:r>
      <w:r w:rsidR="00A43D98">
        <w:t xml:space="preserve"> =&gt; Save =&gt; we can now run it by clicking on </w:t>
      </w:r>
      <w:r w:rsidR="00A43D98" w:rsidRPr="00596C9B">
        <w:rPr>
          <w:b/>
        </w:rPr>
        <w:t>Release</w:t>
      </w:r>
      <w:r w:rsidR="00A43D98">
        <w:t xml:space="preserve"> drop down and Create. </w:t>
      </w:r>
    </w:p>
    <w:p w:rsidR="005B7EB2" w:rsidRDefault="005B7EB2" w:rsidP="00001C54">
      <w:r>
        <w:t>Click on Logs to see the progress.</w:t>
      </w:r>
    </w:p>
    <w:p w:rsidR="005B7EB2" w:rsidRDefault="00505EFA" w:rsidP="00001C54">
      <w:r>
        <w:t xml:space="preserve">You can select the deploy menu to trigger again the Release. </w:t>
      </w:r>
    </w:p>
    <w:p w:rsidR="0057700E" w:rsidRDefault="00EE6539" w:rsidP="00001C54">
      <w:r>
        <w:t>Pre-release</w:t>
      </w:r>
      <w:r w:rsidR="0057700E">
        <w:t xml:space="preserve"> approval like a user approval required.</w:t>
      </w:r>
    </w:p>
    <w:p w:rsidR="00DF41DA" w:rsidRDefault="00DF41DA"/>
    <w:p w:rsidR="0013418D" w:rsidRDefault="0013418D">
      <w:pPr>
        <w:pBdr>
          <w:bottom w:val="dotted" w:sz="24" w:space="1" w:color="auto"/>
        </w:pBdr>
      </w:pPr>
    </w:p>
    <w:p w:rsidR="00AE2D92" w:rsidRDefault="00AE2D92" w:rsidP="00AE2D92"/>
    <w:p w:rsidR="00AE2D92" w:rsidRDefault="00AE2D92" w:rsidP="00AE2D92">
      <w:r w:rsidRPr="00AE2D92">
        <w:rPr>
          <w:b/>
        </w:rPr>
        <w:t>Build the Database Project on VSTS</w:t>
      </w:r>
      <w:r>
        <w:t>:</w:t>
      </w:r>
    </w:p>
    <w:p w:rsidR="00D17CDD" w:rsidRDefault="00F14273" w:rsidP="00AE2D92">
      <w:r w:rsidRPr="00F14273">
        <w:t>Create a SQL Database on Azure</w:t>
      </w:r>
      <w:r>
        <w:t xml:space="preserve">: </w:t>
      </w:r>
      <w:r w:rsidR="00D17CDD">
        <w:t>Go to Azure portal =&gt; Create a resource =&gt; databases =&gt;</w:t>
      </w:r>
      <w:r>
        <w:t xml:space="preserve"> SQL Database </w:t>
      </w:r>
    </w:p>
    <w:p w:rsidR="00941DDC" w:rsidRDefault="00E921B7" w:rsidP="00AE2D92">
      <w:r>
        <w:t>C</w:t>
      </w:r>
      <w:r w:rsidRPr="00E921B7">
        <w:t xml:space="preserve">onnect </w:t>
      </w:r>
      <w:r>
        <w:t xml:space="preserve">using SSMS: </w:t>
      </w:r>
      <w:r w:rsidR="00941DDC">
        <w:t>we</w:t>
      </w:r>
      <w:r w:rsidR="00941DDC" w:rsidRPr="00941DDC">
        <w:t xml:space="preserve"> need the fully qualified server name, database name, and login information</w:t>
      </w:r>
      <w:r w:rsidR="00941DDC">
        <w:t>.</w:t>
      </w:r>
    </w:p>
    <w:p w:rsidR="000276F2" w:rsidRDefault="000276F2" w:rsidP="00AE2D92">
      <w:r w:rsidRPr="000276F2">
        <w:t>Select SQL Databases from the left-hand menu, and click your database on the SQL databases page.</w:t>
      </w:r>
    </w:p>
    <w:p w:rsidR="00D17CDD" w:rsidRDefault="005443F9" w:rsidP="00AE2D92">
      <w:r>
        <w:t xml:space="preserve">Click overview =&gt; </w:t>
      </w:r>
      <w:r w:rsidR="008E4CDB">
        <w:t>Server name</w:t>
      </w:r>
      <w:r w:rsidR="00941DDC" w:rsidRPr="00941DDC">
        <w:t xml:space="preserve"> </w:t>
      </w:r>
    </w:p>
    <w:p w:rsidR="00D17CDD" w:rsidRDefault="00D17CDD" w:rsidP="00AE2D92"/>
    <w:p w:rsidR="00D17CDD" w:rsidRDefault="00D31A93" w:rsidP="00AE2D92">
      <w:r w:rsidRPr="00D31A93">
        <w:t>If you forget your server login information, navigate to the SQL Database server page</w:t>
      </w:r>
      <w:r>
        <w:t xml:space="preserve"> (click on the server link</w:t>
      </w:r>
      <w:r w:rsidR="003328A5">
        <w:t xml:space="preserve"> in Database page</w:t>
      </w:r>
      <w:r>
        <w:t>)</w:t>
      </w:r>
      <w:r w:rsidRPr="00D31A93">
        <w:t xml:space="preserve"> to view the server admin name. If necessary, reset the password.</w:t>
      </w:r>
    </w:p>
    <w:p w:rsidR="002D7340" w:rsidRDefault="002D7340" w:rsidP="00AE2D92">
      <w:r>
        <w:t>On SQL server page find Reset admin password (right top)</w:t>
      </w:r>
    </w:p>
    <w:p w:rsidR="00D17CDD" w:rsidRDefault="00D17CDD" w:rsidP="00AE2D92"/>
    <w:p w:rsidR="00AE2D92" w:rsidRDefault="00AE2D92" w:rsidP="00AE2D92">
      <w:r>
        <w:t>Create a build definition that will create the DACPAC package.</w:t>
      </w:r>
    </w:p>
    <w:p w:rsidR="00AE2D92" w:rsidRDefault="00AE2D92" w:rsidP="00AE2D92"/>
    <w:p w:rsidR="00AE2D92" w:rsidRDefault="00AE2D92" w:rsidP="00AE2D92">
      <w:proofErr w:type="gramStart"/>
      <w:r>
        <w:t>build</w:t>
      </w:r>
      <w:proofErr w:type="gramEnd"/>
      <w:r>
        <w:t xml:space="preserve"> definition must have a task for “Build Solution” that will compile and package the database project in a DACPAC file and other projects in their appropriate form. It should also have a task to publish that DACPAC in an </w:t>
      </w:r>
      <w:proofErr w:type="spellStart"/>
      <w:r>
        <w:t>artifact</w:t>
      </w:r>
      <w:proofErr w:type="spellEnd"/>
      <w:r>
        <w:t xml:space="preserve"> on the hosted build agent. As you will observe, the value of Contents parameter is “**\*.</w:t>
      </w:r>
      <w:proofErr w:type="spellStart"/>
      <w:r>
        <w:t>dacpac</w:t>
      </w:r>
      <w:proofErr w:type="spellEnd"/>
      <w:r>
        <w:t>”. These settings will ensure that any file that has extension .</w:t>
      </w:r>
      <w:proofErr w:type="spellStart"/>
      <w:r>
        <w:t>dacpac</w:t>
      </w:r>
      <w:proofErr w:type="spellEnd"/>
      <w:r>
        <w:t xml:space="preserve"> and is in any folder under the Build Directory on hosted agent will be published in the </w:t>
      </w:r>
      <w:proofErr w:type="spellStart"/>
      <w:r>
        <w:t>artifact</w:t>
      </w:r>
      <w:proofErr w:type="spellEnd"/>
      <w:r>
        <w:t xml:space="preserve"> named “DACPAC”.</w:t>
      </w:r>
    </w:p>
    <w:p w:rsidR="0013418D" w:rsidRDefault="0013418D">
      <w:pPr>
        <w:pBdr>
          <w:bottom w:val="dotted" w:sz="24" w:space="1" w:color="auto"/>
        </w:pBdr>
      </w:pPr>
    </w:p>
    <w:p w:rsidR="00964179" w:rsidRDefault="00964179">
      <w:pPr>
        <w:rPr>
          <w:rFonts w:ascii="Consolas" w:hAnsi="Consolas" w:cs="Consolas"/>
          <w:color w:val="000000"/>
          <w:sz w:val="19"/>
          <w:szCs w:val="19"/>
        </w:rPr>
      </w:pPr>
      <w:r w:rsidRPr="0090101E">
        <w:rPr>
          <w:rFonts w:ascii="Consolas" w:hAnsi="Consolas" w:cs="Consolas"/>
          <w:b/>
          <w:color w:val="000000"/>
          <w:sz w:val="19"/>
          <w:szCs w:val="19"/>
        </w:rPr>
        <w:t>Selenium UI Tests</w:t>
      </w:r>
      <w:r w:rsidR="0090101E">
        <w:rPr>
          <w:rFonts w:ascii="Consolas" w:hAnsi="Consolas" w:cs="Consolas"/>
          <w:color w:val="000000"/>
          <w:sz w:val="19"/>
          <w:szCs w:val="19"/>
        </w:rPr>
        <w:t>:</w:t>
      </w:r>
    </w:p>
    <w:p w:rsidR="0090101E" w:rsidRDefault="0090101E">
      <w:pPr>
        <w:rPr>
          <w:rFonts w:ascii="Consolas" w:hAnsi="Consolas" w:cs="Consolas"/>
          <w:color w:val="000000"/>
          <w:sz w:val="19"/>
          <w:szCs w:val="19"/>
        </w:rPr>
      </w:pPr>
      <w:r>
        <w:rPr>
          <w:rFonts w:ascii="Consolas" w:hAnsi="Consolas" w:cs="Consolas"/>
          <w:color w:val="000000"/>
          <w:sz w:val="19"/>
          <w:szCs w:val="19"/>
        </w:rPr>
        <w:t xml:space="preserve">Use </w:t>
      </w:r>
      <w:proofErr w:type="spellStart"/>
      <w:r>
        <w:rPr>
          <w:rFonts w:ascii="Consolas" w:hAnsi="Consolas" w:cs="Consolas"/>
          <w:color w:val="000000"/>
          <w:sz w:val="19"/>
          <w:szCs w:val="19"/>
        </w:rPr>
        <w:t>Nuget</w:t>
      </w:r>
      <w:proofErr w:type="spellEnd"/>
      <w:r>
        <w:rPr>
          <w:rFonts w:ascii="Consolas" w:hAnsi="Consolas" w:cs="Consolas"/>
          <w:color w:val="000000"/>
          <w:sz w:val="19"/>
          <w:szCs w:val="19"/>
        </w:rPr>
        <w:t xml:space="preserve"> package and to load drivers use </w:t>
      </w:r>
      <w:proofErr w:type="spellStart"/>
      <w:proofErr w:type="gramStart"/>
      <w:r>
        <w:rPr>
          <w:rFonts w:ascii="Consolas" w:hAnsi="Consolas" w:cs="Consolas"/>
          <w:color w:val="000000"/>
          <w:sz w:val="19"/>
          <w:szCs w:val="19"/>
        </w:rPr>
        <w:t>GetCurrentDirectory</w:t>
      </w:r>
      <w:proofErr w:type="spellEnd"/>
      <w:r>
        <w:rPr>
          <w:rFonts w:ascii="Consolas" w:hAnsi="Consolas" w:cs="Consolas"/>
          <w:color w:val="000000"/>
          <w:sz w:val="19"/>
          <w:szCs w:val="19"/>
        </w:rPr>
        <w:t>(</w:t>
      </w:r>
      <w:proofErr w:type="gramEnd"/>
      <w:r>
        <w:rPr>
          <w:rFonts w:ascii="Consolas" w:hAnsi="Consolas" w:cs="Consolas"/>
          <w:color w:val="000000"/>
          <w:sz w:val="19"/>
          <w:szCs w:val="19"/>
        </w:rPr>
        <w:t>) to get the path. Other option is copy the</w:t>
      </w:r>
      <w:r w:rsidR="00D86EF2">
        <w:rPr>
          <w:rFonts w:ascii="Consolas" w:hAnsi="Consolas" w:cs="Consolas"/>
          <w:color w:val="000000"/>
          <w:sz w:val="19"/>
          <w:szCs w:val="19"/>
        </w:rPr>
        <w:t xml:space="preserve"> Selenium</w:t>
      </w:r>
      <w:r>
        <w:rPr>
          <w:rFonts w:ascii="Consolas" w:hAnsi="Consolas" w:cs="Consolas"/>
          <w:color w:val="000000"/>
          <w:sz w:val="19"/>
          <w:szCs w:val="19"/>
        </w:rPr>
        <w:t xml:space="preserve"> </w:t>
      </w:r>
      <w:r w:rsidR="00D86EF2">
        <w:rPr>
          <w:rFonts w:ascii="Consolas" w:hAnsi="Consolas" w:cs="Consolas"/>
          <w:color w:val="000000"/>
          <w:sz w:val="19"/>
          <w:szCs w:val="19"/>
        </w:rPr>
        <w:t>drivers</w:t>
      </w:r>
      <w:r>
        <w:rPr>
          <w:rFonts w:ascii="Consolas" w:hAnsi="Consolas" w:cs="Consolas"/>
          <w:color w:val="000000"/>
          <w:sz w:val="19"/>
          <w:szCs w:val="19"/>
        </w:rPr>
        <w:t xml:space="preserve"> in the UI test project and change the property to copy always.</w:t>
      </w:r>
    </w:p>
    <w:p w:rsidR="0090101E" w:rsidRDefault="0090101E">
      <w:pPr>
        <w:rPr>
          <w:rFonts w:ascii="Consolas" w:hAnsi="Consolas" w:cs="Consolas"/>
          <w:color w:val="000000"/>
          <w:sz w:val="19"/>
          <w:szCs w:val="19"/>
        </w:rPr>
      </w:pP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startupPath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System.IO.Directory.GetCurrentDirectory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startupPathOpt2 = </w:t>
      </w:r>
      <w:proofErr w:type="spellStart"/>
      <w:r>
        <w:rPr>
          <w:rFonts w:ascii="Consolas" w:hAnsi="Consolas" w:cs="Consolas"/>
          <w:color w:val="000000"/>
          <w:sz w:val="19"/>
          <w:szCs w:val="19"/>
        </w:rPr>
        <w:t>Environment.CurrentDirectory</w:t>
      </w:r>
      <w:proofErr w:type="spellEnd"/>
      <w:r>
        <w:rPr>
          <w:rFonts w:ascii="Consolas" w:hAnsi="Consolas" w:cs="Consolas"/>
          <w:color w:val="000000"/>
          <w:sz w:val="19"/>
          <w:szCs w:val="19"/>
        </w:rPr>
        <w:t>;</w:t>
      </w:r>
    </w:p>
    <w:p w:rsidR="00964179" w:rsidRDefault="00964179" w:rsidP="00964179">
      <w:pPr>
        <w:autoSpaceDE w:val="0"/>
        <w:autoSpaceDN w:val="0"/>
        <w:adjustRightInd w:val="0"/>
        <w:spacing w:after="0" w:line="240" w:lineRule="auto"/>
        <w:rPr>
          <w:rFonts w:ascii="Consolas" w:hAnsi="Consolas" w:cs="Consolas"/>
          <w:color w:val="000000"/>
          <w:sz w:val="19"/>
          <w:szCs w:val="19"/>
        </w:rPr>
      </w:pPr>
    </w:p>
    <w:p w:rsidR="00964179" w:rsidRDefault="00964179" w:rsidP="00964179">
      <w:pPr>
        <w:rPr>
          <w:rFonts w:ascii="Consolas" w:hAnsi="Consolas" w:cs="Consolas"/>
          <w:color w:val="000000"/>
          <w:sz w:val="19"/>
          <w:szCs w:val="19"/>
        </w:rPr>
      </w:pPr>
      <w:proofErr w:type="spellStart"/>
      <w:r>
        <w:rPr>
          <w:rFonts w:ascii="Consolas" w:hAnsi="Consolas" w:cs="Consolas"/>
          <w:color w:val="000000"/>
          <w:sz w:val="19"/>
          <w:szCs w:val="19"/>
        </w:rPr>
        <w:t>IWebDriver</w:t>
      </w:r>
      <w:proofErr w:type="spellEnd"/>
      <w:r>
        <w:rPr>
          <w:rFonts w:ascii="Consolas" w:hAnsi="Consolas" w:cs="Consolas"/>
          <w:color w:val="000000"/>
          <w:sz w:val="19"/>
          <w:szCs w:val="19"/>
        </w:rPr>
        <w:t xml:space="preserve"> driver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InternetExplorerDriver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startupPath</w:t>
      </w:r>
      <w:proofErr w:type="spellEnd"/>
      <w:r>
        <w:rPr>
          <w:rFonts w:ascii="Consolas" w:hAnsi="Consolas" w:cs="Consolas"/>
          <w:color w:val="000000"/>
          <w:sz w:val="19"/>
          <w:szCs w:val="19"/>
        </w:rPr>
        <w:t>);</w:t>
      </w:r>
    </w:p>
    <w:p w:rsidR="00AF3658" w:rsidRDefault="00AF3658" w:rsidP="00964179">
      <w:proofErr w:type="spellStart"/>
      <w:proofErr w:type="gramStart"/>
      <w:r w:rsidRPr="00AF3658">
        <w:t>driver.Navigate</w:t>
      </w:r>
      <w:proofErr w:type="spellEnd"/>
      <w:r w:rsidRPr="00AF3658">
        <w:t>(</w:t>
      </w:r>
      <w:proofErr w:type="gramEnd"/>
      <w:r w:rsidRPr="00AF3658">
        <w:t>).</w:t>
      </w:r>
      <w:proofErr w:type="spellStart"/>
      <w:r w:rsidRPr="00AF3658">
        <w:t>GoToUrl</w:t>
      </w:r>
      <w:proofErr w:type="spellEnd"/>
      <w:r w:rsidRPr="00AF3658">
        <w:t>("http://www.google.com");</w:t>
      </w:r>
    </w:p>
    <w:p w:rsidR="0013418D" w:rsidRDefault="0013418D">
      <w:pPr>
        <w:pBdr>
          <w:bottom w:val="dotted" w:sz="24" w:space="1" w:color="auto"/>
        </w:pBdr>
      </w:pPr>
    </w:p>
    <w:p w:rsidR="0013418D" w:rsidRDefault="00AE4CC5">
      <w:r>
        <w:t>Gated Check-</w:t>
      </w:r>
      <w:r w:rsidR="00E85B5D">
        <w:t>in</w:t>
      </w:r>
      <w:r w:rsidR="00964179">
        <w:t>, Gated Builds</w:t>
      </w:r>
    </w:p>
    <w:p w:rsidR="00964179" w:rsidRDefault="00964179"/>
    <w:p w:rsidR="00483CCC" w:rsidRDefault="00483CCC">
      <w:r>
        <w:t>Branch policy</w:t>
      </w:r>
    </w:p>
    <w:p w:rsidR="0052657A" w:rsidRDefault="0052657A">
      <w:r w:rsidRPr="0052657A">
        <w:t>Centralized and Distributed Source Control Systems</w:t>
      </w:r>
    </w:p>
    <w:p w:rsidR="009025A3" w:rsidRDefault="009025A3">
      <w:proofErr w:type="spellStart"/>
      <w:r w:rsidRPr="009025A3">
        <w:t>Artifacts</w:t>
      </w:r>
      <w:proofErr w:type="spellEnd"/>
      <w:r w:rsidRPr="009025A3">
        <w:t>, Environments, and Gates</w:t>
      </w:r>
    </w:p>
    <w:p w:rsidR="0087113F" w:rsidRDefault="0087113F">
      <w:r w:rsidRPr="0087113F">
        <w:t>Branch, Merge, and Rebase</w:t>
      </w:r>
    </w:p>
    <w:p w:rsidR="0087113F" w:rsidRDefault="00083A70">
      <w:r w:rsidRPr="00083A70">
        <w:t>Main, Supporting, and Hotfix Branch</w:t>
      </w:r>
    </w:p>
    <w:p w:rsidR="00622066" w:rsidRDefault="00622066" w:rsidP="00622066"/>
    <w:p w:rsidR="00622066" w:rsidRDefault="00622066" w:rsidP="00622066">
      <w:r>
        <w:t>Manage access levels for different users</w:t>
      </w:r>
    </w:p>
    <w:p w:rsidR="00622066" w:rsidRDefault="00622066"/>
    <w:p w:rsidR="00810197" w:rsidRDefault="007C0A24">
      <w:proofErr w:type="spellStart"/>
      <w:r w:rsidRPr="009025A3">
        <w:t>Artifact</w:t>
      </w:r>
      <w:proofErr w:type="spellEnd"/>
      <w:r>
        <w:t xml:space="preserve">: </w:t>
      </w:r>
      <w:proofErr w:type="spellStart"/>
      <w:r w:rsidRPr="009025A3">
        <w:t>Artifact</w:t>
      </w:r>
      <w:proofErr w:type="spellEnd"/>
      <w:r>
        <w:t xml:space="preserve"> is the published output of the build</w:t>
      </w:r>
    </w:p>
    <w:p w:rsidR="00810197" w:rsidRDefault="00810197"/>
    <w:p w:rsidR="00810197" w:rsidRDefault="00810197">
      <w:r>
        <w:t>+++++++++++++++++++++++++</w:t>
      </w:r>
    </w:p>
    <w:p w:rsidR="00810197" w:rsidRDefault="00810197">
      <w:r>
        <w:t xml:space="preserve">You can </w:t>
      </w:r>
      <w:r w:rsidRPr="00810197">
        <w:t xml:space="preserve">publish to an Azure App Service using Visual </w:t>
      </w:r>
      <w:r>
        <w:t xml:space="preserve">Studio or to an IIS without CI CD (using VSTS). </w:t>
      </w:r>
    </w:p>
    <w:p w:rsidR="004C293F" w:rsidRDefault="004C293F" w:rsidP="004C293F"/>
    <w:p w:rsidR="007C0A24" w:rsidRDefault="004C293F">
      <w:proofErr w:type="spellStart"/>
      <w:r>
        <w:t>VSTest</w:t>
      </w:r>
      <w:proofErr w:type="spellEnd"/>
      <w:r>
        <w:t xml:space="preserve"> task can be used to run tests on Build agent machines. Apart from </w:t>
      </w:r>
      <w:proofErr w:type="spellStart"/>
      <w:r>
        <w:t>MSTest</w:t>
      </w:r>
      <w:proofErr w:type="spellEnd"/>
      <w:r>
        <w:t xml:space="preserve"> based tests, you can also run tests written using test frameworks like </w:t>
      </w:r>
      <w:proofErr w:type="spellStart"/>
      <w:r>
        <w:t>NUnit</w:t>
      </w:r>
      <w:proofErr w:type="spellEnd"/>
      <w:r>
        <w:t xml:space="preserve">, </w:t>
      </w:r>
      <w:proofErr w:type="spellStart"/>
      <w:r>
        <w:t>xUnit</w:t>
      </w:r>
      <w:proofErr w:type="spellEnd"/>
      <w:r>
        <w:t>, Mocha, Jasmine, etc. using the appropriate test adapters to Visual Studio. The task uses vstest.console.exe to execute tests and the command-line options</w:t>
      </w:r>
      <w:r w:rsidR="00371732">
        <w:t>.</w:t>
      </w:r>
    </w:p>
    <w:p w:rsidR="00371732" w:rsidRDefault="009873BE">
      <w:r>
        <w:t>We can e</w:t>
      </w:r>
      <w:r w:rsidR="006D6880" w:rsidRPr="006D6880">
        <w:t>nable code coverage via a test task in build pipeline e.g. Visual Studio Test</w:t>
      </w:r>
      <w:r w:rsidR="00174E02">
        <w:t>.</w:t>
      </w:r>
    </w:p>
    <w:p w:rsidR="00317E05" w:rsidRDefault="00317E05">
      <w:r w:rsidRPr="00317E05">
        <w:lastRenderedPageBreak/>
        <w:t>Create work item on failure</w:t>
      </w:r>
      <w:r>
        <w:t xml:space="preserve"> of a build as bug.</w:t>
      </w:r>
      <w:r w:rsidR="005A790D">
        <w:t xml:space="preserve"> </w:t>
      </w:r>
    </w:p>
    <w:p w:rsidR="00A5389B" w:rsidRDefault="00A5389B"/>
    <w:p w:rsidR="00A5389B" w:rsidRDefault="00A5389B">
      <w:r>
        <w:t>++++++++++++++</w:t>
      </w:r>
    </w:p>
    <w:p w:rsidR="00A5389B" w:rsidRDefault="00A5389B" w:rsidP="00A5389B">
      <w:r>
        <w:t>For manual push/build from CI to PR (merge to master) go to pipeline =&gt; builds =&gt; “</w:t>
      </w:r>
      <w:r w:rsidRPr="00A5389B">
        <w:rPr>
          <w:b/>
        </w:rPr>
        <w:t>ITS-Apps-Code-PR</w:t>
      </w:r>
      <w:r>
        <w:t xml:space="preserve">” and Queue build. If successful it’s read to publish. </w:t>
      </w:r>
    </w:p>
    <w:p w:rsidR="00A5389B" w:rsidRDefault="00A5389B" w:rsidP="00A5389B">
      <w:r>
        <w:t>Note: PR build definition will soon be deleted.</w:t>
      </w:r>
    </w:p>
    <w:p w:rsidR="00A5389B" w:rsidRDefault="00A5389B" w:rsidP="00A5389B"/>
    <w:sectPr w:rsidR="00A5389B" w:rsidSect="00902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A97"/>
    <w:multiLevelType w:val="hybridMultilevel"/>
    <w:tmpl w:val="47A267F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51BC1"/>
    <w:multiLevelType w:val="hybridMultilevel"/>
    <w:tmpl w:val="96560B84"/>
    <w:lvl w:ilvl="0" w:tplc="A7F01A1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196404"/>
    <w:multiLevelType w:val="hybridMultilevel"/>
    <w:tmpl w:val="98CC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1A4249"/>
    <w:multiLevelType w:val="hybridMultilevel"/>
    <w:tmpl w:val="25BCEE8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4062A2"/>
    <w:multiLevelType w:val="hybridMultilevel"/>
    <w:tmpl w:val="46A0FE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BD78EC"/>
    <w:multiLevelType w:val="hybridMultilevel"/>
    <w:tmpl w:val="908EFE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F236AB4"/>
    <w:multiLevelType w:val="hybridMultilevel"/>
    <w:tmpl w:val="7428B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055869"/>
    <w:multiLevelType w:val="hybridMultilevel"/>
    <w:tmpl w:val="E7008C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3"/>
    <w:rsid w:val="00001C54"/>
    <w:rsid w:val="00007978"/>
    <w:rsid w:val="00010A1A"/>
    <w:rsid w:val="00025B05"/>
    <w:rsid w:val="000276F2"/>
    <w:rsid w:val="00031C05"/>
    <w:rsid w:val="00042E42"/>
    <w:rsid w:val="00062923"/>
    <w:rsid w:val="00081956"/>
    <w:rsid w:val="00081C28"/>
    <w:rsid w:val="00083353"/>
    <w:rsid w:val="00083A70"/>
    <w:rsid w:val="000A2954"/>
    <w:rsid w:val="000B7B59"/>
    <w:rsid w:val="000D17ED"/>
    <w:rsid w:val="000E0246"/>
    <w:rsid w:val="000E2BB7"/>
    <w:rsid w:val="000F062E"/>
    <w:rsid w:val="000F2271"/>
    <w:rsid w:val="00100214"/>
    <w:rsid w:val="00103020"/>
    <w:rsid w:val="0011371B"/>
    <w:rsid w:val="0013418D"/>
    <w:rsid w:val="001610D4"/>
    <w:rsid w:val="001670FA"/>
    <w:rsid w:val="00174E02"/>
    <w:rsid w:val="001923FD"/>
    <w:rsid w:val="001B252F"/>
    <w:rsid w:val="001B4B61"/>
    <w:rsid w:val="001B6140"/>
    <w:rsid w:val="001C587A"/>
    <w:rsid w:val="001E3DE9"/>
    <w:rsid w:val="00202F16"/>
    <w:rsid w:val="00220BA6"/>
    <w:rsid w:val="00241980"/>
    <w:rsid w:val="002463D3"/>
    <w:rsid w:val="00291614"/>
    <w:rsid w:val="00292726"/>
    <w:rsid w:val="002B103B"/>
    <w:rsid w:val="002B2FB6"/>
    <w:rsid w:val="002D7340"/>
    <w:rsid w:val="002E3784"/>
    <w:rsid w:val="002E47B5"/>
    <w:rsid w:val="002E584D"/>
    <w:rsid w:val="002E7A0D"/>
    <w:rsid w:val="002F1339"/>
    <w:rsid w:val="0031397A"/>
    <w:rsid w:val="003160B6"/>
    <w:rsid w:val="0031704D"/>
    <w:rsid w:val="00317E05"/>
    <w:rsid w:val="003222C6"/>
    <w:rsid w:val="003328A5"/>
    <w:rsid w:val="00342F50"/>
    <w:rsid w:val="00353920"/>
    <w:rsid w:val="003545F5"/>
    <w:rsid w:val="00371732"/>
    <w:rsid w:val="003732F1"/>
    <w:rsid w:val="0037690A"/>
    <w:rsid w:val="00376E05"/>
    <w:rsid w:val="0037782D"/>
    <w:rsid w:val="00380AED"/>
    <w:rsid w:val="00382C10"/>
    <w:rsid w:val="00390094"/>
    <w:rsid w:val="00392C7E"/>
    <w:rsid w:val="00393986"/>
    <w:rsid w:val="003941F4"/>
    <w:rsid w:val="003A03A2"/>
    <w:rsid w:val="003A72F2"/>
    <w:rsid w:val="003B4E35"/>
    <w:rsid w:val="003E188E"/>
    <w:rsid w:val="003F66CF"/>
    <w:rsid w:val="004118B8"/>
    <w:rsid w:val="0041305C"/>
    <w:rsid w:val="004137E1"/>
    <w:rsid w:val="00420B66"/>
    <w:rsid w:val="00443F32"/>
    <w:rsid w:val="0044639B"/>
    <w:rsid w:val="00452CFF"/>
    <w:rsid w:val="0046753D"/>
    <w:rsid w:val="0047128D"/>
    <w:rsid w:val="00471AF4"/>
    <w:rsid w:val="00474E95"/>
    <w:rsid w:val="0047602B"/>
    <w:rsid w:val="004826DF"/>
    <w:rsid w:val="00483CCC"/>
    <w:rsid w:val="004A6FD1"/>
    <w:rsid w:val="004B5461"/>
    <w:rsid w:val="004B75A4"/>
    <w:rsid w:val="004C293F"/>
    <w:rsid w:val="004C312F"/>
    <w:rsid w:val="004D3929"/>
    <w:rsid w:val="00503C88"/>
    <w:rsid w:val="00505EFA"/>
    <w:rsid w:val="005069FD"/>
    <w:rsid w:val="00513639"/>
    <w:rsid w:val="005148B9"/>
    <w:rsid w:val="00520AE3"/>
    <w:rsid w:val="0052657A"/>
    <w:rsid w:val="00533445"/>
    <w:rsid w:val="005361B5"/>
    <w:rsid w:val="005443F9"/>
    <w:rsid w:val="005614FF"/>
    <w:rsid w:val="005618F6"/>
    <w:rsid w:val="00572A9E"/>
    <w:rsid w:val="005754FB"/>
    <w:rsid w:val="0057700E"/>
    <w:rsid w:val="00596531"/>
    <w:rsid w:val="00596C9B"/>
    <w:rsid w:val="005A2CB5"/>
    <w:rsid w:val="005A790D"/>
    <w:rsid w:val="005B7EB2"/>
    <w:rsid w:val="005C0EEE"/>
    <w:rsid w:val="005E24B1"/>
    <w:rsid w:val="005E4E92"/>
    <w:rsid w:val="005F5403"/>
    <w:rsid w:val="006010D5"/>
    <w:rsid w:val="00606E02"/>
    <w:rsid w:val="0061056E"/>
    <w:rsid w:val="00622066"/>
    <w:rsid w:val="0063112F"/>
    <w:rsid w:val="00634A4C"/>
    <w:rsid w:val="006417CD"/>
    <w:rsid w:val="00645E68"/>
    <w:rsid w:val="00647E1F"/>
    <w:rsid w:val="00672AC6"/>
    <w:rsid w:val="00682DFC"/>
    <w:rsid w:val="006857DF"/>
    <w:rsid w:val="006A2345"/>
    <w:rsid w:val="006A5246"/>
    <w:rsid w:val="006B5793"/>
    <w:rsid w:val="006B6663"/>
    <w:rsid w:val="006C775B"/>
    <w:rsid w:val="006C7FD6"/>
    <w:rsid w:val="006D169D"/>
    <w:rsid w:val="006D55E4"/>
    <w:rsid w:val="006D6880"/>
    <w:rsid w:val="006E6A7D"/>
    <w:rsid w:val="006F458C"/>
    <w:rsid w:val="006F5901"/>
    <w:rsid w:val="006F75EC"/>
    <w:rsid w:val="0070048E"/>
    <w:rsid w:val="00710786"/>
    <w:rsid w:val="0071427A"/>
    <w:rsid w:val="00723B10"/>
    <w:rsid w:val="0073409B"/>
    <w:rsid w:val="0075374E"/>
    <w:rsid w:val="007578B8"/>
    <w:rsid w:val="00763EE4"/>
    <w:rsid w:val="00764F8A"/>
    <w:rsid w:val="00765B05"/>
    <w:rsid w:val="00784FE1"/>
    <w:rsid w:val="00787AD6"/>
    <w:rsid w:val="007A0EB9"/>
    <w:rsid w:val="007A17E9"/>
    <w:rsid w:val="007A1F5C"/>
    <w:rsid w:val="007A4FD9"/>
    <w:rsid w:val="007A6807"/>
    <w:rsid w:val="007B2FA3"/>
    <w:rsid w:val="007C0A24"/>
    <w:rsid w:val="007C38DE"/>
    <w:rsid w:val="007E7539"/>
    <w:rsid w:val="007F005F"/>
    <w:rsid w:val="007F2222"/>
    <w:rsid w:val="00802877"/>
    <w:rsid w:val="00810197"/>
    <w:rsid w:val="00820B0E"/>
    <w:rsid w:val="00824DF4"/>
    <w:rsid w:val="00825865"/>
    <w:rsid w:val="00841761"/>
    <w:rsid w:val="00845991"/>
    <w:rsid w:val="00857BD0"/>
    <w:rsid w:val="0087113F"/>
    <w:rsid w:val="008720A6"/>
    <w:rsid w:val="008736E5"/>
    <w:rsid w:val="00875DF0"/>
    <w:rsid w:val="008805C9"/>
    <w:rsid w:val="00885761"/>
    <w:rsid w:val="0089020D"/>
    <w:rsid w:val="0089733D"/>
    <w:rsid w:val="008A6EED"/>
    <w:rsid w:val="008C1341"/>
    <w:rsid w:val="008C24DF"/>
    <w:rsid w:val="008D1916"/>
    <w:rsid w:val="008D65FC"/>
    <w:rsid w:val="008E4CDB"/>
    <w:rsid w:val="008E5E83"/>
    <w:rsid w:val="0090101E"/>
    <w:rsid w:val="009025A3"/>
    <w:rsid w:val="00910AF2"/>
    <w:rsid w:val="00912CE7"/>
    <w:rsid w:val="00923EEF"/>
    <w:rsid w:val="00932FCC"/>
    <w:rsid w:val="00941AC2"/>
    <w:rsid w:val="00941DDC"/>
    <w:rsid w:val="00947C86"/>
    <w:rsid w:val="00964179"/>
    <w:rsid w:val="00975700"/>
    <w:rsid w:val="00983BB2"/>
    <w:rsid w:val="00986809"/>
    <w:rsid w:val="009873BE"/>
    <w:rsid w:val="009A09D0"/>
    <w:rsid w:val="009A48DB"/>
    <w:rsid w:val="009A4BC2"/>
    <w:rsid w:val="009A4DF3"/>
    <w:rsid w:val="009B649D"/>
    <w:rsid w:val="009D5D3F"/>
    <w:rsid w:val="009E51E9"/>
    <w:rsid w:val="009E59A1"/>
    <w:rsid w:val="009F729B"/>
    <w:rsid w:val="00A049CF"/>
    <w:rsid w:val="00A175C6"/>
    <w:rsid w:val="00A30F85"/>
    <w:rsid w:val="00A43D98"/>
    <w:rsid w:val="00A5389B"/>
    <w:rsid w:val="00A56A38"/>
    <w:rsid w:val="00A575ED"/>
    <w:rsid w:val="00A82445"/>
    <w:rsid w:val="00A859C4"/>
    <w:rsid w:val="00A90EDC"/>
    <w:rsid w:val="00A92ED2"/>
    <w:rsid w:val="00A92F94"/>
    <w:rsid w:val="00AA61FE"/>
    <w:rsid w:val="00AE2D92"/>
    <w:rsid w:val="00AE4CC5"/>
    <w:rsid w:val="00AF3658"/>
    <w:rsid w:val="00AF6F2D"/>
    <w:rsid w:val="00B13107"/>
    <w:rsid w:val="00B15442"/>
    <w:rsid w:val="00B2568C"/>
    <w:rsid w:val="00B26D25"/>
    <w:rsid w:val="00B3320B"/>
    <w:rsid w:val="00B3426B"/>
    <w:rsid w:val="00B404BD"/>
    <w:rsid w:val="00B41AC4"/>
    <w:rsid w:val="00B46DF4"/>
    <w:rsid w:val="00B57DC2"/>
    <w:rsid w:val="00B6569E"/>
    <w:rsid w:val="00B73F1C"/>
    <w:rsid w:val="00B77321"/>
    <w:rsid w:val="00B77ECF"/>
    <w:rsid w:val="00B934A0"/>
    <w:rsid w:val="00BA3B08"/>
    <w:rsid w:val="00BA4E7A"/>
    <w:rsid w:val="00BB56C8"/>
    <w:rsid w:val="00BE4212"/>
    <w:rsid w:val="00C15EB3"/>
    <w:rsid w:val="00C17CE2"/>
    <w:rsid w:val="00C24689"/>
    <w:rsid w:val="00C43C66"/>
    <w:rsid w:val="00C76198"/>
    <w:rsid w:val="00C820DE"/>
    <w:rsid w:val="00C90B9E"/>
    <w:rsid w:val="00C968B6"/>
    <w:rsid w:val="00CA4E95"/>
    <w:rsid w:val="00CA5FB9"/>
    <w:rsid w:val="00CA76AD"/>
    <w:rsid w:val="00CC19F1"/>
    <w:rsid w:val="00CC2822"/>
    <w:rsid w:val="00CD0FEC"/>
    <w:rsid w:val="00CD2065"/>
    <w:rsid w:val="00CD65B9"/>
    <w:rsid w:val="00CE17F7"/>
    <w:rsid w:val="00CE26B9"/>
    <w:rsid w:val="00CE4F08"/>
    <w:rsid w:val="00CF497F"/>
    <w:rsid w:val="00CF7237"/>
    <w:rsid w:val="00D17CDD"/>
    <w:rsid w:val="00D20778"/>
    <w:rsid w:val="00D22395"/>
    <w:rsid w:val="00D31A93"/>
    <w:rsid w:val="00D36648"/>
    <w:rsid w:val="00D6288B"/>
    <w:rsid w:val="00D673F9"/>
    <w:rsid w:val="00D746F3"/>
    <w:rsid w:val="00D86EF2"/>
    <w:rsid w:val="00DC2AE9"/>
    <w:rsid w:val="00DE433E"/>
    <w:rsid w:val="00DF41DA"/>
    <w:rsid w:val="00DF7FC8"/>
    <w:rsid w:val="00E01E07"/>
    <w:rsid w:val="00E036CA"/>
    <w:rsid w:val="00E04682"/>
    <w:rsid w:val="00E05F5E"/>
    <w:rsid w:val="00E07B73"/>
    <w:rsid w:val="00E12DD1"/>
    <w:rsid w:val="00E16EA4"/>
    <w:rsid w:val="00E27035"/>
    <w:rsid w:val="00E32444"/>
    <w:rsid w:val="00E34BD0"/>
    <w:rsid w:val="00E46D91"/>
    <w:rsid w:val="00E50F9E"/>
    <w:rsid w:val="00E53B57"/>
    <w:rsid w:val="00E6130F"/>
    <w:rsid w:val="00E63CC7"/>
    <w:rsid w:val="00E744CE"/>
    <w:rsid w:val="00E76790"/>
    <w:rsid w:val="00E85B5D"/>
    <w:rsid w:val="00E92164"/>
    <w:rsid w:val="00E921B7"/>
    <w:rsid w:val="00E94F85"/>
    <w:rsid w:val="00E96599"/>
    <w:rsid w:val="00E96A2B"/>
    <w:rsid w:val="00EA743A"/>
    <w:rsid w:val="00EA7DC8"/>
    <w:rsid w:val="00EB4E44"/>
    <w:rsid w:val="00EB5268"/>
    <w:rsid w:val="00EC28F6"/>
    <w:rsid w:val="00EC643A"/>
    <w:rsid w:val="00ED7459"/>
    <w:rsid w:val="00EE6539"/>
    <w:rsid w:val="00F07497"/>
    <w:rsid w:val="00F14273"/>
    <w:rsid w:val="00F14878"/>
    <w:rsid w:val="00F17128"/>
    <w:rsid w:val="00F230F2"/>
    <w:rsid w:val="00F359B1"/>
    <w:rsid w:val="00F411BE"/>
    <w:rsid w:val="00F47C4E"/>
    <w:rsid w:val="00F5001F"/>
    <w:rsid w:val="00F50201"/>
    <w:rsid w:val="00F538CE"/>
    <w:rsid w:val="00F71FCC"/>
    <w:rsid w:val="00F76856"/>
    <w:rsid w:val="00F76FBC"/>
    <w:rsid w:val="00F82A9B"/>
    <w:rsid w:val="00F90853"/>
    <w:rsid w:val="00FA64CD"/>
    <w:rsid w:val="00FB3CB4"/>
    <w:rsid w:val="00FB5510"/>
    <w:rsid w:val="00FC3A24"/>
    <w:rsid w:val="00FD73A3"/>
    <w:rsid w:val="00FE7156"/>
    <w:rsid w:val="00FF0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0976"/>
  <w15:chartTrackingRefBased/>
  <w15:docId w15:val="{495B8992-ABF3-47E5-8A91-B26017F5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48"/>
    <w:rPr>
      <w:color w:val="0563C1" w:themeColor="hyperlink"/>
      <w:u w:val="single"/>
    </w:rPr>
  </w:style>
  <w:style w:type="paragraph" w:styleId="BalloonText">
    <w:name w:val="Balloon Text"/>
    <w:basedOn w:val="Normal"/>
    <w:link w:val="BalloonTextChar"/>
    <w:uiPriority w:val="99"/>
    <w:semiHidden/>
    <w:unhideWhenUsed/>
    <w:rsid w:val="008D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FC"/>
    <w:rPr>
      <w:rFonts w:ascii="Segoe UI" w:hAnsi="Segoe UI" w:cs="Segoe UI"/>
      <w:sz w:val="18"/>
      <w:szCs w:val="18"/>
    </w:rPr>
  </w:style>
  <w:style w:type="paragraph" w:styleId="ListParagraph">
    <w:name w:val="List Paragraph"/>
    <w:basedOn w:val="Normal"/>
    <w:uiPriority w:val="34"/>
    <w:qFormat/>
    <w:rsid w:val="00BE4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tfs-visual-studio-2017-continuous-delivery-devops/table-of-contents" TargetMode="External"/><Relationship Id="rId13" Type="http://schemas.openxmlformats.org/officeDocument/2006/relationships/hyperlink" Target="https://app.pluralsight.com/player?course=getting-started-visual-studio-team-services-2018&amp;author=ben-day&amp;name=7b010b04-fcc8-4359-b03d-1d8282bfa6d2&amp;clip=1&amp;mode=live" TargetMode="External"/><Relationship Id="rId18" Type="http://schemas.openxmlformats.org/officeDocument/2006/relationships/hyperlink" Target="https://docs.microsoft.com/en-au/azure/devops/repos/git/pull-requests?view=tfs-2017&amp;tabs=new-nav" TargetMode="External"/><Relationship Id="rId26" Type="http://schemas.openxmlformats.org/officeDocument/2006/relationships/hyperlink" Target="https://docs.microsoft.com/en-us/azure/devops/pipelines/targets/webapp?view=vsts&amp;tabs=yaml"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microsoft.com/en-us/azure/devops/organizations/accounts/manage-users-table-view?view=vsts&amp;tabs=new-nav" TargetMode="External"/><Relationship Id="rId34" Type="http://schemas.openxmlformats.org/officeDocument/2006/relationships/hyperlink" Target="https://dev.azure.com" TargetMode="External"/><Relationship Id="rId42" Type="http://schemas.openxmlformats.org/officeDocument/2006/relationships/hyperlink" Target="https://portal.azure.com" TargetMode="External"/><Relationship Id="rId7" Type="http://schemas.openxmlformats.org/officeDocument/2006/relationships/hyperlink" Target="https://azure.microsoft.com/en-us/services/devops/" TargetMode="External"/><Relationship Id="rId12" Type="http://schemas.openxmlformats.org/officeDocument/2006/relationships/hyperlink" Target="https://www.youtube.com/watch?v=yNESSInONyk" TargetMode="External"/><Relationship Id="rId17" Type="http://schemas.openxmlformats.org/officeDocument/2006/relationships/hyperlink" Target="https://docs.microsoft.com/en-au/azure/devops/?view=azure-devops" TargetMode="External"/><Relationship Id="rId25" Type="http://schemas.openxmlformats.org/officeDocument/2006/relationships/hyperlink" Target="https://docs.microsoft.com/en-us/azure/devops/pipelines/apps/cd/deploy-webdeploy-webapps?view=vsts" TargetMode="External"/><Relationship Id="rId33" Type="http://schemas.openxmlformats.org/officeDocument/2006/relationships/hyperlink" Target="https://docs.microsoft.com/en-us/azure/devops/boards/github/connect-to-github?view=vsts" TargetMode="External"/><Relationship Id="rId38" Type="http://schemas.openxmlformats.org/officeDocument/2006/relationships/hyperlink" Target="https://docs.microsoft.com/en-us/azure/devops/pipelines/release/azure-rm-endpoint?view=vsts" TargetMode="External"/><Relationship Id="rId2" Type="http://schemas.openxmlformats.org/officeDocument/2006/relationships/styles" Target="styles.xml"/><Relationship Id="rId16" Type="http://schemas.openxmlformats.org/officeDocument/2006/relationships/hyperlink" Target="https://dev.azure.com" TargetMode="External"/><Relationship Id="rId20" Type="http://schemas.openxmlformats.org/officeDocument/2006/relationships/hyperlink" Target="https://docs.microsoft.com/en-au/azure/devops/repos/git/branch-policies?view=tfs-2017" TargetMode="External"/><Relationship Id="rId29" Type="http://schemas.openxmlformats.org/officeDocument/2006/relationships/hyperlink" Target="https://docs.microsoft.com/en-us/azure/devops/pipelines/targets/azure-sqldb?view=vsts&amp;tabs=yaml"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microsoft.com/en-au/azure/devops/?view=azure-devops" TargetMode="External"/><Relationship Id="rId11" Type="http://schemas.openxmlformats.org/officeDocument/2006/relationships/hyperlink" Target="https://editor.swagger.io" TargetMode="External"/><Relationship Id="rId24" Type="http://schemas.openxmlformats.org/officeDocument/2006/relationships/hyperlink" Target="https://docs.microsoft.com/en-us/azure/devops/pipelines/release/define-multistage-release-process?view=vsts" TargetMode="External"/><Relationship Id="rId32" Type="http://schemas.openxmlformats.org/officeDocument/2006/relationships/image" Target="media/image3.png"/><Relationship Id="rId37" Type="http://schemas.openxmlformats.org/officeDocument/2006/relationships/hyperlink" Target="https://dev.azure.com" TargetMode="External"/><Relationship Id="rId40"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microsoft.com/en-gb/azure/devops/pipelines/get-started-designer?view=vsts&amp;tabs=new-nav" TargetMode="External"/><Relationship Id="rId23" Type="http://schemas.openxmlformats.org/officeDocument/2006/relationships/hyperlink" Target="https://docs.microsoft.com/en-us/azure/devops/pipelines/release/what-is-release-management?view=vsts" TargetMode="External"/><Relationship Id="rId28" Type="http://schemas.openxmlformats.org/officeDocument/2006/relationships/hyperlink" Target="https://docs.microsoft.com/en-us/azure/devops/pipelines/targets/azure-sqldb?view=vsts&amp;tabs=yaml" TargetMode="External"/><Relationship Id="rId36" Type="http://schemas.openxmlformats.org/officeDocument/2006/relationships/hyperlink" Target="https://www.azuredevopslabs.com/labs/azuredevops/github-integration/" TargetMode="External"/><Relationship Id="rId10" Type="http://schemas.openxmlformats.org/officeDocument/2006/relationships/hyperlink" Target="https://dev.azure.com/Organization001TeamAbc/" TargetMode="External"/><Relationship Id="rId19" Type="http://schemas.openxmlformats.org/officeDocument/2006/relationships/hyperlink" Target="https://docs.microsoft.com/en-au/azure/devops/repos/git/branch-policies?view=tfs-2017" TargetMode="External"/><Relationship Id="rId31" Type="http://schemas.openxmlformats.org/officeDocument/2006/relationships/hyperlink" Target="https://docs.microsoft.com/en-us/azure/devops/pipelines/build/ci-build-git?toc=%2Fazure%2Fdevops%2Fdeploy-azure%2Ftoc.json&amp;%3Bbc=%2Fazure%2Fdevops%2Fdeploy-azure%2Fbreadcrumb%2Ftoc.json&amp;view=vsts&amp;tabs=designe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isualstudio.com" TargetMode="External"/><Relationship Id="rId14" Type="http://schemas.openxmlformats.org/officeDocument/2006/relationships/hyperlink" Target="https://docs.microsoft.com/en-us/azure/devops/pipelines/release/define-multistage-release-process?view=azure-devops" TargetMode="External"/><Relationship Id="rId22" Type="http://schemas.openxmlformats.org/officeDocument/2006/relationships/hyperlink" Target="https://dev.azure.com" TargetMode="External"/><Relationship Id="rId27" Type="http://schemas.openxmlformats.org/officeDocument/2006/relationships/hyperlink" Target="https://docs.microsoft.com/en-us/azure/devops/pipelines/tasks/deploy/sql-azure-dacpac-deployment?view=vsts" TargetMode="External"/><Relationship Id="rId30" Type="http://schemas.openxmlformats.org/officeDocument/2006/relationships/image" Target="media/image2.png"/><Relationship Id="rId35" Type="http://schemas.openxmlformats.org/officeDocument/2006/relationships/hyperlink" Target="https://visualstudio.microsoft.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1520E257.dotm</Template>
  <TotalTime>3611</TotalTime>
  <Pages>22</Pages>
  <Words>6086</Words>
  <Characters>34695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352</cp:revision>
  <cp:lastPrinted>2018-07-27T06:46:00Z</cp:lastPrinted>
  <dcterms:created xsi:type="dcterms:W3CDTF">2018-07-25T00:44:00Z</dcterms:created>
  <dcterms:modified xsi:type="dcterms:W3CDTF">2019-08-15T02:36:00Z</dcterms:modified>
</cp:coreProperties>
</file>