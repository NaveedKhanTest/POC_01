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DD" w:rsidRDefault="00FA2B36" w:rsidP="00ED5D3B">
      <w:r w:rsidRPr="00FA2B36">
        <w:t>PowerShell</w:t>
      </w:r>
    </w:p>
    <w:p w:rsidR="006058F6" w:rsidRDefault="006058F6" w:rsidP="00ED5D3B">
      <w:r>
        <w:t>If space in between the words use “”.</w:t>
      </w:r>
    </w:p>
    <w:p w:rsidR="006058F6" w:rsidRDefault="006058F6" w:rsidP="00ED5D3B"/>
    <w:p w:rsidR="00E52206" w:rsidRDefault="00E52206" w:rsidP="00ED5D3B">
      <w:r>
        <w:t>Set-alias list get-</w:t>
      </w:r>
      <w:proofErr w:type="spellStart"/>
      <w:r>
        <w:t>childitem</w:t>
      </w:r>
      <w:proofErr w:type="spellEnd"/>
      <w:r>
        <w:t xml:space="preserve"> (will only in memory so need to set aliases each time we open the cmd</w:t>
      </w:r>
      <w:r w:rsidR="00F03D85">
        <w:t>. Other option is to export before exit the console</w:t>
      </w:r>
      <w:r w:rsidR="00EF6FFC">
        <w:t xml:space="preserve"> window</w:t>
      </w:r>
      <w:r w:rsidR="00F03D85">
        <w:t xml:space="preserve"> and import from the file again</w:t>
      </w:r>
      <w:r>
        <w:t>)</w:t>
      </w:r>
    </w:p>
    <w:p w:rsidR="00E52206" w:rsidRDefault="002C701F" w:rsidP="00ED5D3B">
      <w:r w:rsidRPr="002C701F">
        <w:rPr>
          <w:b/>
        </w:rPr>
        <w:t>ISE (Integrated Scripting Environment)</w:t>
      </w:r>
      <w:r>
        <w:t xml:space="preserve">: </w:t>
      </w:r>
      <w:r w:rsidR="00976A03">
        <w:t xml:space="preserve">Is like editor has intelligence use </w:t>
      </w:r>
      <w:proofErr w:type="spellStart"/>
      <w:r w:rsidR="00976A03">
        <w:t>crl</w:t>
      </w:r>
      <w:proofErr w:type="spellEnd"/>
      <w:r w:rsidR="00976A03">
        <w:t xml:space="preserve"> space.</w:t>
      </w:r>
    </w:p>
    <w:p w:rsidR="00976A03" w:rsidRDefault="00976A03" w:rsidP="00ED5D3B"/>
    <w:p w:rsidR="002C701F" w:rsidRDefault="002C701F" w:rsidP="00ED5D3B">
      <w:r w:rsidRPr="00A14B60">
        <w:rPr>
          <w:b/>
        </w:rPr>
        <w:t>Get-Command</w:t>
      </w:r>
      <w:r>
        <w:t xml:space="preserve"> is to get all the command</w:t>
      </w:r>
    </w:p>
    <w:p w:rsidR="00A14B60" w:rsidRDefault="00A14B60" w:rsidP="00ED5D3B">
      <w:r>
        <w:t>Get-Help</w:t>
      </w:r>
      <w:r w:rsidR="00063D02">
        <w:t xml:space="preserve"> </w:t>
      </w:r>
      <w:r w:rsidR="00063D02" w:rsidRPr="00063D02">
        <w:t>Get-Command</w:t>
      </w:r>
      <w:r w:rsidR="00063D02">
        <w:t xml:space="preserve"> also a short cut </w:t>
      </w:r>
      <w:r w:rsidR="00063D02" w:rsidRPr="00063D02">
        <w:rPr>
          <w:b/>
        </w:rPr>
        <w:t>Get-Command -?</w:t>
      </w:r>
    </w:p>
    <w:p w:rsidR="00063D02" w:rsidRDefault="00063D02" w:rsidP="00ED5D3B">
      <w:r>
        <w:t>Set-Location C:\dir1path</w:t>
      </w:r>
    </w:p>
    <w:p w:rsidR="00063D02" w:rsidRDefault="00063D02" w:rsidP="00ED5D3B">
      <w:r w:rsidRPr="00976A03">
        <w:rPr>
          <w:b/>
        </w:rPr>
        <w:t>Pipe</w:t>
      </w:r>
      <w:r>
        <w:t xml:space="preserve">: use for further working on the result. </w:t>
      </w:r>
      <w:proofErr w:type="spellStart"/>
      <w:r>
        <w:t>E.g</w:t>
      </w:r>
      <w:proofErr w:type="spellEnd"/>
      <w:r>
        <w:t xml:space="preserve"> get all the child items where length is greater than 100kb</w:t>
      </w:r>
    </w:p>
    <w:p w:rsidR="00976A03" w:rsidRPr="00063D02" w:rsidRDefault="00976A03" w:rsidP="00ED5D3B">
      <w:r>
        <w:t xml:space="preserve">| should be the last char of the command </w:t>
      </w:r>
    </w:p>
    <w:p w:rsidR="00063D02" w:rsidRDefault="00063D02" w:rsidP="00ED5D3B">
      <w:r>
        <w:t xml:space="preserve"> Set-Location C:\Windows </w:t>
      </w:r>
    </w:p>
    <w:p w:rsidR="004B607E" w:rsidRDefault="004B607E" w:rsidP="00ED5D3B">
      <w:r w:rsidRPr="004B607E">
        <w:t>Get-</w:t>
      </w:r>
      <w:proofErr w:type="spellStart"/>
      <w:r w:rsidRPr="004B607E">
        <w:t>ChildItem</w:t>
      </w:r>
      <w:proofErr w:type="spellEnd"/>
      <w:r w:rsidRPr="004B607E">
        <w:t xml:space="preserve"> </w:t>
      </w:r>
      <w:r w:rsidRPr="00005FC2">
        <w:rPr>
          <w:b/>
        </w:rPr>
        <w:t>|</w:t>
      </w:r>
      <w:r>
        <w:t xml:space="preserve"> where-Object </w:t>
      </w:r>
      <w:proofErr w:type="gramStart"/>
      <w:r>
        <w:t xml:space="preserve">{ </w:t>
      </w:r>
      <w:r w:rsidRPr="00005FC2">
        <w:rPr>
          <w:b/>
        </w:rPr>
        <w:t>$</w:t>
      </w:r>
      <w:proofErr w:type="gramEnd"/>
      <w:r w:rsidRPr="00005FC2">
        <w:rPr>
          <w:b/>
        </w:rPr>
        <w:t>_</w:t>
      </w:r>
      <w:r>
        <w:t>.Length –</w:t>
      </w:r>
      <w:proofErr w:type="spellStart"/>
      <w:r>
        <w:t>gt</w:t>
      </w:r>
      <w:proofErr w:type="spellEnd"/>
      <w:r>
        <w:t xml:space="preserve"> 1k</w:t>
      </w:r>
      <w:r w:rsidRPr="004B607E">
        <w:t xml:space="preserve">b } </w:t>
      </w:r>
      <w:r w:rsidRPr="00005FC2">
        <w:rPr>
          <w:b/>
        </w:rPr>
        <w:t>|</w:t>
      </w:r>
      <w:r w:rsidRPr="004B607E">
        <w:t xml:space="preserve"> Sort-Object Length</w:t>
      </w:r>
    </w:p>
    <w:p w:rsidR="00204B00" w:rsidRDefault="00204B00" w:rsidP="00ED5D3B">
      <w:r w:rsidRPr="00204B00">
        <w:t>Get-</w:t>
      </w:r>
      <w:proofErr w:type="spellStart"/>
      <w:r w:rsidRPr="00204B00">
        <w:t>ChildItem</w:t>
      </w:r>
      <w:proofErr w:type="spellEnd"/>
      <w:r w:rsidRPr="00204B00">
        <w:t xml:space="preserve"> </w:t>
      </w:r>
      <w:r w:rsidRPr="00204B00">
        <w:rPr>
          <w:b/>
        </w:rPr>
        <w:t>|</w:t>
      </w:r>
      <w:r w:rsidRPr="00204B00">
        <w:t xml:space="preserve"> where-Object </w:t>
      </w:r>
      <w:proofErr w:type="gramStart"/>
      <w:r w:rsidRPr="00204B00">
        <w:t>{ $</w:t>
      </w:r>
      <w:proofErr w:type="gramEnd"/>
      <w:r w:rsidRPr="00204B00">
        <w:t>_.Length –</w:t>
      </w:r>
      <w:proofErr w:type="spellStart"/>
      <w:r w:rsidRPr="00204B00">
        <w:t>gt</w:t>
      </w:r>
      <w:proofErr w:type="spellEnd"/>
      <w:r w:rsidRPr="00204B00">
        <w:t xml:space="preserve"> 1mb } | Sort-Object Length </w:t>
      </w:r>
      <w:r w:rsidRPr="00204B00">
        <w:rPr>
          <w:b/>
        </w:rPr>
        <w:t>|</w:t>
      </w:r>
      <w:r w:rsidRPr="00204B00">
        <w:t xml:space="preserve"> Format-Table -Property Name, Length, </w:t>
      </w:r>
      <w:proofErr w:type="spellStart"/>
      <w:r w:rsidRPr="00204B00">
        <w:t>IsReadOnly</w:t>
      </w:r>
      <w:proofErr w:type="spellEnd"/>
    </w:p>
    <w:p w:rsidR="00204B00" w:rsidRDefault="00204B00" w:rsidP="00ED5D3B"/>
    <w:p w:rsidR="00627ACF" w:rsidRDefault="00627ACF" w:rsidP="00ED5D3B">
      <w:r w:rsidRPr="00A50416">
        <w:rPr>
          <w:b/>
        </w:rPr>
        <w:t>S_</w:t>
      </w:r>
      <w:r>
        <w:t xml:space="preserve"> is current object/like lambda</w:t>
      </w:r>
      <w:r w:rsidR="00A50416">
        <w:t>.</w:t>
      </w:r>
    </w:p>
    <w:p w:rsidR="009E2EE7" w:rsidRDefault="009E2EE7" w:rsidP="00ED5D3B">
      <w:r>
        <w:t xml:space="preserve">Set-Location </w:t>
      </w:r>
      <w:proofErr w:type="spellStart"/>
      <w:r>
        <w:t>env</w:t>
      </w:r>
      <w:proofErr w:type="spellEnd"/>
      <w:r>
        <w:t>:</w:t>
      </w:r>
    </w:p>
    <w:p w:rsidR="00A50416" w:rsidRDefault="009E2EE7" w:rsidP="00ED5D3B">
      <w:r>
        <w:t>Get-</w:t>
      </w:r>
      <w:proofErr w:type="spellStart"/>
      <w:r>
        <w:t>ChildItem</w:t>
      </w:r>
      <w:proofErr w:type="spellEnd"/>
      <w:r w:rsidR="00727447">
        <w:t xml:space="preserve"> (show children of environment variables)</w:t>
      </w:r>
    </w:p>
    <w:p w:rsidR="00E52206" w:rsidRDefault="00EF7BCD" w:rsidP="00ED5D3B">
      <w:r w:rsidRPr="00EF7BCD">
        <w:rPr>
          <w:b/>
        </w:rPr>
        <w:t>Variables</w:t>
      </w:r>
      <w:r>
        <w:t xml:space="preserve">: variables start with </w:t>
      </w:r>
      <w:r w:rsidRPr="003E09EC">
        <w:rPr>
          <w:b/>
        </w:rPr>
        <w:t>$. $</w:t>
      </w:r>
      <w:proofErr w:type="spellStart"/>
      <w:r w:rsidRPr="003E09EC">
        <w:rPr>
          <w:b/>
        </w:rPr>
        <w:t>myVar</w:t>
      </w:r>
      <w:proofErr w:type="spellEnd"/>
      <w:r w:rsidRPr="003E09EC">
        <w:rPr>
          <w:b/>
        </w:rPr>
        <w:t xml:space="preserve"> = "my </w:t>
      </w:r>
      <w:r w:rsidR="003E09EC" w:rsidRPr="003E09EC">
        <w:rPr>
          <w:b/>
        </w:rPr>
        <w:t xml:space="preserve">variable </w:t>
      </w:r>
      <w:proofErr w:type="spellStart"/>
      <w:r w:rsidR="003E09EC" w:rsidRPr="003E09EC">
        <w:rPr>
          <w:b/>
        </w:rPr>
        <w:t>abc</w:t>
      </w:r>
      <w:proofErr w:type="spellEnd"/>
      <w:r w:rsidRPr="003E09EC">
        <w:rPr>
          <w:b/>
        </w:rPr>
        <w:t>"</w:t>
      </w:r>
    </w:p>
    <w:p w:rsidR="00EF7BCD" w:rsidRDefault="00EF7BCD" w:rsidP="00ED5D3B">
      <w:r>
        <w:t xml:space="preserve">And we can use now as </w:t>
      </w:r>
      <w:r w:rsidRPr="00EF7BCD">
        <w:t>$</w:t>
      </w:r>
      <w:proofErr w:type="spellStart"/>
      <w:r>
        <w:t>myVar</w:t>
      </w:r>
      <w:proofErr w:type="spellEnd"/>
      <w:r>
        <w:t xml:space="preserve"> or </w:t>
      </w:r>
      <w:r w:rsidRPr="00EF7BCD">
        <w:t>$</w:t>
      </w:r>
      <w:proofErr w:type="spellStart"/>
      <w:r>
        <w:t>myVar</w:t>
      </w:r>
      <w:r w:rsidRPr="00EF7BCD">
        <w:t>.Length</w:t>
      </w:r>
      <w:proofErr w:type="spellEnd"/>
      <w:r w:rsidR="005D5D33">
        <w:t xml:space="preserve">, </w:t>
      </w:r>
      <w:r w:rsidR="005D5D33" w:rsidRPr="005D5D33">
        <w:t>$</w:t>
      </w:r>
      <w:proofErr w:type="spellStart"/>
      <w:r w:rsidR="005D5D33">
        <w:t>myVar</w:t>
      </w:r>
      <w:r w:rsidR="005D5D33" w:rsidRPr="005D5D33">
        <w:t>.GetType</w:t>
      </w:r>
      <w:proofErr w:type="spellEnd"/>
      <w:r w:rsidR="005D5D33" w:rsidRPr="005D5D33">
        <w:t>()</w:t>
      </w:r>
      <w:r>
        <w:t xml:space="preserve"> etc</w:t>
      </w:r>
      <w:r w:rsidR="00757331">
        <w:t>.</w:t>
      </w:r>
    </w:p>
    <w:p w:rsidR="00757331" w:rsidRDefault="00757331" w:rsidP="00ED5D3B">
      <w:r>
        <w:t>For string we can use</w:t>
      </w:r>
      <w:r w:rsidR="007F55FF">
        <w:t xml:space="preserve"> combination of</w:t>
      </w:r>
      <w:r>
        <w:t xml:space="preserve"> </w:t>
      </w:r>
      <w:proofErr w:type="gramStart"/>
      <w:r>
        <w:t>‘ ’</w:t>
      </w:r>
      <w:proofErr w:type="gramEnd"/>
      <w:r>
        <w:t xml:space="preserve"> “ @ for multiple lines “ some ’text’ </w:t>
      </w:r>
      <w:proofErr w:type="spellStart"/>
      <w:r>
        <w:t>abc</w:t>
      </w:r>
      <w:proofErr w:type="spellEnd"/>
      <w:r>
        <w:t>”</w:t>
      </w:r>
    </w:p>
    <w:p w:rsidR="00D6794D" w:rsidRDefault="00133C06" w:rsidP="00ED5D3B">
      <w:r>
        <w:t xml:space="preserve">String interpolation: </w:t>
      </w:r>
      <w:r w:rsidR="00D6794D">
        <w:t xml:space="preserve">We can also use </w:t>
      </w:r>
      <w:proofErr w:type="spellStart"/>
      <w:r w:rsidR="00D6794D">
        <w:t>varibales</w:t>
      </w:r>
      <w:proofErr w:type="spellEnd"/>
      <w:r w:rsidR="00D6794D">
        <w:t xml:space="preserve"> inside the strings using $. “value of variable is $</w:t>
      </w:r>
      <w:proofErr w:type="spellStart"/>
      <w:r w:rsidR="00D6794D">
        <w:t>myVar</w:t>
      </w:r>
      <w:proofErr w:type="spellEnd"/>
      <w:r w:rsidR="00D6794D">
        <w:t>”</w:t>
      </w:r>
    </w:p>
    <w:p w:rsidR="00353CD5" w:rsidRDefault="00353CD5" w:rsidP="00ED5D3B">
      <w:r>
        <w:t xml:space="preserve">We can also use expression in side strings like “the </w:t>
      </w:r>
      <w:r w:rsidR="002D5768">
        <w:t xml:space="preserve">sum of 10 and </w:t>
      </w:r>
      <w:proofErr w:type="gramStart"/>
      <w:r w:rsidR="002D5768">
        <w:t xml:space="preserve">15 </w:t>
      </w:r>
      <w:r>
        <w:t xml:space="preserve"> is</w:t>
      </w:r>
      <w:proofErr w:type="gramEnd"/>
      <w:r>
        <w:t xml:space="preserve"> </w:t>
      </w:r>
      <w:r w:rsidRPr="00353CD5">
        <w:rPr>
          <w:b/>
        </w:rPr>
        <w:t>$(</w:t>
      </w:r>
      <w:r>
        <w:t>10+5</w:t>
      </w:r>
      <w:r w:rsidRPr="00353CD5">
        <w:rPr>
          <w:b/>
        </w:rPr>
        <w:t>)</w:t>
      </w:r>
      <w:r>
        <w:t>”</w:t>
      </w:r>
    </w:p>
    <w:p w:rsidR="0089090C" w:rsidRDefault="0089090C" w:rsidP="00ED5D3B">
      <w:r>
        <w:t xml:space="preserve">Also </w:t>
      </w:r>
      <w:r w:rsidR="00130EE0">
        <w:t>can do formatting</w:t>
      </w:r>
      <w:r>
        <w:t xml:space="preserve"> like C#: “The total {0}” –</w:t>
      </w:r>
      <w:proofErr w:type="gramStart"/>
      <w:r>
        <w:t xml:space="preserve">f  </w:t>
      </w:r>
      <w:r w:rsidRPr="00EF7BCD">
        <w:t>$</w:t>
      </w:r>
      <w:proofErr w:type="spellStart"/>
      <w:proofErr w:type="gramEnd"/>
      <w:r>
        <w:t>myVar</w:t>
      </w:r>
      <w:proofErr w:type="spellEnd"/>
    </w:p>
    <w:p w:rsidR="00F03FA5" w:rsidRDefault="00CA4EC9" w:rsidP="00ED5D3B">
      <w:r>
        <w:t>Wild cards</w:t>
      </w:r>
      <w:r w:rsidR="005F75FC">
        <w:t xml:space="preserve"> (*? [] for range)</w:t>
      </w:r>
      <w:r>
        <w:t>: “</w:t>
      </w:r>
      <w:proofErr w:type="spellStart"/>
      <w:r>
        <w:t>Mystring</w:t>
      </w:r>
      <w:proofErr w:type="spellEnd"/>
      <w:r>
        <w:t>” –like “</w:t>
      </w:r>
      <w:proofErr w:type="spellStart"/>
      <w:r>
        <w:t>Mys</w:t>
      </w:r>
      <w:proofErr w:type="spellEnd"/>
      <w:r>
        <w:t xml:space="preserve">*” =&gt; </w:t>
      </w:r>
      <w:proofErr w:type="spellStart"/>
      <w:r>
        <w:t>Ture</w:t>
      </w:r>
      <w:proofErr w:type="spellEnd"/>
    </w:p>
    <w:p w:rsidR="00CA4EC9" w:rsidRDefault="00CA4EC9" w:rsidP="00ED5D3B">
      <w:r>
        <w:t xml:space="preserve">For comments use </w:t>
      </w:r>
      <w:r w:rsidRPr="00C25B2B">
        <w:rPr>
          <w:b/>
        </w:rPr>
        <w:t>#</w:t>
      </w:r>
    </w:p>
    <w:p w:rsidR="00757331" w:rsidRDefault="00757331" w:rsidP="00ED5D3B"/>
    <w:p w:rsidR="00E80A6D" w:rsidRDefault="00E80A6D" w:rsidP="00ED5D3B">
      <w:r w:rsidRPr="00E80A6D">
        <w:t>[System.Int32] $</w:t>
      </w:r>
      <w:proofErr w:type="spellStart"/>
      <w:r w:rsidRPr="00E80A6D">
        <w:t>myInt</w:t>
      </w:r>
      <w:proofErr w:type="spellEnd"/>
      <w:r w:rsidRPr="00E80A6D">
        <w:t xml:space="preserve"> = 40</w:t>
      </w:r>
    </w:p>
    <w:p w:rsidR="003E09EC" w:rsidRDefault="000438DD" w:rsidP="00ED5D3B">
      <w:r w:rsidRPr="000438DD">
        <w:t xml:space="preserve">Variables </w:t>
      </w:r>
      <w:r w:rsidR="003E09EC">
        <w:t>types are Strings, Arrays, Hash Tables</w:t>
      </w:r>
    </w:p>
    <w:p w:rsidR="00257441" w:rsidRDefault="00257441" w:rsidP="00ED5D3B">
      <w:r>
        <w:t xml:space="preserve">Everything in PowerShell is Dot net object. </w:t>
      </w:r>
    </w:p>
    <w:p w:rsidR="000072B6" w:rsidRDefault="000072B6" w:rsidP="00ED5D3B">
      <w:r w:rsidRPr="000072B6">
        <w:rPr>
          <w:b/>
        </w:rPr>
        <w:t>Comparison for integers</w:t>
      </w:r>
      <w:r>
        <w:t xml:space="preserve">: </w:t>
      </w:r>
    </w:p>
    <w:p w:rsidR="00257441" w:rsidRDefault="00756ADB" w:rsidP="00ED5D3B">
      <w:r>
        <w:t>-</w:t>
      </w:r>
      <w:proofErr w:type="spellStart"/>
      <w:r>
        <w:t>eq</w:t>
      </w:r>
      <w:proofErr w:type="spellEnd"/>
      <w:r>
        <w:t xml:space="preserve"> </w:t>
      </w:r>
      <w:r w:rsidR="000072B6">
        <w:tab/>
      </w:r>
      <w:r>
        <w:t>Equals</w:t>
      </w:r>
    </w:p>
    <w:p w:rsidR="00756ADB" w:rsidRDefault="00756ADB" w:rsidP="00ED5D3B">
      <w:r>
        <w:t xml:space="preserve">-ne </w:t>
      </w:r>
      <w:r w:rsidR="000072B6">
        <w:tab/>
      </w:r>
      <w:r>
        <w:t>not equal to</w:t>
      </w:r>
    </w:p>
    <w:p w:rsidR="00756ADB" w:rsidRDefault="00756ADB" w:rsidP="00ED5D3B">
      <w:r>
        <w:lastRenderedPageBreak/>
        <w:t>-</w:t>
      </w:r>
      <w:proofErr w:type="spellStart"/>
      <w:r>
        <w:t>lt</w:t>
      </w:r>
      <w:proofErr w:type="spellEnd"/>
      <w:r>
        <w:t xml:space="preserve"> </w:t>
      </w:r>
      <w:r w:rsidR="000072B6">
        <w:tab/>
      </w:r>
      <w:r>
        <w:t>Less Than</w:t>
      </w:r>
    </w:p>
    <w:p w:rsidR="00756ADB" w:rsidRDefault="00756ADB" w:rsidP="00ED5D3B">
      <w:r>
        <w:t>-</w:t>
      </w:r>
      <w:proofErr w:type="spellStart"/>
      <w:r>
        <w:t>gt</w:t>
      </w:r>
      <w:proofErr w:type="spellEnd"/>
      <w:r>
        <w:t xml:space="preserve"> </w:t>
      </w:r>
      <w:r w:rsidR="000072B6">
        <w:tab/>
      </w:r>
      <w:r>
        <w:t>Greater then</w:t>
      </w:r>
    </w:p>
    <w:p w:rsidR="00756ADB" w:rsidRDefault="00756ADB" w:rsidP="00ED5D3B">
      <w:r>
        <w:t xml:space="preserve">-le </w:t>
      </w:r>
      <w:r w:rsidR="000072B6">
        <w:tab/>
      </w:r>
      <w:r>
        <w:t>Less than or equal to</w:t>
      </w:r>
    </w:p>
    <w:p w:rsidR="00756ADB" w:rsidRDefault="00756ADB" w:rsidP="00ED5D3B">
      <w:r>
        <w:t>-</w:t>
      </w:r>
      <w:proofErr w:type="spellStart"/>
      <w:r>
        <w:t>ge</w:t>
      </w:r>
      <w:proofErr w:type="spellEnd"/>
      <w:r>
        <w:t xml:space="preserve"> </w:t>
      </w:r>
      <w:r w:rsidR="000072B6">
        <w:tab/>
      </w:r>
      <w:r>
        <w:t>Greater than or equal to</w:t>
      </w:r>
    </w:p>
    <w:p w:rsidR="00756ADB" w:rsidRDefault="000072B6" w:rsidP="00ED5D3B">
      <w:r w:rsidRPr="000072B6">
        <w:rPr>
          <w:b/>
        </w:rPr>
        <w:t>Comparison for Strings</w:t>
      </w:r>
      <w:r>
        <w:t>:</w:t>
      </w:r>
    </w:p>
    <w:p w:rsidR="000072B6" w:rsidRDefault="000072B6" w:rsidP="00ED5D3B">
      <w:r>
        <w:t xml:space="preserve">-Like </w:t>
      </w:r>
      <w:r>
        <w:tab/>
      </w:r>
      <w:r>
        <w:tab/>
        <w:t>Like wildcard pattern matching</w:t>
      </w:r>
    </w:p>
    <w:p w:rsidR="000072B6" w:rsidRDefault="000072B6" w:rsidP="00ED5D3B">
      <w:r>
        <w:t>-</w:t>
      </w:r>
      <w:proofErr w:type="spellStart"/>
      <w:r>
        <w:t>NotLike</w:t>
      </w:r>
      <w:proofErr w:type="spellEnd"/>
      <w:r>
        <w:t xml:space="preserve"> </w:t>
      </w:r>
      <w:r>
        <w:tab/>
        <w:t>Not Like</w:t>
      </w:r>
    </w:p>
    <w:p w:rsidR="000072B6" w:rsidRDefault="000072B6" w:rsidP="00ED5D3B">
      <w:r>
        <w:t xml:space="preserve">-Match </w:t>
      </w:r>
      <w:r>
        <w:tab/>
      </w:r>
      <w:r>
        <w:tab/>
        <w:t xml:space="preserve">Matches based on </w:t>
      </w:r>
      <w:proofErr w:type="spellStart"/>
      <w:r>
        <w:t>reqular</w:t>
      </w:r>
      <w:proofErr w:type="spellEnd"/>
      <w:r>
        <w:t xml:space="preserve"> expressions</w:t>
      </w:r>
    </w:p>
    <w:p w:rsidR="000072B6" w:rsidRDefault="000072B6" w:rsidP="00ED5D3B">
      <w:r>
        <w:t>-</w:t>
      </w:r>
      <w:proofErr w:type="spellStart"/>
      <w:r>
        <w:t>NotMatch</w:t>
      </w:r>
      <w:proofErr w:type="spellEnd"/>
      <w:r>
        <w:t xml:space="preserve"> </w:t>
      </w:r>
      <w:r>
        <w:tab/>
        <w:t xml:space="preserve">Non-Matches based on </w:t>
      </w:r>
      <w:proofErr w:type="spellStart"/>
      <w:r>
        <w:t>reqular</w:t>
      </w:r>
      <w:proofErr w:type="spellEnd"/>
      <w:r>
        <w:t xml:space="preserve"> expressions</w:t>
      </w:r>
    </w:p>
    <w:p w:rsidR="000072B6" w:rsidRDefault="000072B6" w:rsidP="00ED5D3B"/>
    <w:p w:rsidR="000072B6" w:rsidRDefault="000072B6" w:rsidP="00ED5D3B">
      <w:r>
        <w:t>Calculations are like any other language $</w:t>
      </w:r>
      <w:proofErr w:type="spellStart"/>
      <w:r>
        <w:t>var</w:t>
      </w:r>
      <w:proofErr w:type="spellEnd"/>
      <w:r>
        <w:t xml:space="preserve"> = 3*11</w:t>
      </w:r>
    </w:p>
    <w:p w:rsidR="00DE54AD" w:rsidRDefault="00D13A98" w:rsidP="00ED5D3B">
      <w:r w:rsidRPr="00D13A98">
        <w:rPr>
          <w:b/>
        </w:rPr>
        <w:t>Arrays</w:t>
      </w:r>
      <w:r>
        <w:t xml:space="preserve">: </w:t>
      </w:r>
      <w:r w:rsidR="00DE54AD">
        <w:t>$</w:t>
      </w:r>
      <w:proofErr w:type="spellStart"/>
      <w:r w:rsidR="005C0FEF">
        <w:t>MyA</w:t>
      </w:r>
      <w:r w:rsidR="00DE54AD">
        <w:t>rray</w:t>
      </w:r>
      <w:proofErr w:type="spellEnd"/>
      <w:r w:rsidR="00DE54AD">
        <w:t xml:space="preserve"> = "a1", "a2" </w:t>
      </w:r>
    </w:p>
    <w:p w:rsidR="000072B6" w:rsidRDefault="00DE54AD" w:rsidP="00ED5D3B">
      <w:r>
        <w:t>$</w:t>
      </w:r>
      <w:proofErr w:type="spellStart"/>
      <w:proofErr w:type="gramStart"/>
      <w:r w:rsidR="005C0FEF">
        <w:t>MyA</w:t>
      </w:r>
      <w:r>
        <w:t>rray</w:t>
      </w:r>
      <w:proofErr w:type="spellEnd"/>
      <w:r>
        <w:t>[</w:t>
      </w:r>
      <w:proofErr w:type="gramEnd"/>
      <w:r>
        <w:t>0]</w:t>
      </w:r>
    </w:p>
    <w:p w:rsidR="00FF0DD7" w:rsidRDefault="00FF0DD7" w:rsidP="00ED5D3B">
      <w:r>
        <w:t>$numbers = 1,4,6, 99</w:t>
      </w:r>
    </w:p>
    <w:p w:rsidR="00FF0DD7" w:rsidRDefault="00FF0DD7" w:rsidP="00ED5D3B">
      <w:r>
        <w:t>$numbers -</w:t>
      </w:r>
      <w:proofErr w:type="spellStart"/>
      <w:r>
        <w:t>notcontains</w:t>
      </w:r>
      <w:proofErr w:type="spellEnd"/>
      <w:r>
        <w:t xml:space="preserve"> 10 =&gt; False</w:t>
      </w:r>
    </w:p>
    <w:p w:rsidR="006C1992" w:rsidRDefault="006C1992" w:rsidP="00ED5D3B">
      <w:r w:rsidRPr="006C1992">
        <w:rPr>
          <w:b/>
        </w:rPr>
        <w:t>Hash Tables</w:t>
      </w:r>
      <w:r>
        <w:t>: to hold list of values like arrays</w:t>
      </w:r>
    </w:p>
    <w:p w:rsidR="00643EBC" w:rsidRDefault="00643EBC" w:rsidP="00ED5D3B">
      <w:r>
        <w:t>$</w:t>
      </w:r>
      <w:proofErr w:type="spellStart"/>
      <w:r>
        <w:t>hashTbl</w:t>
      </w:r>
      <w:proofErr w:type="spellEnd"/>
      <w:r>
        <w:t xml:space="preserve"> = </w:t>
      </w:r>
      <w:proofErr w:type="gramStart"/>
      <w:r w:rsidRPr="00B132A3">
        <w:rPr>
          <w:b/>
        </w:rPr>
        <w:t xml:space="preserve">@{ </w:t>
      </w:r>
      <w:r w:rsidRPr="007D5248">
        <w:rPr>
          <w:b/>
        </w:rPr>
        <w:t>"</w:t>
      </w:r>
      <w:proofErr w:type="gramEnd"/>
      <w:r w:rsidRPr="007D5248">
        <w:rPr>
          <w:b/>
        </w:rPr>
        <w:t>Key" = "value"</w:t>
      </w:r>
    </w:p>
    <w:p w:rsidR="00643EBC" w:rsidRPr="00B132A3" w:rsidRDefault="00643EBC" w:rsidP="00ED5D3B">
      <w:pPr>
        <w:rPr>
          <w:b/>
        </w:rPr>
      </w:pPr>
      <w:r>
        <w:t>"MS" = "Microsoft"; "AU" = "Australia</w:t>
      </w:r>
      <w:proofErr w:type="gramStart"/>
      <w:r>
        <w:t xml:space="preserve">" </w:t>
      </w:r>
      <w:r w:rsidRPr="00B132A3">
        <w:rPr>
          <w:b/>
        </w:rPr>
        <w:t>}</w:t>
      </w:r>
      <w:proofErr w:type="gramEnd"/>
    </w:p>
    <w:p w:rsidR="00B9356D" w:rsidRDefault="00643EBC" w:rsidP="00ED5D3B">
      <w:r>
        <w:t>$</w:t>
      </w:r>
      <w:proofErr w:type="spellStart"/>
      <w:r>
        <w:t>hashTbl</w:t>
      </w:r>
      <w:proofErr w:type="spellEnd"/>
      <w:r>
        <w:t>["AU"]</w:t>
      </w:r>
      <w:r w:rsidR="002C6AC3">
        <w:t xml:space="preserve">; </w:t>
      </w:r>
      <w:r w:rsidR="002C6AC3">
        <w:tab/>
      </w:r>
      <w:r w:rsidR="00462B42" w:rsidRPr="00462B42">
        <w:t>$</w:t>
      </w:r>
      <w:proofErr w:type="spellStart"/>
      <w:r w:rsidR="00462B42" w:rsidRPr="00462B42">
        <w:t>hashTbl.</w:t>
      </w:r>
      <w:r w:rsidR="00462B42" w:rsidRPr="007D5248">
        <w:rPr>
          <w:b/>
        </w:rPr>
        <w:t>Remove</w:t>
      </w:r>
      <w:proofErr w:type="spellEnd"/>
      <w:r w:rsidR="00462B42" w:rsidRPr="00462B42">
        <w:t>("AU")</w:t>
      </w:r>
      <w:r w:rsidR="002C6AC3">
        <w:t xml:space="preserve">; </w:t>
      </w:r>
      <w:r w:rsidR="002C6AC3">
        <w:tab/>
      </w:r>
      <w:r w:rsidR="00B9356D" w:rsidRPr="00B9356D">
        <w:t>$</w:t>
      </w:r>
      <w:proofErr w:type="spellStart"/>
      <w:r w:rsidR="00B9356D" w:rsidRPr="00B9356D">
        <w:t>hashTbl.</w:t>
      </w:r>
      <w:r w:rsidR="00B9356D" w:rsidRPr="007D5248">
        <w:rPr>
          <w:b/>
        </w:rPr>
        <w:t>Contains</w:t>
      </w:r>
      <w:proofErr w:type="spellEnd"/>
      <w:r w:rsidR="00B9356D" w:rsidRPr="00B9356D">
        <w:t>("AU")</w:t>
      </w:r>
    </w:p>
    <w:p w:rsidR="005662B9" w:rsidRDefault="005662B9" w:rsidP="00ED5D3B"/>
    <w:p w:rsidR="005662B9" w:rsidRDefault="005662B9" w:rsidP="00ED5D3B">
      <w:r w:rsidRPr="00C13CBB">
        <w:rPr>
          <w:b/>
        </w:rPr>
        <w:t>Built in variables</w:t>
      </w:r>
      <w:r>
        <w:t xml:space="preserve">: </w:t>
      </w:r>
      <w:r w:rsidR="00C13CBB">
        <w:t>$false, $true, $NULL, $</w:t>
      </w:r>
      <w:proofErr w:type="spellStart"/>
      <w:r w:rsidR="00C13CBB">
        <w:t>pwd</w:t>
      </w:r>
      <w:proofErr w:type="spellEnd"/>
      <w:r w:rsidR="00C13CBB">
        <w:t xml:space="preserve"> (current directory)</w:t>
      </w:r>
    </w:p>
    <w:p w:rsidR="00462B42" w:rsidRDefault="00C13CBB" w:rsidP="00ED5D3B">
      <w:r w:rsidRPr="00C13CBB">
        <w:t xml:space="preserve">$home </w:t>
      </w:r>
      <w:r>
        <w:t xml:space="preserve">(home directory), </w:t>
      </w:r>
      <w:r w:rsidRPr="00C13CBB">
        <w:t>cd $home</w:t>
      </w:r>
    </w:p>
    <w:p w:rsidR="000B4704" w:rsidRDefault="004D6E93" w:rsidP="00ED5D3B">
      <w:r w:rsidRPr="004D6E93">
        <w:rPr>
          <w:b/>
        </w:rPr>
        <w:t>Branching</w:t>
      </w:r>
      <w:r>
        <w:rPr>
          <w:b/>
        </w:rPr>
        <w:t xml:space="preserve"> if/else</w:t>
      </w:r>
      <w:r>
        <w:t xml:space="preserve">: we can also do nested branching or </w:t>
      </w:r>
      <w:r w:rsidRPr="00CD2EC0">
        <w:rPr>
          <w:b/>
        </w:rPr>
        <w:t>switch</w:t>
      </w:r>
      <w:r>
        <w:t xml:space="preserve"> block </w:t>
      </w:r>
    </w:p>
    <w:p w:rsidR="004D6E93" w:rsidRDefault="004D6E93" w:rsidP="00ED5D3B">
      <w:r>
        <w:t xml:space="preserve">$var1 = 2; </w:t>
      </w:r>
    </w:p>
    <w:p w:rsidR="004D6E93" w:rsidRDefault="004D6E93" w:rsidP="00ED5D3B">
      <w:r>
        <w:t>if ($var1 -</w:t>
      </w:r>
      <w:proofErr w:type="spellStart"/>
      <w:r>
        <w:t>eq</w:t>
      </w:r>
      <w:proofErr w:type="spellEnd"/>
      <w:r>
        <w:t xml:space="preserve"> 1) </w:t>
      </w:r>
      <w:proofErr w:type="gramStart"/>
      <w:r>
        <w:t xml:space="preserve">{ </w:t>
      </w:r>
      <w:proofErr w:type="spellStart"/>
      <w:r>
        <w:t>cls</w:t>
      </w:r>
      <w:proofErr w:type="spellEnd"/>
      <w:proofErr w:type="gramEnd"/>
      <w:r>
        <w:t>; "if branch" }</w:t>
      </w:r>
    </w:p>
    <w:p w:rsidR="004D6E93" w:rsidRDefault="004D6E93" w:rsidP="00ED5D3B">
      <w:r>
        <w:t xml:space="preserve">else </w:t>
      </w:r>
      <w:proofErr w:type="gramStart"/>
      <w:r>
        <w:t xml:space="preserve">{ </w:t>
      </w:r>
      <w:proofErr w:type="spellStart"/>
      <w:r>
        <w:t>cls</w:t>
      </w:r>
      <w:proofErr w:type="spellEnd"/>
      <w:proofErr w:type="gramEnd"/>
      <w:r>
        <w:t>; "else branch"}</w:t>
      </w:r>
    </w:p>
    <w:p w:rsidR="00FF0DD7" w:rsidRDefault="00FF0DD7" w:rsidP="00ED5D3B"/>
    <w:p w:rsidR="00B934CE" w:rsidRDefault="00B934CE" w:rsidP="00ED5D3B">
      <w:r>
        <w:t>$</w:t>
      </w:r>
      <w:proofErr w:type="spellStart"/>
      <w:r>
        <w:t>varx</w:t>
      </w:r>
      <w:proofErr w:type="spellEnd"/>
      <w:r>
        <w:t xml:space="preserve"> = 10;</w:t>
      </w:r>
    </w:p>
    <w:p w:rsidR="00B934CE" w:rsidRDefault="00B934CE" w:rsidP="00ED5D3B">
      <w:r w:rsidRPr="00B934CE">
        <w:rPr>
          <w:b/>
        </w:rPr>
        <w:t>switch</w:t>
      </w:r>
      <w:r>
        <w:t xml:space="preserve"> </w:t>
      </w:r>
      <w:proofErr w:type="gramStart"/>
      <w:r>
        <w:t>( $</w:t>
      </w:r>
      <w:proofErr w:type="spellStart"/>
      <w:proofErr w:type="gramEnd"/>
      <w:r>
        <w:t>varx</w:t>
      </w:r>
      <w:proofErr w:type="spellEnd"/>
      <w:r>
        <w:t xml:space="preserve"> ) { </w:t>
      </w:r>
    </w:p>
    <w:p w:rsidR="00B934CE" w:rsidRDefault="00B934CE" w:rsidP="00ED5D3B">
      <w:r>
        <w:t xml:space="preserve">    1 </w:t>
      </w:r>
      <w:proofErr w:type="gramStart"/>
      <w:r>
        <w:t>{ '</w:t>
      </w:r>
      <w:proofErr w:type="gramEnd"/>
      <w:r>
        <w:t>One'</w:t>
      </w:r>
      <w:r w:rsidR="00CD2EC0">
        <w:t xml:space="preserve"> ;</w:t>
      </w:r>
      <w:r w:rsidR="00CD2EC0" w:rsidRPr="00CD2EC0">
        <w:t xml:space="preserve">  break</w:t>
      </w:r>
      <w:r>
        <w:t xml:space="preserve"> } ;     10 {"Ten"}</w:t>
      </w:r>
      <w:r w:rsidR="0095755F">
        <w:t>;</w:t>
      </w:r>
    </w:p>
    <w:p w:rsidR="00B934CE" w:rsidRDefault="00B934CE" w:rsidP="00ED5D3B">
      <w:r>
        <w:t xml:space="preserve">    default {"Hundred</w:t>
      </w:r>
      <w:proofErr w:type="gramStart"/>
      <w:r>
        <w:t>"}  }</w:t>
      </w:r>
      <w:proofErr w:type="gramEnd"/>
    </w:p>
    <w:p w:rsidR="000072B6" w:rsidRDefault="000072B6" w:rsidP="00ED5D3B"/>
    <w:p w:rsidR="000072B6" w:rsidRDefault="00FA3316" w:rsidP="00ED5D3B">
      <w:r>
        <w:t xml:space="preserve">Looping: </w:t>
      </w:r>
    </w:p>
    <w:p w:rsidR="00CF4895" w:rsidRDefault="00CF4895" w:rsidP="00ED5D3B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-le 10; $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 xml:space="preserve">     {         $</w:t>
      </w:r>
      <w:proofErr w:type="spellStart"/>
      <w:r>
        <w:t>i</w:t>
      </w:r>
      <w:proofErr w:type="spellEnd"/>
      <w:r>
        <w:t>;     };</w:t>
      </w:r>
    </w:p>
    <w:p w:rsidR="00D40DD9" w:rsidRDefault="00D40DD9" w:rsidP="00ED5D3B">
      <w:r>
        <w:lastRenderedPageBreak/>
        <w:t>$</w:t>
      </w:r>
      <w:proofErr w:type="spellStart"/>
      <w:r>
        <w:t>i</w:t>
      </w:r>
      <w:proofErr w:type="spellEnd"/>
      <w:r>
        <w:t xml:space="preserve"> = 1;</w:t>
      </w:r>
    </w:p>
    <w:p w:rsidR="00D40DD9" w:rsidRDefault="00D40DD9" w:rsidP="00ED5D3B">
      <w:r>
        <w:t xml:space="preserve">    </w:t>
      </w:r>
      <w:r w:rsidRPr="006066F7">
        <w:rPr>
          <w:b/>
        </w:rPr>
        <w:t>while</w:t>
      </w:r>
      <w:r>
        <w:t xml:space="preserve"> ($</w:t>
      </w:r>
      <w:proofErr w:type="spellStart"/>
      <w:r>
        <w:t>i</w:t>
      </w:r>
      <w:proofErr w:type="spellEnd"/>
      <w:r>
        <w:t xml:space="preserve"> -le 5) </w:t>
      </w:r>
      <w:proofErr w:type="gramStart"/>
      <w:r>
        <w:t xml:space="preserve">   {</w:t>
      </w:r>
      <w:proofErr w:type="gramEnd"/>
      <w:r>
        <w:t xml:space="preserve">    "`$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>";    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    }</w:t>
      </w:r>
    </w:p>
    <w:p w:rsidR="006066F7" w:rsidRDefault="006066F7" w:rsidP="00ED5D3B">
      <w:r w:rsidRPr="006066F7">
        <w:rPr>
          <w:b/>
        </w:rPr>
        <w:t>Do While</w:t>
      </w:r>
      <w:r>
        <w:t>: $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6;   </w:t>
      </w:r>
      <w:proofErr w:type="gramEnd"/>
      <w:r>
        <w:t xml:space="preserve"> do {     "`$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>" ;    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     }</w:t>
      </w:r>
    </w:p>
    <w:p w:rsidR="006066F7" w:rsidRDefault="006066F7" w:rsidP="00ED5D3B">
      <w:r>
        <w:t xml:space="preserve">    while ($</w:t>
      </w:r>
      <w:proofErr w:type="spellStart"/>
      <w:r>
        <w:t>i</w:t>
      </w:r>
      <w:proofErr w:type="spellEnd"/>
      <w:r>
        <w:t xml:space="preserve"> -le 5)</w:t>
      </w:r>
      <w:r w:rsidR="009F629A">
        <w:t>;</w:t>
      </w:r>
    </w:p>
    <w:p w:rsidR="009F629A" w:rsidRDefault="009F629A" w:rsidP="00ED5D3B">
      <w:r>
        <w:t xml:space="preserve">Example: </w:t>
      </w:r>
    </w:p>
    <w:p w:rsidR="009F629A" w:rsidRDefault="009F629A" w:rsidP="00ED5D3B">
      <w:r>
        <w:t>$</w:t>
      </w:r>
      <w:proofErr w:type="spellStart"/>
      <w:r>
        <w:t>myArrayX</w:t>
      </w:r>
      <w:proofErr w:type="spellEnd"/>
      <w:r>
        <w:t xml:space="preserve"> = 10,20,30,40, 50;</w:t>
      </w:r>
    </w:p>
    <w:p w:rsidR="009F629A" w:rsidRDefault="009F629A" w:rsidP="00ED5D3B"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myArrayX.Count</w:t>
      </w:r>
      <w:proofErr w:type="spellEnd"/>
      <w:r>
        <w:t>; $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 xml:space="preserve">     {</w:t>
      </w:r>
    </w:p>
    <w:p w:rsidR="009F629A" w:rsidRDefault="009F629A" w:rsidP="00ED5D3B">
      <w:r>
        <w:t xml:space="preserve">        "value at $</w:t>
      </w:r>
      <w:proofErr w:type="spellStart"/>
      <w:r>
        <w:t>i</w:t>
      </w:r>
      <w:proofErr w:type="spellEnd"/>
      <w:r>
        <w:t xml:space="preserve"> = </w:t>
      </w:r>
      <w:proofErr w:type="gramStart"/>
      <w:r>
        <w:t>"  +</w:t>
      </w:r>
      <w:proofErr w:type="gramEnd"/>
      <w:r>
        <w:t xml:space="preserve"> </w:t>
      </w:r>
      <w:r w:rsidRPr="009F629A">
        <w:rPr>
          <w:b/>
        </w:rPr>
        <w:t>$</w:t>
      </w:r>
      <w:proofErr w:type="spellStart"/>
      <w:r w:rsidRPr="009F629A">
        <w:rPr>
          <w:b/>
        </w:rPr>
        <w:t>myArrayX</w:t>
      </w:r>
      <w:proofErr w:type="spellEnd"/>
      <w:r w:rsidRPr="009F629A">
        <w:rPr>
          <w:b/>
        </w:rPr>
        <w:t>[$</w:t>
      </w:r>
      <w:proofErr w:type="spellStart"/>
      <w:r w:rsidRPr="009F629A">
        <w:rPr>
          <w:b/>
        </w:rPr>
        <w:t>i</w:t>
      </w:r>
      <w:proofErr w:type="spellEnd"/>
      <w:r w:rsidRPr="009F629A">
        <w:rPr>
          <w:b/>
        </w:rPr>
        <w:t>]</w:t>
      </w:r>
      <w:r>
        <w:t xml:space="preserve">     }</w:t>
      </w:r>
    </w:p>
    <w:p w:rsidR="00952042" w:rsidRDefault="00952042" w:rsidP="00ED5D3B"/>
    <w:p w:rsidR="00952042" w:rsidRDefault="009A4050" w:rsidP="00ED5D3B">
      <w:r w:rsidRPr="009A4050">
        <w:rPr>
          <w:b/>
        </w:rPr>
        <w:t>Script Blocks</w:t>
      </w:r>
      <w:r>
        <w:t xml:space="preserve">: any code with in </w:t>
      </w:r>
      <w:proofErr w:type="gramStart"/>
      <w:r>
        <w:t>{ code</w:t>
      </w:r>
      <w:proofErr w:type="gramEnd"/>
      <w:r>
        <w:t xml:space="preserve"> }</w:t>
      </w:r>
      <w:r w:rsidR="00357F52">
        <w:t xml:space="preserve">, we can store script block in variable &amp; to run use &amp; before the variable. </w:t>
      </w:r>
    </w:p>
    <w:p w:rsidR="00357F52" w:rsidRDefault="00357F52" w:rsidP="00ED5D3B">
      <w:r>
        <w:t>$</w:t>
      </w:r>
      <w:proofErr w:type="spellStart"/>
      <w:r>
        <w:t>myScriptBlockVar</w:t>
      </w:r>
      <w:proofErr w:type="spellEnd"/>
      <w:r>
        <w:t xml:space="preserve"> = </w:t>
      </w:r>
      <w:proofErr w:type="gramStart"/>
      <w:r>
        <w:t>{ '</w:t>
      </w:r>
      <w:proofErr w:type="gramEnd"/>
      <w:r>
        <w:t>Allah oh Allah ..'}</w:t>
      </w:r>
    </w:p>
    <w:p w:rsidR="00952042" w:rsidRDefault="00357F52" w:rsidP="00ED5D3B">
      <w:r>
        <w:t>for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4; $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 xml:space="preserve"> </w:t>
      </w:r>
      <w:r>
        <w:t>{</w:t>
      </w:r>
      <w:r>
        <w:t xml:space="preserve"> </w:t>
      </w:r>
      <w:r w:rsidRPr="00402C6B">
        <w:rPr>
          <w:b/>
        </w:rPr>
        <w:t>&amp;$</w:t>
      </w:r>
      <w:proofErr w:type="spellStart"/>
      <w:r w:rsidRPr="00402C6B">
        <w:rPr>
          <w:b/>
        </w:rPr>
        <w:t>myScriptBlockVar</w:t>
      </w:r>
      <w:proofErr w:type="spellEnd"/>
      <w:r w:rsidRPr="00402C6B">
        <w:rPr>
          <w:b/>
        </w:rPr>
        <w:t>;</w:t>
      </w:r>
      <w:r>
        <w:t xml:space="preserve"> </w:t>
      </w:r>
      <w:r>
        <w:t>}</w:t>
      </w:r>
    </w:p>
    <w:p w:rsidR="00952042" w:rsidRDefault="00952042" w:rsidP="00ED5D3B"/>
    <w:p w:rsidR="00952042" w:rsidRPr="00E52DA1" w:rsidRDefault="00BB722B" w:rsidP="00ED5D3B">
      <w:r w:rsidRPr="00B44FF1">
        <w:rPr>
          <w:b/>
        </w:rPr>
        <w:t xml:space="preserve">Parameters with script blocks using </w:t>
      </w:r>
      <w:proofErr w:type="spellStart"/>
      <w:r w:rsidRPr="00B44FF1">
        <w:rPr>
          <w:b/>
        </w:rPr>
        <w:t>args</w:t>
      </w:r>
      <w:proofErr w:type="spellEnd"/>
      <w:r>
        <w:t>:</w:t>
      </w:r>
      <w:r w:rsidR="00E52DA1">
        <w:t xml:space="preserve"> </w:t>
      </w:r>
      <w:r w:rsidR="00E52DA1" w:rsidRPr="00E52DA1">
        <w:t>script blocks</w:t>
      </w:r>
      <w:r w:rsidR="00E52DA1">
        <w:t xml:space="preserve"> are just like functions in C#. </w:t>
      </w:r>
    </w:p>
    <w:p w:rsidR="00361376" w:rsidRPr="00361376" w:rsidRDefault="00361376" w:rsidP="00ED5D3B">
      <w:pPr>
        <w:rPr>
          <w:b/>
        </w:rPr>
      </w:pPr>
      <w:r w:rsidRPr="007C4955">
        <w:rPr>
          <w:b/>
        </w:rPr>
        <w:t>$</w:t>
      </w:r>
      <w:proofErr w:type="spellStart"/>
      <w:r w:rsidRPr="007C4955">
        <w:rPr>
          <w:b/>
        </w:rPr>
        <w:t>qa</w:t>
      </w:r>
      <w:proofErr w:type="spellEnd"/>
      <w:r w:rsidRPr="007C4955">
        <w:rPr>
          <w:b/>
        </w:rPr>
        <w:t xml:space="preserve"> = </w:t>
      </w:r>
      <w:proofErr w:type="gramStart"/>
      <w:r w:rsidRPr="007C4955">
        <w:rPr>
          <w:b/>
        </w:rPr>
        <w:t>{</w:t>
      </w:r>
      <w:r>
        <w:t xml:space="preserve">  </w:t>
      </w:r>
      <w:proofErr w:type="gramEnd"/>
      <w:r>
        <w:t xml:space="preserve">  </w:t>
      </w:r>
      <w:r w:rsidRPr="00361376">
        <w:rPr>
          <w:b/>
        </w:rPr>
        <w:t>$question = $</w:t>
      </w:r>
      <w:proofErr w:type="spellStart"/>
      <w:r w:rsidRPr="00361376">
        <w:rPr>
          <w:b/>
        </w:rPr>
        <w:t>args</w:t>
      </w:r>
      <w:proofErr w:type="spellEnd"/>
      <w:r w:rsidRPr="00361376">
        <w:rPr>
          <w:b/>
        </w:rPr>
        <w:t>[0];</w:t>
      </w:r>
    </w:p>
    <w:p w:rsidR="00361376" w:rsidRPr="00361376" w:rsidRDefault="00361376" w:rsidP="00ED5D3B">
      <w:pPr>
        <w:rPr>
          <w:b/>
        </w:rPr>
      </w:pPr>
      <w:r w:rsidRPr="00361376">
        <w:rPr>
          <w:b/>
        </w:rPr>
        <w:t xml:space="preserve">    $answer = $</w:t>
      </w:r>
      <w:proofErr w:type="spellStart"/>
      <w:proofErr w:type="gramStart"/>
      <w:r w:rsidRPr="00361376">
        <w:rPr>
          <w:b/>
        </w:rPr>
        <w:t>args</w:t>
      </w:r>
      <w:proofErr w:type="spellEnd"/>
      <w:r w:rsidRPr="00361376">
        <w:rPr>
          <w:b/>
        </w:rPr>
        <w:t>[</w:t>
      </w:r>
      <w:proofErr w:type="gramEnd"/>
      <w:r w:rsidRPr="00361376">
        <w:rPr>
          <w:b/>
        </w:rPr>
        <w:t>1];</w:t>
      </w:r>
    </w:p>
    <w:p w:rsidR="00361376" w:rsidRDefault="00361376" w:rsidP="00ED5D3B">
      <w:r>
        <w:t xml:space="preserve">    Write-</w:t>
      </w:r>
      <w:proofErr w:type="gramStart"/>
      <w:r>
        <w:t>Host  "</w:t>
      </w:r>
      <w:proofErr w:type="gramEnd"/>
      <w:r>
        <w:t>Question: $question" "Answer: $answer"</w:t>
      </w:r>
      <w:r w:rsidR="007C4955">
        <w:t xml:space="preserve"> </w:t>
      </w:r>
      <w:r w:rsidRPr="007C4955">
        <w:rPr>
          <w:b/>
        </w:rPr>
        <w:t xml:space="preserve"> </w:t>
      </w:r>
      <w:r w:rsidRPr="007C4955">
        <w:rPr>
          <w:b/>
        </w:rPr>
        <w:t>}</w:t>
      </w:r>
    </w:p>
    <w:p w:rsidR="007C4955" w:rsidRDefault="007C4955" w:rsidP="00ED5D3B"/>
    <w:p w:rsidR="00361376" w:rsidRDefault="00361376" w:rsidP="00ED5D3B">
      <w:r w:rsidRPr="007E7ABE">
        <w:rPr>
          <w:b/>
        </w:rPr>
        <w:t>&amp;$</w:t>
      </w:r>
      <w:proofErr w:type="spellStart"/>
      <w:r w:rsidRPr="007E7ABE">
        <w:rPr>
          <w:b/>
        </w:rPr>
        <w:t>qa</w:t>
      </w:r>
      <w:proofErr w:type="spellEnd"/>
      <w:r>
        <w:t xml:space="preserve"> "</w:t>
      </w:r>
      <w:proofErr w:type="spellStart"/>
      <w:r>
        <w:t>whats</w:t>
      </w:r>
      <w:proofErr w:type="spellEnd"/>
      <w:r>
        <w:t xml:space="preserve"> your name?" "</w:t>
      </w:r>
      <w:r>
        <w:t>Khan</w:t>
      </w:r>
      <w:r>
        <w:t>"</w:t>
      </w:r>
    </w:p>
    <w:p w:rsidR="00361376" w:rsidRDefault="00361376" w:rsidP="00ED5D3B"/>
    <w:p w:rsidR="00361376" w:rsidRPr="00361376" w:rsidRDefault="00361376" w:rsidP="00ED5D3B">
      <w:pPr>
        <w:rPr>
          <w:b/>
        </w:rPr>
      </w:pPr>
      <w:r>
        <w:t>$</w:t>
      </w:r>
      <w:proofErr w:type="spellStart"/>
      <w:r>
        <w:t>qa</w:t>
      </w:r>
      <w:r>
        <w:t>P</w:t>
      </w:r>
      <w:r>
        <w:t>aram</w:t>
      </w:r>
      <w:proofErr w:type="spellEnd"/>
      <w:r>
        <w:t xml:space="preserve"> = </w:t>
      </w:r>
      <w:proofErr w:type="gramStart"/>
      <w:r>
        <w:t>{</w:t>
      </w:r>
      <w:r>
        <w:t xml:space="preserve"> </w:t>
      </w:r>
      <w:proofErr w:type="spellStart"/>
      <w:r w:rsidRPr="00361376">
        <w:rPr>
          <w:b/>
        </w:rPr>
        <w:t>param</w:t>
      </w:r>
      <w:proofErr w:type="spellEnd"/>
      <w:proofErr w:type="gramEnd"/>
      <w:r w:rsidRPr="00361376">
        <w:rPr>
          <w:b/>
        </w:rPr>
        <w:t xml:space="preserve"> ($question ,</w:t>
      </w:r>
      <w:r w:rsidR="00E52DA1">
        <w:rPr>
          <w:b/>
        </w:rPr>
        <w:t xml:space="preserve"> </w:t>
      </w:r>
      <w:r w:rsidR="00E52DA1" w:rsidRPr="00E52DA1">
        <w:rPr>
          <w:b/>
        </w:rPr>
        <w:t>$answer = "The question has no answer"</w:t>
      </w:r>
      <w:r w:rsidRPr="00361376">
        <w:rPr>
          <w:b/>
        </w:rPr>
        <w:t xml:space="preserve"> )</w:t>
      </w:r>
    </w:p>
    <w:p w:rsidR="00361376" w:rsidRDefault="00361376" w:rsidP="00ED5D3B">
      <w:r>
        <w:t xml:space="preserve">    Write-</w:t>
      </w:r>
      <w:proofErr w:type="gramStart"/>
      <w:r>
        <w:t>Host  "</w:t>
      </w:r>
      <w:proofErr w:type="gramEnd"/>
      <w:r>
        <w:t>Question: $question" "Answer: $answer"</w:t>
      </w:r>
      <w:r>
        <w:t xml:space="preserve"> </w:t>
      </w:r>
      <w:r>
        <w:t>}</w:t>
      </w:r>
    </w:p>
    <w:p w:rsidR="00BB722B" w:rsidRDefault="00361376" w:rsidP="00ED5D3B">
      <w:r>
        <w:t>&amp;$</w:t>
      </w:r>
      <w:proofErr w:type="spellStart"/>
      <w:r>
        <w:t>qaParam</w:t>
      </w:r>
      <w:proofErr w:type="spellEnd"/>
      <w:r>
        <w:t xml:space="preserve"> "</w:t>
      </w:r>
      <w:proofErr w:type="spellStart"/>
      <w:r>
        <w:t>whats</w:t>
      </w:r>
      <w:proofErr w:type="spellEnd"/>
      <w:r>
        <w:t xml:space="preserve"> your name?" "</w:t>
      </w:r>
      <w:proofErr w:type="spellStart"/>
      <w:r>
        <w:t>Jadoon</w:t>
      </w:r>
      <w:proofErr w:type="spellEnd"/>
      <w:r>
        <w:t>!"</w:t>
      </w:r>
    </w:p>
    <w:p w:rsidR="00C230E9" w:rsidRDefault="00C230E9" w:rsidP="00ED5D3B">
      <w:r>
        <w:t>&amp;$</w:t>
      </w:r>
      <w:proofErr w:type="spellStart"/>
      <w:r>
        <w:t>qaParam</w:t>
      </w:r>
      <w:proofErr w:type="spellEnd"/>
      <w:r>
        <w:t xml:space="preserve"> </w:t>
      </w:r>
      <w:r>
        <w:t xml:space="preserve"> </w:t>
      </w:r>
      <w:r>
        <w:t xml:space="preserve"> –</w:t>
      </w:r>
      <w:r w:rsidRPr="00361376">
        <w:rPr>
          <w:b/>
        </w:rPr>
        <w:t>answer</w:t>
      </w:r>
      <w:r>
        <w:rPr>
          <w:b/>
        </w:rPr>
        <w:t xml:space="preserve"> </w:t>
      </w:r>
      <w:r>
        <w:t>"</w:t>
      </w:r>
      <w:proofErr w:type="spellStart"/>
      <w:r>
        <w:t>Jadoon</w:t>
      </w:r>
      <w:proofErr w:type="spellEnd"/>
      <w:r>
        <w:t>!!</w:t>
      </w:r>
      <w:r>
        <w:t>"</w:t>
      </w:r>
      <w:r>
        <w:t xml:space="preserve"> -</w:t>
      </w:r>
      <w:r w:rsidRPr="00C230E9">
        <w:rPr>
          <w:b/>
        </w:rPr>
        <w:t xml:space="preserve"> </w:t>
      </w:r>
      <w:r w:rsidRPr="00361376">
        <w:rPr>
          <w:b/>
        </w:rPr>
        <w:t xml:space="preserve">question </w:t>
      </w:r>
      <w:r>
        <w:t>"what</w:t>
      </w:r>
      <w:r w:rsidR="00A4580B">
        <w:t>’</w:t>
      </w:r>
      <w:r>
        <w:t>s your name?"</w:t>
      </w:r>
    </w:p>
    <w:p w:rsidR="00C230E9" w:rsidRPr="00E52DA1" w:rsidRDefault="00E52DA1" w:rsidP="00ED5D3B">
      <w:r w:rsidRPr="00E52DA1">
        <w:t xml:space="preserve">&amp;$ </w:t>
      </w:r>
      <w:proofErr w:type="spellStart"/>
      <w:r>
        <w:t>qaParam</w:t>
      </w:r>
      <w:proofErr w:type="spellEnd"/>
      <w:r>
        <w:t xml:space="preserve">   </w:t>
      </w:r>
      <w:r w:rsidRPr="00E52DA1">
        <w:rPr>
          <w:b/>
        </w:rPr>
        <w:t xml:space="preserve">-a </w:t>
      </w:r>
      <w:r w:rsidRPr="00E52DA1">
        <w:t>"</w:t>
      </w:r>
      <w:proofErr w:type="spellStart"/>
      <w:r w:rsidRPr="00E52DA1">
        <w:t>Jadoon</w:t>
      </w:r>
      <w:proofErr w:type="spellEnd"/>
      <w:r w:rsidRPr="00E52DA1">
        <w:t xml:space="preserve">!!" </w:t>
      </w:r>
      <w:r w:rsidRPr="00E52DA1">
        <w:rPr>
          <w:b/>
        </w:rPr>
        <w:t>-q</w:t>
      </w:r>
      <w:r w:rsidRPr="00E52DA1">
        <w:t xml:space="preserve"> "what's your name????-----"</w:t>
      </w:r>
    </w:p>
    <w:p w:rsidR="000271B2" w:rsidRDefault="000271B2" w:rsidP="00ED5D3B"/>
    <w:p w:rsidR="00434968" w:rsidRDefault="00434968" w:rsidP="00434968">
      <w:r>
        <w:t>Add two numbers</w:t>
      </w:r>
    </w:p>
    <w:p w:rsidR="00434968" w:rsidRDefault="00434968" w:rsidP="00434968">
      <w:r>
        <w:t>$</w:t>
      </w:r>
      <w:proofErr w:type="spellStart"/>
      <w:r>
        <w:t>AddNo</w:t>
      </w:r>
      <w:proofErr w:type="spellEnd"/>
      <w:r>
        <w:t xml:space="preserve"> = </w:t>
      </w:r>
      <w:proofErr w:type="gramStart"/>
      <w:r>
        <w:t>{</w:t>
      </w:r>
      <w:r>
        <w:t xml:space="preserve"> </w:t>
      </w:r>
      <w:proofErr w:type="spellStart"/>
      <w:r>
        <w:t>param</w:t>
      </w:r>
      <w:proofErr w:type="spellEnd"/>
      <w:proofErr w:type="gramEnd"/>
      <w:r>
        <w:t xml:space="preserve"> (</w:t>
      </w:r>
      <w:r w:rsidRPr="00434968">
        <w:rPr>
          <w:b/>
        </w:rPr>
        <w:t>[</w:t>
      </w:r>
      <w:proofErr w:type="spellStart"/>
      <w:r w:rsidRPr="00434968">
        <w:rPr>
          <w:b/>
        </w:rPr>
        <w:t>int</w:t>
      </w:r>
      <w:proofErr w:type="spellEnd"/>
      <w:r w:rsidRPr="00434968">
        <w:rPr>
          <w:b/>
        </w:rPr>
        <w:t>] $x, [</w:t>
      </w:r>
      <w:proofErr w:type="spellStart"/>
      <w:r w:rsidRPr="00434968">
        <w:rPr>
          <w:b/>
        </w:rPr>
        <w:t>int</w:t>
      </w:r>
      <w:proofErr w:type="spellEnd"/>
      <w:r w:rsidRPr="00434968">
        <w:rPr>
          <w:b/>
        </w:rPr>
        <w:t>] $y</w:t>
      </w:r>
      <w:r>
        <w:t>);</w:t>
      </w:r>
    </w:p>
    <w:p w:rsidR="00434968" w:rsidRDefault="00434968" w:rsidP="00434968">
      <w:r>
        <w:t>return $x + $y</w:t>
      </w:r>
      <w:proofErr w:type="gramStart"/>
      <w:r>
        <w:t>;</w:t>
      </w:r>
      <w:r>
        <w:t xml:space="preserve"> </w:t>
      </w:r>
      <w:r>
        <w:t>}</w:t>
      </w:r>
      <w:proofErr w:type="gramEnd"/>
    </w:p>
    <w:p w:rsidR="00434968" w:rsidRDefault="00434968" w:rsidP="00434968">
      <w:r w:rsidRPr="00434968">
        <w:rPr>
          <w:b/>
        </w:rPr>
        <w:t>&amp;$</w:t>
      </w:r>
      <w:proofErr w:type="spellStart"/>
      <w:r w:rsidRPr="00434968">
        <w:rPr>
          <w:b/>
        </w:rPr>
        <w:t>AddNo</w:t>
      </w:r>
      <w:proofErr w:type="spellEnd"/>
      <w:r w:rsidRPr="00434968">
        <w:rPr>
          <w:b/>
        </w:rPr>
        <w:t xml:space="preserve"> 30 8</w:t>
      </w:r>
    </w:p>
    <w:p w:rsidR="00434968" w:rsidRDefault="00434968" w:rsidP="00434968"/>
    <w:p w:rsidR="00535380" w:rsidRDefault="00535380" w:rsidP="00535380">
      <w:r w:rsidRPr="00535380">
        <w:rPr>
          <w:b/>
        </w:rPr>
        <w:t>Variables Scope</w:t>
      </w:r>
      <w:r>
        <w:t xml:space="preserve">: if you change the value inside the script block it’s only for that block. As it </w:t>
      </w:r>
      <w:proofErr w:type="gramStart"/>
      <w:r>
        <w:t>make</w:t>
      </w:r>
      <w:proofErr w:type="gramEnd"/>
      <w:r>
        <w:t xml:space="preserve"> a local copy inside the script block/function. But you can get parent value inside the block using –scope 1.</w:t>
      </w:r>
      <w:r w:rsidR="00D1521B">
        <w:t xml:space="preserve"> For this y</w:t>
      </w:r>
      <w:bookmarkStart w:id="0" w:name="_GoBack"/>
      <w:bookmarkEnd w:id="0"/>
      <w:r w:rsidR="00D1521B">
        <w:t xml:space="preserve">ou can also use </w:t>
      </w:r>
      <w:r w:rsidR="00D1521B" w:rsidRPr="00D1521B">
        <w:rPr>
          <w:b/>
        </w:rPr>
        <w:t>$</w:t>
      </w:r>
      <w:proofErr w:type="spellStart"/>
      <w:r w:rsidR="00D1521B" w:rsidRPr="00D1521B">
        <w:rPr>
          <w:b/>
        </w:rPr>
        <w:t>global:myVar</w:t>
      </w:r>
      <w:proofErr w:type="spellEnd"/>
      <w:r w:rsidR="00D1521B">
        <w:t xml:space="preserve">. </w:t>
      </w:r>
    </w:p>
    <w:p w:rsidR="00535380" w:rsidRDefault="00535380" w:rsidP="00535380">
      <w:r>
        <w:t>$</w:t>
      </w:r>
      <w:proofErr w:type="spellStart"/>
      <w:r>
        <w:t>myVar</w:t>
      </w:r>
      <w:proofErr w:type="spellEnd"/>
      <w:r>
        <w:t xml:space="preserve"> = 10;</w:t>
      </w:r>
    </w:p>
    <w:p w:rsidR="00535380" w:rsidRDefault="00535380" w:rsidP="00535380">
      <w:r>
        <w:lastRenderedPageBreak/>
        <w:t xml:space="preserve">&amp; </w:t>
      </w:r>
      <w:proofErr w:type="gramStart"/>
      <w:r>
        <w:t>{ $</w:t>
      </w:r>
      <w:proofErr w:type="spellStart"/>
      <w:proofErr w:type="gramEnd"/>
      <w:r>
        <w:t>myVar</w:t>
      </w:r>
      <w:proofErr w:type="spellEnd"/>
      <w:r>
        <w:t xml:space="preserve"> = 25; Write-Host "</w:t>
      </w:r>
      <w:proofErr w:type="spellStart"/>
      <w:r>
        <w:t>var</w:t>
      </w:r>
      <w:proofErr w:type="spellEnd"/>
      <w:r>
        <w:t xml:space="preserve"> value inside function: $</w:t>
      </w:r>
      <w:proofErr w:type="spellStart"/>
      <w:r>
        <w:t>myVar</w:t>
      </w:r>
      <w:proofErr w:type="spellEnd"/>
      <w:r>
        <w:t xml:space="preserve">" </w:t>
      </w:r>
    </w:p>
    <w:p w:rsidR="00535380" w:rsidRDefault="00535380" w:rsidP="00535380">
      <w:r w:rsidRPr="00535380">
        <w:t xml:space="preserve">Write-Host "Parent </w:t>
      </w:r>
      <w:proofErr w:type="spellStart"/>
      <w:r w:rsidRPr="00535380">
        <w:t>var</w:t>
      </w:r>
      <w:proofErr w:type="spellEnd"/>
      <w:r w:rsidRPr="00535380">
        <w:t>: " (</w:t>
      </w:r>
      <w:r w:rsidRPr="00535380">
        <w:rPr>
          <w:b/>
        </w:rPr>
        <w:t xml:space="preserve">Get-Variable </w:t>
      </w:r>
      <w:proofErr w:type="spellStart"/>
      <w:r w:rsidRPr="00535380">
        <w:rPr>
          <w:b/>
        </w:rPr>
        <w:t>myVar</w:t>
      </w:r>
      <w:proofErr w:type="spellEnd"/>
      <w:r w:rsidRPr="00535380">
        <w:rPr>
          <w:b/>
        </w:rPr>
        <w:t xml:space="preserve"> -</w:t>
      </w:r>
      <w:proofErr w:type="spellStart"/>
      <w:r w:rsidRPr="00535380">
        <w:rPr>
          <w:b/>
        </w:rPr>
        <w:t>ValueOnly</w:t>
      </w:r>
      <w:proofErr w:type="spellEnd"/>
      <w:r w:rsidRPr="00535380">
        <w:rPr>
          <w:b/>
        </w:rPr>
        <w:t xml:space="preserve"> -Scope </w:t>
      </w:r>
      <w:proofErr w:type="gramStart"/>
      <w:r w:rsidRPr="00535380">
        <w:rPr>
          <w:b/>
        </w:rPr>
        <w:t>1</w:t>
      </w:r>
      <w:r>
        <w:t xml:space="preserve"> </w:t>
      </w:r>
      <w:r w:rsidRPr="00535380">
        <w:t>)</w:t>
      </w:r>
      <w:proofErr w:type="gramEnd"/>
    </w:p>
    <w:p w:rsidR="00535380" w:rsidRDefault="00535380" w:rsidP="00535380">
      <w:r>
        <w:t>}</w:t>
      </w:r>
    </w:p>
    <w:p w:rsidR="00535380" w:rsidRDefault="00535380" w:rsidP="00535380">
      <w:r>
        <w:t>Write-Host "</w:t>
      </w:r>
      <w:proofErr w:type="spellStart"/>
      <w:r>
        <w:t>var</w:t>
      </w:r>
      <w:proofErr w:type="spellEnd"/>
      <w:r>
        <w:t xml:space="preserve"> value: $</w:t>
      </w:r>
      <w:proofErr w:type="spellStart"/>
      <w:r>
        <w:t>myVar</w:t>
      </w:r>
      <w:proofErr w:type="spellEnd"/>
      <w:r>
        <w:t>"</w:t>
      </w:r>
    </w:p>
    <w:p w:rsidR="00535380" w:rsidRPr="00434968" w:rsidRDefault="00535380" w:rsidP="00535380"/>
    <w:p w:rsidR="000271B2" w:rsidRDefault="000271B2" w:rsidP="00ED5D3B">
      <w:r w:rsidRPr="000271B2">
        <w:rPr>
          <w:b/>
          <w:sz w:val="28"/>
          <w:szCs w:val="28"/>
        </w:rPr>
        <w:t>Build a CI/CD pipeline from PowerShell</w:t>
      </w:r>
      <w:r>
        <w:t>:</w:t>
      </w:r>
    </w:p>
    <w:p w:rsidR="000271B2" w:rsidRDefault="000271B2" w:rsidP="00ED5D3B">
      <w:r>
        <w:t>Using Team Module to Add new builds, releases, remove build, add git repository</w:t>
      </w:r>
    </w:p>
    <w:p w:rsidR="000271B2" w:rsidRDefault="000271B2" w:rsidP="00ED5D3B"/>
    <w:p w:rsidR="000271B2" w:rsidRDefault="000271B2" w:rsidP="00ED5D3B"/>
    <w:p w:rsidR="000271B2" w:rsidRDefault="000271B2" w:rsidP="00ED5D3B"/>
    <w:p w:rsidR="003E09EC" w:rsidRDefault="003E09EC" w:rsidP="00ED5D3B"/>
    <w:p w:rsidR="00EF7BCD" w:rsidRDefault="00EF7BCD" w:rsidP="00ED5D3B"/>
    <w:sectPr w:rsidR="00EF7BCD" w:rsidSect="00FA2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36"/>
    <w:rsid w:val="00005FC2"/>
    <w:rsid w:val="000072B6"/>
    <w:rsid w:val="000271B2"/>
    <w:rsid w:val="000438DD"/>
    <w:rsid w:val="000573D2"/>
    <w:rsid w:val="00063D02"/>
    <w:rsid w:val="000B4704"/>
    <w:rsid w:val="00130EE0"/>
    <w:rsid w:val="00133C06"/>
    <w:rsid w:val="00204B00"/>
    <w:rsid w:val="00257441"/>
    <w:rsid w:val="002C6AC3"/>
    <w:rsid w:val="002C701F"/>
    <w:rsid w:val="002D5768"/>
    <w:rsid w:val="0031391D"/>
    <w:rsid w:val="003222C6"/>
    <w:rsid w:val="0032280B"/>
    <w:rsid w:val="00353CD5"/>
    <w:rsid w:val="00357F52"/>
    <w:rsid w:val="00361376"/>
    <w:rsid w:val="003E09EC"/>
    <w:rsid w:val="00402C6B"/>
    <w:rsid w:val="00434968"/>
    <w:rsid w:val="00462B42"/>
    <w:rsid w:val="004B607E"/>
    <w:rsid w:val="004D6E93"/>
    <w:rsid w:val="00535380"/>
    <w:rsid w:val="005662B9"/>
    <w:rsid w:val="005C0FEF"/>
    <w:rsid w:val="005D5D33"/>
    <w:rsid w:val="005E7F83"/>
    <w:rsid w:val="005F75FC"/>
    <w:rsid w:val="006058F6"/>
    <w:rsid w:val="006066F7"/>
    <w:rsid w:val="00627ACF"/>
    <w:rsid w:val="00643EBC"/>
    <w:rsid w:val="0067746C"/>
    <w:rsid w:val="006C1992"/>
    <w:rsid w:val="00727447"/>
    <w:rsid w:val="00756ADB"/>
    <w:rsid w:val="00757331"/>
    <w:rsid w:val="007C4955"/>
    <w:rsid w:val="007D5248"/>
    <w:rsid w:val="007E7ABE"/>
    <w:rsid w:val="007F2222"/>
    <w:rsid w:val="007F55FF"/>
    <w:rsid w:val="0089090C"/>
    <w:rsid w:val="008C068B"/>
    <w:rsid w:val="008D0AFF"/>
    <w:rsid w:val="00952042"/>
    <w:rsid w:val="0095755F"/>
    <w:rsid w:val="00973807"/>
    <w:rsid w:val="00976A03"/>
    <w:rsid w:val="009A4050"/>
    <w:rsid w:val="009B086D"/>
    <w:rsid w:val="009E2EE7"/>
    <w:rsid w:val="009F629A"/>
    <w:rsid w:val="00A14B60"/>
    <w:rsid w:val="00A4580B"/>
    <w:rsid w:val="00A50416"/>
    <w:rsid w:val="00A74A49"/>
    <w:rsid w:val="00B132A3"/>
    <w:rsid w:val="00B44FF1"/>
    <w:rsid w:val="00B934CE"/>
    <w:rsid w:val="00B9356D"/>
    <w:rsid w:val="00BB722B"/>
    <w:rsid w:val="00C13CBB"/>
    <w:rsid w:val="00C230E9"/>
    <w:rsid w:val="00C25B2B"/>
    <w:rsid w:val="00CA4EC9"/>
    <w:rsid w:val="00CD2EC0"/>
    <w:rsid w:val="00CF4895"/>
    <w:rsid w:val="00D13A98"/>
    <w:rsid w:val="00D1521B"/>
    <w:rsid w:val="00D40DD9"/>
    <w:rsid w:val="00D6794D"/>
    <w:rsid w:val="00DE54AD"/>
    <w:rsid w:val="00E52206"/>
    <w:rsid w:val="00E52DA1"/>
    <w:rsid w:val="00E80A6D"/>
    <w:rsid w:val="00ED5D3B"/>
    <w:rsid w:val="00EE1713"/>
    <w:rsid w:val="00EF6FFC"/>
    <w:rsid w:val="00EF7BCD"/>
    <w:rsid w:val="00F03D85"/>
    <w:rsid w:val="00F03FA5"/>
    <w:rsid w:val="00FA2B36"/>
    <w:rsid w:val="00FA3316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4C78"/>
  <w15:chartTrackingRefBased/>
  <w15:docId w15:val="{7472932B-2EBE-443A-8B67-60CFD5B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BF476AFA.dotm</Template>
  <TotalTime>746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89</cp:revision>
  <dcterms:created xsi:type="dcterms:W3CDTF">2018-08-16T01:55:00Z</dcterms:created>
  <dcterms:modified xsi:type="dcterms:W3CDTF">2018-08-24T06:33:00Z</dcterms:modified>
</cp:coreProperties>
</file>