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84F" w:rsidRDefault="009B625A" w:rsidP="00E61A30">
      <w:hyperlink r:id="rId4" w:history="1">
        <w:r w:rsidR="001B484F" w:rsidRPr="001E0F9F">
          <w:rPr>
            <w:rStyle w:val="Hyperlink"/>
          </w:rPr>
          <w:t>https://docs.microsoft.com/en-us/aspnet/core/tutorials/getting-started-with-swashbuckle?view=aspnetcore-2.1&amp;tabs=visual-studio%2Cvisual-studio-xml</w:t>
        </w:r>
      </w:hyperlink>
    </w:p>
    <w:p w:rsidR="001B484F" w:rsidRDefault="00AD4B47" w:rsidP="00E61A30">
      <w:hyperlink r:id="rId5" w:history="1">
        <w:r w:rsidR="00966E80" w:rsidRPr="001E0F9F">
          <w:rPr>
            <w:rStyle w:val="Hyperlink"/>
          </w:rPr>
          <w:t>https://www.c-sharpcorner.com/article/enable-swagger-in-your-net-core-2-0-application-step-by-step-guide/</w:t>
        </w:r>
      </w:hyperlink>
    </w:p>
    <w:p w:rsidR="00966E80" w:rsidRDefault="00966E80" w:rsidP="00E61A30"/>
    <w:p w:rsidR="00E61A30" w:rsidRDefault="00E61A30" w:rsidP="00E61A30">
      <w:r w:rsidRPr="0049398E">
        <w:rPr>
          <w:b/>
        </w:rPr>
        <w:t>API Documentation with Swagger</w:t>
      </w:r>
      <w:r w:rsidR="00BD4F1A" w:rsidRPr="0049398E">
        <w:rPr>
          <w:b/>
        </w:rPr>
        <w:t xml:space="preserve">/ </w:t>
      </w:r>
      <w:r w:rsidR="00BD4F1A" w:rsidRPr="0049398E">
        <w:rPr>
          <w:b/>
        </w:rPr>
        <w:t>Swagger</w:t>
      </w:r>
      <w:r w:rsidR="00BD4F1A" w:rsidRPr="0049398E">
        <w:rPr>
          <w:b/>
        </w:rPr>
        <w:t xml:space="preserve"> UI</w:t>
      </w:r>
      <w:r w:rsidR="002A7A68">
        <w:t xml:space="preserve">: </w:t>
      </w:r>
      <w:r w:rsidR="008B7820">
        <w:t>It help the end user to understand about the APIs. w</w:t>
      </w:r>
      <w:r w:rsidR="002A7A68">
        <w:t xml:space="preserve">hat’s Data Model, Response Types, how to Test it </w:t>
      </w:r>
      <w:r w:rsidR="008B7820">
        <w:t>etc.</w:t>
      </w:r>
      <w:r w:rsidR="002A7A68">
        <w:t xml:space="preserve"> for other developer to use our new API.</w:t>
      </w:r>
    </w:p>
    <w:p w:rsidR="002A7A68" w:rsidRDefault="002A7A68" w:rsidP="00E61A30">
      <w:r>
        <w:t>Need nugget package</w:t>
      </w:r>
      <w:r w:rsidR="003168A8">
        <w:t xml:space="preserve"> (</w:t>
      </w:r>
      <w:r w:rsidR="00763CB8" w:rsidRPr="00763CB8">
        <w:rPr>
          <w:b/>
        </w:rPr>
        <w:t>Swashbuckle.AspNetCore</w:t>
      </w:r>
      <w:r w:rsidR="00763CB8">
        <w:t xml:space="preserve"> </w:t>
      </w:r>
      <w:r w:rsidR="003168A8" w:rsidRPr="003168A8">
        <w:rPr>
          <w:b/>
        </w:rPr>
        <w:t>swashbuckle</w:t>
      </w:r>
      <w:r w:rsidR="003168A8">
        <w:t>)</w:t>
      </w:r>
      <w:r>
        <w:t xml:space="preserve"> + some code in API project</w:t>
      </w:r>
    </w:p>
    <w:p w:rsidR="002A7A68" w:rsidRDefault="002A7A68" w:rsidP="00E61A30"/>
    <w:p w:rsidR="003168A8" w:rsidRDefault="003168A8" w:rsidP="00E61A30">
      <w:r w:rsidRPr="003168A8">
        <w:rPr>
          <w:b/>
        </w:rPr>
        <w:t>add new middleware</w:t>
      </w:r>
      <w:r>
        <w:t xml:space="preserve">: In Starup.cs Configure Services method add </w:t>
      </w:r>
      <w:r w:rsidRPr="003168A8">
        <w:rPr>
          <w:b/>
        </w:rPr>
        <w:t>services.AddSwaggerGen()</w:t>
      </w:r>
      <w:r w:rsidR="008B7820">
        <w:rPr>
          <w:b/>
        </w:rPr>
        <w:t xml:space="preserve">{ </w:t>
      </w:r>
      <w:r w:rsidR="008B7820">
        <w:t xml:space="preserve">// with some code </w:t>
      </w:r>
      <w:r w:rsidR="008B7820">
        <w:rPr>
          <w:b/>
        </w:rPr>
        <w:t>}</w:t>
      </w:r>
      <w:r>
        <w:t>;</w:t>
      </w:r>
      <w:r w:rsidR="008B7820">
        <w:t xml:space="preserve"> </w:t>
      </w:r>
    </w:p>
    <w:p w:rsidR="003168A8" w:rsidRDefault="00C10FEC" w:rsidP="00E61A30">
      <w:r>
        <w:t xml:space="preserve">in Cofigure Mehod add </w:t>
      </w:r>
      <w:r w:rsidRPr="00C10FEC">
        <w:rPr>
          <w:b/>
        </w:rPr>
        <w:t>a</w:t>
      </w:r>
      <w:r w:rsidR="00611E7C">
        <w:rPr>
          <w:b/>
        </w:rPr>
        <w:t>p</w:t>
      </w:r>
      <w:r w:rsidRPr="00C10FEC">
        <w:rPr>
          <w:b/>
        </w:rPr>
        <w:t>p.</w:t>
      </w:r>
      <w:r w:rsidR="00763CB8" w:rsidRPr="00763CB8">
        <w:rPr>
          <w:rFonts w:ascii="Consolas" w:hAnsi="Consolas" w:cs="Consolas"/>
          <w:b/>
          <w:color w:val="000000"/>
          <w:sz w:val="19"/>
          <w:szCs w:val="19"/>
        </w:rPr>
        <w:t>UseSwagger</w:t>
      </w:r>
      <w:r w:rsidRPr="00C10FEC">
        <w:rPr>
          <w:b/>
        </w:rPr>
        <w:t>();</w:t>
      </w:r>
      <w:r>
        <w:t xml:space="preserve"> at the end of same method after Use MVC() add </w:t>
      </w:r>
      <w:r w:rsidRPr="00C10FEC">
        <w:rPr>
          <w:b/>
        </w:rPr>
        <w:t>app.</w:t>
      </w:r>
      <w:r w:rsidR="00763CB8" w:rsidRPr="00763CB8">
        <w:rPr>
          <w:b/>
        </w:rPr>
        <w:t>UseSwaggerUI</w:t>
      </w:r>
      <w:r w:rsidRPr="00C10FEC">
        <w:rPr>
          <w:b/>
        </w:rPr>
        <w:t>()</w:t>
      </w:r>
      <w:r>
        <w:t>;</w:t>
      </w:r>
    </w:p>
    <w:p w:rsidR="00330B46" w:rsidRDefault="00685EE7" w:rsidP="00E61A30">
      <w:pPr>
        <w:rPr>
          <w:rStyle w:val="Hyperlink"/>
          <w:b/>
        </w:rPr>
      </w:pPr>
      <w:r>
        <w:t xml:space="preserve">For </w:t>
      </w:r>
      <w:r w:rsidRPr="00626A2A">
        <w:t xml:space="preserve">Swagger </w:t>
      </w:r>
      <w:r>
        <w:t xml:space="preserve">UI </w:t>
      </w:r>
      <w:r w:rsidR="00330B46">
        <w:t xml:space="preserve">go to: </w:t>
      </w:r>
      <w:hyperlink r:id="rId6" w:history="1">
        <w:r w:rsidR="00330B46" w:rsidRPr="001E0F9F">
          <w:rPr>
            <w:rStyle w:val="Hyperlink"/>
          </w:rPr>
          <w:t>http://localhost:1739/</w:t>
        </w:r>
        <w:r w:rsidR="00330B46" w:rsidRPr="00330B46">
          <w:rPr>
            <w:rStyle w:val="Hyperlink"/>
            <w:b/>
          </w:rPr>
          <w:t>swagger/ui/index.html</w:t>
        </w:r>
      </w:hyperlink>
    </w:p>
    <w:p w:rsidR="00685EE7" w:rsidRDefault="00685EE7" w:rsidP="00E61A30">
      <w:pPr>
        <w:rPr>
          <w:rStyle w:val="Hyperlink"/>
          <w:b/>
        </w:rPr>
      </w:pPr>
    </w:p>
    <w:p w:rsidR="00685EE7" w:rsidRDefault="00685EE7" w:rsidP="00685EE7">
      <w:r w:rsidRPr="00685EE7">
        <w:rPr>
          <w:b/>
        </w:rPr>
        <w:t>Swagger UI</w:t>
      </w:r>
      <w:r w:rsidRPr="00626A2A">
        <w:t>: Swagger UI is a collection of HTML, Javascript, and CSS assets that dynamically generate beautiful documentation from an OAS-compliant API.</w:t>
      </w:r>
    </w:p>
    <w:p w:rsidR="00685EE7" w:rsidRDefault="00685EE7" w:rsidP="00E61A30"/>
    <w:p w:rsidR="00685EE7" w:rsidRDefault="00685EE7" w:rsidP="00E61A30"/>
    <w:p w:rsidR="00AD4B47" w:rsidRDefault="00AD4B47" w:rsidP="00AD4B47">
      <w:r w:rsidRPr="00AD4B47">
        <w:rPr>
          <w:b/>
        </w:rPr>
        <w:t>Install and Enable Annotations</w:t>
      </w:r>
      <w:r>
        <w:t xml:space="preserve">: </w:t>
      </w:r>
      <w:r>
        <w:t>Install the following Nuget package into your ASP.NET Core application.</w:t>
      </w:r>
    </w:p>
    <w:p w:rsidR="00AD4B47" w:rsidRDefault="00AD4B47" w:rsidP="00AD4B47">
      <w:r>
        <w:t>Package Manager : Install-Package</w:t>
      </w:r>
      <w:r>
        <w:t xml:space="preserve"> </w:t>
      </w:r>
      <w:r w:rsidRPr="00AD4B47">
        <w:t>Swashbuckle.AspNetCore.Annotations</w:t>
      </w:r>
    </w:p>
    <w:p w:rsidR="00AD4B47" w:rsidRDefault="00AD4B47" w:rsidP="00AD4B47">
      <w:r>
        <w:t>Or try to find</w:t>
      </w:r>
      <w:bookmarkStart w:id="0" w:name="_GoBack"/>
      <w:bookmarkEnd w:id="0"/>
      <w:r>
        <w:t xml:space="preserve"> Swashbuckle.AspNetCore.Annotations</w:t>
      </w:r>
    </w:p>
    <w:p w:rsidR="00AD4B47" w:rsidRDefault="00AD4B47" w:rsidP="00AD4B47"/>
    <w:p w:rsidR="00330B46" w:rsidRDefault="00330B46" w:rsidP="00E61A30"/>
    <w:p w:rsidR="00DA75B1" w:rsidRDefault="00DA75B1" w:rsidP="00DA75B1">
      <w:r>
        <w:t>OpenAPI = Specification</w:t>
      </w:r>
      <w:r w:rsidR="00B75C68">
        <w:t xml:space="preserve"> (</w:t>
      </w:r>
      <w:r w:rsidR="00B75C68" w:rsidRPr="00B75C68">
        <w:t>API specifications can be written in YAML or JSON.)</w:t>
      </w:r>
    </w:p>
    <w:p w:rsidR="00DA75B1" w:rsidRDefault="00DA75B1" w:rsidP="00DA75B1">
      <w:r>
        <w:t>Swagger = Tools for implementing the specification</w:t>
      </w:r>
    </w:p>
    <w:p w:rsidR="00DA75B1" w:rsidRDefault="00A810C7" w:rsidP="00DA75B1">
      <w:r w:rsidRPr="00A810C7">
        <w:t>Swagger toolset includes a mix of open source, free, and commercial tools, which can be used at different stages of the API lifecycle.</w:t>
      </w:r>
    </w:p>
    <w:p w:rsidR="002746A5" w:rsidRDefault="002746A5" w:rsidP="00DA75B1">
      <w:r w:rsidRPr="00E80892">
        <w:rPr>
          <w:b/>
        </w:rPr>
        <w:t>Swagger Codegen</w:t>
      </w:r>
      <w:r w:rsidRPr="002746A5">
        <w:t xml:space="preserve"> – generates server stubs and client libraries from an OpenAPI spec.</w:t>
      </w:r>
      <w:r>
        <w:t xml:space="preserve"> </w:t>
      </w:r>
      <w:r w:rsidRPr="002746A5">
        <w:t>The only thing left is to implement the server logic – a</w:t>
      </w:r>
      <w:r>
        <w:t>nd your API is ready to go live.</w:t>
      </w:r>
    </w:p>
    <w:p w:rsidR="009016A8" w:rsidRDefault="009016A8" w:rsidP="00DA75B1">
      <w:r w:rsidRPr="009016A8">
        <w:t>Use Swagger Codegen to generate client libraries for your API</w:t>
      </w:r>
      <w:r>
        <w:t>.</w:t>
      </w:r>
    </w:p>
    <w:p w:rsidR="009016A8" w:rsidRPr="00CD2EEE" w:rsidRDefault="00CD2EEE" w:rsidP="00CD2EEE">
      <w:r w:rsidRPr="00CD2EEE">
        <w:t>swagger-codegen contains a template-driven engine to generate documentation, API clients and server stubs in different languages by parsing your OpenAPI / Swagger definition.</w:t>
      </w:r>
    </w:p>
    <w:p w:rsidR="002746A5" w:rsidRDefault="002746A5" w:rsidP="00DA75B1"/>
    <w:p w:rsidR="009B625A" w:rsidRDefault="009B625A" w:rsidP="00DA75B1"/>
    <w:p w:rsidR="00C10FEC" w:rsidRPr="00C10FEC" w:rsidRDefault="00C10FEC" w:rsidP="00E61A30"/>
    <w:p w:rsidR="00C10FEC" w:rsidRDefault="00C10FEC" w:rsidP="00E61A30"/>
    <w:p w:rsidR="00C10FEC" w:rsidRDefault="00C10FEC" w:rsidP="00E61A30"/>
    <w:p w:rsidR="00C50436" w:rsidRDefault="00C50436"/>
    <w:sectPr w:rsidR="00C50436" w:rsidSect="00C504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436"/>
    <w:rsid w:val="001B484F"/>
    <w:rsid w:val="002746A5"/>
    <w:rsid w:val="002A7A68"/>
    <w:rsid w:val="003168A8"/>
    <w:rsid w:val="003222C6"/>
    <w:rsid w:val="00330B46"/>
    <w:rsid w:val="0049398E"/>
    <w:rsid w:val="005C1B08"/>
    <w:rsid w:val="00611E7C"/>
    <w:rsid w:val="00626A2A"/>
    <w:rsid w:val="00685EE7"/>
    <w:rsid w:val="00763CB8"/>
    <w:rsid w:val="007F2222"/>
    <w:rsid w:val="008B7820"/>
    <w:rsid w:val="009016A8"/>
    <w:rsid w:val="00966E80"/>
    <w:rsid w:val="009B625A"/>
    <w:rsid w:val="009C719F"/>
    <w:rsid w:val="00A810C7"/>
    <w:rsid w:val="00AD4B47"/>
    <w:rsid w:val="00B75C68"/>
    <w:rsid w:val="00BD4F1A"/>
    <w:rsid w:val="00C10FEC"/>
    <w:rsid w:val="00C50436"/>
    <w:rsid w:val="00CD2EEE"/>
    <w:rsid w:val="00DA75B1"/>
    <w:rsid w:val="00E61A30"/>
    <w:rsid w:val="00E8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A069"/>
  <w15:chartTrackingRefBased/>
  <w15:docId w15:val="{031A4FA2-F5A2-405C-8DEB-AA7C3368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B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1739/swagger/ui/index.html" TargetMode="External"/><Relationship Id="rId5" Type="http://schemas.openxmlformats.org/officeDocument/2006/relationships/hyperlink" Target="https://www.c-sharpcorner.com/article/enable-swagger-in-your-net-core-2-0-application-step-by-step-guide/" TargetMode="External"/><Relationship Id="rId4" Type="http://schemas.openxmlformats.org/officeDocument/2006/relationships/hyperlink" Target="https://docs.microsoft.com/en-us/aspnet/core/tutorials/getting-started-with-swashbuckle?view=aspnetcore-2.1&amp;tabs=visual-studio%2Cvisual-studio-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A1AADF6.dotm</Template>
  <TotalTime>370</TotalTime>
  <Pages>1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KHAN,Naveed</dc:creator>
  <cp:keywords/>
  <dc:description/>
  <cp:lastModifiedBy>KHAN,Naveed</cp:lastModifiedBy>
  <cp:revision>30</cp:revision>
  <dcterms:created xsi:type="dcterms:W3CDTF">2018-08-23T01:39:00Z</dcterms:created>
  <dcterms:modified xsi:type="dcterms:W3CDTF">2018-09-07T01:59:00Z</dcterms:modified>
</cp:coreProperties>
</file>